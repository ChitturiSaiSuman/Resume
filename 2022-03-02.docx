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2080"/>
        <w:gridCol w:w="2468"/>
        <w:gridCol w:w="306"/>
        <w:gridCol w:w="8321"/>
        <w:gridCol w:w="3698"/>
      </w:tblGrid>
      <w:tr w:rsidR="004B4147" w:rsidRPr="004B4147" w14:paraId="66F6C07C" w14:textId="77777777" w:rsidTr="0034260B">
        <w:trPr>
          <w:trHeight w:val="848"/>
        </w:trPr>
        <w:tc>
          <w:tcPr>
            <w:tcW w:w="2047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0057419A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8C217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" strokecolor="#002060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514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34260B">
        <w:tc>
          <w:tcPr>
            <w:tcW w:w="2047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1514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34260B">
        <w:trPr>
          <w:trHeight w:val="720"/>
        </w:trPr>
        <w:tc>
          <w:tcPr>
            <w:tcW w:w="2047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1514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34260B">
        <w:tc>
          <w:tcPr>
            <w:tcW w:w="427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766ABA7" w14:textId="4A2D9E79" w:rsidR="00BF0DAF" w:rsidRPr="00B03ED5" w:rsidRDefault="00006D83" w:rsidP="00BF0DAF">
            <w:pPr>
              <w:pStyle w:val="Contact"/>
            </w:pPr>
            <w:r w:rsidRPr="00B316FF">
              <w:rPr>
                <w:sz w:val="20"/>
                <w:szCs w:val="16"/>
              </w:rPr>
              <w:t>+91 84979</w:t>
            </w:r>
            <w:r>
              <w:rPr>
                <w:sz w:val="20"/>
                <w:szCs w:val="16"/>
              </w:rPr>
              <w:t xml:space="preserve"> </w:t>
            </w:r>
            <w:r w:rsidRPr="00B316FF">
              <w:rPr>
                <w:sz w:val="20"/>
                <w:szCs w:val="16"/>
              </w:rPr>
              <w:t>76559</w:t>
            </w:r>
          </w:p>
        </w:tc>
        <w:tc>
          <w:tcPr>
            <w:tcW w:w="238" w:type="dxa"/>
          </w:tcPr>
          <w:p w14:paraId="68D406B3" w14:textId="77777777" w:rsidR="00BF0DAF" w:rsidRPr="00997E86" w:rsidRDefault="00BF0DAF" w:rsidP="00BF0DAF"/>
        </w:tc>
        <w:tc>
          <w:tcPr>
            <w:tcW w:w="9354" w:type="dxa"/>
            <w:gridSpan w:val="2"/>
            <w:vMerge w:val="restart"/>
          </w:tcPr>
          <w:p w14:paraId="2911E37C" w14:textId="5B55DC9C" w:rsidR="00BF0DAF" w:rsidRPr="00CB3B74" w:rsidRDefault="002C3DFB" w:rsidP="00CB3B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34260B">
        <w:trPr>
          <w:trHeight w:val="68"/>
        </w:trPr>
        <w:tc>
          <w:tcPr>
            <w:tcW w:w="427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7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5EC5F941" w14:textId="5403272F" w:rsidR="00BF0DAF" w:rsidRPr="00B03ED5" w:rsidRDefault="00D07903" w:rsidP="00BF0DAF">
            <w:pPr>
              <w:pStyle w:val="Contact"/>
            </w:pPr>
            <w:hyperlink r:id="rId18" w:history="1">
              <w:r w:rsidR="003467F7">
                <w:rPr>
                  <w:rStyle w:val="Hyperlink"/>
                  <w:sz w:val="20"/>
                  <w:szCs w:val="16"/>
                </w:rPr>
                <w:t>saisumanchitturi.2001@gmail.com</w:t>
              </w:r>
            </w:hyperlink>
          </w:p>
        </w:tc>
        <w:tc>
          <w:tcPr>
            <w:tcW w:w="238" w:type="dxa"/>
          </w:tcPr>
          <w:p w14:paraId="6BF80F72" w14:textId="77777777" w:rsidR="00BF0DAF" w:rsidRPr="00997E86" w:rsidRDefault="00BF0DAF" w:rsidP="00BF0DAF"/>
        </w:tc>
        <w:tc>
          <w:tcPr>
            <w:tcW w:w="9354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34260B">
        <w:trPr>
          <w:trHeight w:val="432"/>
        </w:trPr>
        <w:tc>
          <w:tcPr>
            <w:tcW w:w="427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1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B316FF">
              <w:rPr>
                <w:sz w:val="20"/>
                <w:szCs w:val="16"/>
              </w:rPr>
              <w:t>Hyderabad</w:t>
            </w:r>
          </w:p>
        </w:tc>
        <w:tc>
          <w:tcPr>
            <w:tcW w:w="238" w:type="dxa"/>
          </w:tcPr>
          <w:p w14:paraId="3C8FC122" w14:textId="77777777" w:rsidR="00CD2FD2" w:rsidRPr="00CB3B74" w:rsidRDefault="00CD2FD2" w:rsidP="00CD2FD2"/>
        </w:tc>
        <w:tc>
          <w:tcPr>
            <w:tcW w:w="64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7BEF9B34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>student, Debugger and Enthusiast looking for an entry-level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34260B">
        <w:tc>
          <w:tcPr>
            <w:tcW w:w="427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3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717EE30D" w14:textId="2CDADD98" w:rsidR="00CD2FD2" w:rsidRPr="00B03ED5" w:rsidRDefault="00D07903" w:rsidP="00CD2FD2">
            <w:pPr>
              <w:pStyle w:val="Contact"/>
            </w:pPr>
            <w:hyperlink r:id="rId24" w:history="1">
              <w:r w:rsidR="00006D83">
                <w:rPr>
                  <w:rStyle w:val="Hyperlink"/>
                </w:rPr>
                <w:t>Sai Suman Chitturi</w:t>
              </w:r>
            </w:hyperlink>
          </w:p>
        </w:tc>
        <w:tc>
          <w:tcPr>
            <w:tcW w:w="238" w:type="dxa"/>
          </w:tcPr>
          <w:p w14:paraId="2BD95A1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34260B">
        <w:trPr>
          <w:trHeight w:val="58"/>
        </w:trPr>
        <w:tc>
          <w:tcPr>
            <w:tcW w:w="427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6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1F39EC28" w14:textId="027AFE9E" w:rsidR="00CD2FD2" w:rsidRPr="00B03ED5" w:rsidRDefault="00D07903" w:rsidP="008A1669">
            <w:pPr>
              <w:pStyle w:val="Contact"/>
              <w:ind w:left="-114" w:firstLine="114"/>
            </w:pPr>
            <w:hyperlink r:id="rId27" w:history="1">
              <w:r w:rsidR="00006D83">
                <w:rPr>
                  <w:rStyle w:val="Hyperlink"/>
                </w:rPr>
                <w:t>github.com/ChitturiSaiSuman/</w:t>
              </w:r>
            </w:hyperlink>
          </w:p>
        </w:tc>
        <w:tc>
          <w:tcPr>
            <w:tcW w:w="238" w:type="dxa"/>
          </w:tcPr>
          <w:p w14:paraId="0C258FC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34260B">
        <w:trPr>
          <w:trHeight w:val="69"/>
        </w:trPr>
        <w:tc>
          <w:tcPr>
            <w:tcW w:w="427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29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C5023A9" w14:textId="26A58360" w:rsidR="00CD2FD2" w:rsidRPr="00B03ED5" w:rsidRDefault="00D07903" w:rsidP="00CD2FD2">
            <w:pPr>
              <w:pStyle w:val="Contact"/>
            </w:pPr>
            <w:hyperlink r:id="rId30" w:history="1">
              <w:r w:rsidR="00006D83" w:rsidRPr="00006D83">
                <w:rPr>
                  <w:rStyle w:val="Hyperlink"/>
                </w:rPr>
                <w:t>users/suman_18733097</w:t>
              </w:r>
            </w:hyperlink>
          </w:p>
        </w:tc>
        <w:tc>
          <w:tcPr>
            <w:tcW w:w="238" w:type="dxa"/>
          </w:tcPr>
          <w:p w14:paraId="5974EC1A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CD2FD2" w:rsidRPr="00997E86" w14:paraId="7CE3B4BD" w14:textId="77777777" w:rsidTr="004C3B67">
        <w:trPr>
          <w:trHeight w:val="58"/>
        </w:trPr>
        <w:tc>
          <w:tcPr>
            <w:tcW w:w="3969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238" w:type="dxa"/>
          </w:tcPr>
          <w:p w14:paraId="71759582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34260B">
        <w:trPr>
          <w:trHeight w:val="288"/>
        </w:trPr>
        <w:tc>
          <w:tcPr>
            <w:tcW w:w="3969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238" w:type="dxa"/>
          </w:tcPr>
          <w:p w14:paraId="1408B704" w14:textId="77777777" w:rsidR="00CD2FD2" w:rsidRPr="00997E86" w:rsidRDefault="00CD2FD2" w:rsidP="00CD2FD2"/>
        </w:tc>
        <w:tc>
          <w:tcPr>
            <w:tcW w:w="6480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34260B">
        <w:tc>
          <w:tcPr>
            <w:tcW w:w="3969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413CED11" w:rsidR="00144072" w:rsidRPr="00CB3B74" w:rsidRDefault="009C4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021698F2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26" style="position:absolute;margin-left:1.8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0eiAIAAJI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56DD79C0">
                      <wp:simplePos x="0" y="0"/>
                      <wp:positionH relativeFrom="margin">
                        <wp:posOffset>1165860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27" style="position:absolute;margin-left:91.8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YS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18A368F5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2114550</wp:posOffset>
                      </wp:positionV>
                      <wp:extent cx="1485900" cy="324000"/>
                      <wp:effectExtent l="0" t="0" r="1905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28" style="position:absolute;margin-left:.6pt;margin-top:166.5pt;width:11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4FFE3C85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1771650</wp:posOffset>
                      </wp:positionV>
                      <wp:extent cx="571500" cy="32400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29" style="position:absolute;margin-left:1.2pt;margin-top:139.5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67649906">
                      <wp:simplePos x="0" y="0"/>
                      <wp:positionH relativeFrom="margin">
                        <wp:posOffset>678180</wp:posOffset>
                      </wp:positionH>
                      <wp:positionV relativeFrom="margin">
                        <wp:posOffset>1771650</wp:posOffset>
                      </wp:positionV>
                      <wp:extent cx="716280" cy="32400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30" style="position:absolute;margin-left:53.4pt;margin-top:139.5pt;width:56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6J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194F6BCD">
                      <wp:simplePos x="0" y="0"/>
                      <wp:positionH relativeFrom="margin">
                        <wp:posOffset>708660</wp:posOffset>
                      </wp:positionH>
                      <wp:positionV relativeFrom="margin">
                        <wp:posOffset>1428750</wp:posOffset>
                      </wp:positionV>
                      <wp:extent cx="967740" cy="32400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256A33A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31" style="position:absolute;margin-left:55.8pt;margin-top:112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08A6F" w14:textId="7256A33A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16E74B2D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1428750</wp:posOffset>
                      </wp:positionV>
                      <wp:extent cx="586740" cy="32400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5A9B5326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2" style="position:absolute;margin-left:.6pt;margin-top:112.5pt;width:46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KN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T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2D7E713" w14:textId="5A9B5326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423BBD90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1085850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.6pt;margin-top:85.5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08E40A58">
                      <wp:simplePos x="0" y="0"/>
                      <wp:positionH relativeFrom="margin">
                        <wp:posOffset>701040</wp:posOffset>
                      </wp:positionH>
                      <wp:positionV relativeFrom="margin">
                        <wp:posOffset>1085850</wp:posOffset>
                      </wp:positionV>
                      <wp:extent cx="1310640" cy="324000"/>
                      <wp:effectExtent l="0" t="0" r="2286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4" style="position:absolute;margin-left:55.2pt;margin-top:85.5pt;width:10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6A5E644D">
                      <wp:simplePos x="0" y="0"/>
                      <wp:positionH relativeFrom="margin">
                        <wp:posOffset>1394460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5" style="position:absolute;margin-left:109.8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5FEB8BC8">
                      <wp:simplePos x="0" y="0"/>
                      <wp:positionH relativeFrom="margin">
                        <wp:posOffset>594360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6" style="position:absolute;margin-left:46.8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238928B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7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1Diw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7777777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28CA8370" w:rsidR="008E2197" w:rsidRPr="0034260B" w:rsidRDefault="0034260B" w:rsidP="0034260B">
            <w:pPr>
              <w:pStyle w:val="Heading2"/>
              <w:spacing w:line="240" w:lineRule="auto"/>
              <w:rPr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B.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E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  <w:r w:rsidRPr="003426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</w:t>
            </w:r>
            <w:r w:rsidR="00354C1F" w:rsidRPr="00251B89">
              <w:rPr>
                <w:rFonts w:ascii="Arial Unicode MS" w:eastAsia="Arial Unicode MS" w:hAnsi="Arial Unicode MS" w:cs="Arial Unicode MS"/>
                <w:sz w:val="28"/>
                <w:szCs w:val="28"/>
              </w:rPr>
              <w:t>–</w:t>
            </w:r>
            <w:r w:rsidR="00354C1F" w:rsidRPr="0034260B">
              <w:rPr>
                <w:sz w:val="28"/>
                <w:szCs w:val="28"/>
              </w:rPr>
              <w:t xml:space="preserve"> 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8.53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7255E485" w:rsidR="00552F9B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Intermediate 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5C4D5901" w:rsidR="00552F9B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S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SC             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77777777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</w:p>
          <w:p w14:paraId="641DDFD1" w14:textId="77777777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</w:p>
          <w:p w14:paraId="394005AF" w14:textId="32870FA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Problem setter and Student Co-Ordinator for Bellman Crown 2K20</w:t>
            </w:r>
          </w:p>
        </w:tc>
        <w:tc>
          <w:tcPr>
            <w:tcW w:w="238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354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1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D948AFA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 – HTML – CSS – JS</w:t>
            </w:r>
          </w:p>
          <w:p w14:paraId="4C7B646F" w14:textId="76EA3FDB" w:rsidR="00CB5C6B" w:rsidRPr="004A63F1" w:rsidRDefault="00D07903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2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3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1870CCAF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529B10E5" w14:textId="6767D204" w:rsidR="007C15CC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4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1777EF63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1977F42C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77777777" w:rsidR="003F7847" w:rsidRPr="003F7847" w:rsidRDefault="003F7847" w:rsidP="003F7847">
            <w:pPr>
              <w:pStyle w:val="ListParagraph"/>
            </w:pPr>
          </w:p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D07903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5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D07903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6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D07903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7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5F76DBE5" w14:textId="77777777" w:rsidR="00102691" w:rsidRPr="00F77832" w:rsidRDefault="00D07903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8" w:history="1">
              <w:r w:rsidR="00102691">
                <w:rPr>
                  <w:rStyle w:val="Hyperlink"/>
                  <w:sz w:val="26"/>
                  <w:szCs w:val="26"/>
                </w:rPr>
                <w:t>Maximum no. of K sized teams with each player from different country.</w:t>
              </w:r>
            </w:hyperlink>
          </w:p>
          <w:p w14:paraId="676B0ED1" w14:textId="77777777" w:rsidR="00F77832" w:rsidRDefault="00F77832" w:rsidP="00F77832">
            <w:pPr>
              <w:ind w:left="360"/>
              <w:rPr>
                <w:sz w:val="22"/>
                <w:szCs w:val="22"/>
              </w:rPr>
            </w:pPr>
          </w:p>
          <w:p w14:paraId="255CD801" w14:textId="77777777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E80C945" w14:textId="23A890C3" w:rsidR="004931B3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Star programmer at </w:t>
            </w:r>
            <w:r>
              <w:rPr>
                <w:b/>
                <w:bCs/>
                <w:sz w:val="26"/>
                <w:szCs w:val="26"/>
              </w:rPr>
              <w:t>Codechef</w:t>
            </w:r>
          </w:p>
          <w:p w14:paraId="14C63F51" w14:textId="2FD87D3E" w:rsidR="00C56102" w:rsidRPr="00C56102" w:rsidRDefault="00C56102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2DB65527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46ED8106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263/8051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3DD4E1A7" w14:textId="16E32900" w:rsidR="00F77832" w:rsidRPr="00C56102" w:rsidRDefault="004931B3" w:rsidP="00C5610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43/1513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Hack the Interview – Global 2020</w:t>
            </w:r>
          </w:p>
        </w:tc>
      </w:tr>
    </w:tbl>
    <w:p w14:paraId="2DE2A4B3" w14:textId="4C0F1FDC" w:rsidR="005A20B8" w:rsidRDefault="005A20B8" w:rsidP="001A4322"/>
    <w:sectPr w:rsidR="005A20B8" w:rsidSect="00102691">
      <w:headerReference w:type="default" r:id="rId39"/>
      <w:footerReference w:type="default" r:id="rId40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EA47" w14:textId="77777777" w:rsidR="00D07903" w:rsidRDefault="00D07903" w:rsidP="00B21D64">
      <w:pPr>
        <w:spacing w:after="0" w:line="240" w:lineRule="auto"/>
      </w:pPr>
      <w:r>
        <w:separator/>
      </w:r>
    </w:p>
  </w:endnote>
  <w:endnote w:type="continuationSeparator" w:id="0">
    <w:p w14:paraId="14431A31" w14:textId="77777777" w:rsidR="00D07903" w:rsidRDefault="00D07903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9016" w14:textId="77777777" w:rsidR="00D07903" w:rsidRDefault="00D07903" w:rsidP="00B21D64">
      <w:pPr>
        <w:spacing w:after="0" w:line="240" w:lineRule="auto"/>
      </w:pPr>
      <w:r>
        <w:separator/>
      </w:r>
    </w:p>
  </w:footnote>
  <w:footnote w:type="continuationSeparator" w:id="0">
    <w:p w14:paraId="4F0D4230" w14:textId="77777777" w:rsidR="00D07903" w:rsidRDefault="00D07903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8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61E1"/>
    <w:rsid w:val="00021303"/>
    <w:rsid w:val="000243B2"/>
    <w:rsid w:val="000D736F"/>
    <w:rsid w:val="00102691"/>
    <w:rsid w:val="00107E81"/>
    <w:rsid w:val="00142C68"/>
    <w:rsid w:val="00144072"/>
    <w:rsid w:val="001A2B85"/>
    <w:rsid w:val="001A4322"/>
    <w:rsid w:val="001B0DD7"/>
    <w:rsid w:val="001C7F39"/>
    <w:rsid w:val="0021475C"/>
    <w:rsid w:val="00246915"/>
    <w:rsid w:val="00251B89"/>
    <w:rsid w:val="00287D5C"/>
    <w:rsid w:val="002C3DFB"/>
    <w:rsid w:val="002E03C2"/>
    <w:rsid w:val="002E3A80"/>
    <w:rsid w:val="002F7E70"/>
    <w:rsid w:val="00326047"/>
    <w:rsid w:val="0034260B"/>
    <w:rsid w:val="003467F7"/>
    <w:rsid w:val="00354C1F"/>
    <w:rsid w:val="003A0486"/>
    <w:rsid w:val="003C0BB5"/>
    <w:rsid w:val="003F7847"/>
    <w:rsid w:val="004067B9"/>
    <w:rsid w:val="004103C0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61400D"/>
    <w:rsid w:val="00621B5C"/>
    <w:rsid w:val="006504F7"/>
    <w:rsid w:val="006805F2"/>
    <w:rsid w:val="006C270B"/>
    <w:rsid w:val="006C2DFF"/>
    <w:rsid w:val="006F2776"/>
    <w:rsid w:val="007571B5"/>
    <w:rsid w:val="00757CF9"/>
    <w:rsid w:val="007772B1"/>
    <w:rsid w:val="007C15CC"/>
    <w:rsid w:val="007C2392"/>
    <w:rsid w:val="007D1BEF"/>
    <w:rsid w:val="00807C98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4B74"/>
    <w:rsid w:val="009E5B51"/>
    <w:rsid w:val="00A21AF8"/>
    <w:rsid w:val="00A6425D"/>
    <w:rsid w:val="00A653B9"/>
    <w:rsid w:val="00A7795E"/>
    <w:rsid w:val="00A96376"/>
    <w:rsid w:val="00AE582E"/>
    <w:rsid w:val="00B03ED5"/>
    <w:rsid w:val="00B21D64"/>
    <w:rsid w:val="00B25CD5"/>
    <w:rsid w:val="00B316FF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CF79A2"/>
    <w:rsid w:val="00D07903"/>
    <w:rsid w:val="00D12DFD"/>
    <w:rsid w:val="00D604D7"/>
    <w:rsid w:val="00D62B7E"/>
    <w:rsid w:val="00D77870"/>
    <w:rsid w:val="00D94304"/>
    <w:rsid w:val="00DC67F7"/>
    <w:rsid w:val="00DF05DE"/>
    <w:rsid w:val="00E861CD"/>
    <w:rsid w:val="00EE6E7D"/>
    <w:rsid w:val="00EF1A68"/>
    <w:rsid w:val="00F420AB"/>
    <w:rsid w:val="00F533A5"/>
    <w:rsid w:val="00F77832"/>
    <w:rsid w:val="00FA3E3D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hyperlink" Target="mailto:saisumanchitturi.2001@gmail.com" TargetMode="External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hyperlink" Target="https://github.com/ChitturiSaiSuman/File_Manager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sv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www.linkedin.com/in/sai-suman-chitturi-9727a2196/" TargetMode="External"/><Relationship Id="rId32" Type="http://schemas.openxmlformats.org/officeDocument/2006/relationships/hyperlink" Target="https://github.com/ChitturiSaiSuman/Edith-Virtual-Assistant" TargetMode="External"/><Relationship Id="rId37" Type="http://schemas.openxmlformats.org/officeDocument/2006/relationships/hyperlink" Target="https://www.geeksforgeeks.org/count-all-unique-outcomes-possible-by-performing-s-flips-on-n-coins/" TargetMode="External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geeksforgeeks.org/sum-of-factors-of-the-product-of-a-given-array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31" Type="http://schemas.openxmlformats.org/officeDocument/2006/relationships/hyperlink" Target="https://github.com/ChitturiSaiSuman/MetaStrea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ChitturiSaiSuman/" TargetMode="External"/><Relationship Id="rId30" Type="http://schemas.openxmlformats.org/officeDocument/2006/relationships/hyperlink" Target="https://www.codechef.com/users/suman_18733097" TargetMode="External"/><Relationship Id="rId35" Type="http://schemas.openxmlformats.org/officeDocument/2006/relationships/hyperlink" Target="https://www.geeksforgeeks.org/count-ways-to-split-n-into-two-distinct-co-prime-factors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ChitturiSaiSuman/Plagiarism_Detector" TargetMode="External"/><Relationship Id="rId38" Type="http://schemas.openxmlformats.org/officeDocument/2006/relationships/hyperlink" Target="https://www.geeksforgeeks.org/maximum-number-of-teams-of-size-k-possible-with-each-player-from-different-countr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2022-03-02T11:28:00Z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