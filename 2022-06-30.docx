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774EC3">
        <w:trPr>
          <w:trHeight w:val="1002"/>
        </w:trPr>
        <w:tc>
          <w:tcPr>
            <w:tcW w:w="2769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653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774EC3">
        <w:tc>
          <w:tcPr>
            <w:tcW w:w="2769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4653" w:type="dxa"/>
            <w:gridSpan w:val="4"/>
            <w:tcBorders>
              <w:top w:val="single" w:sz="4" w:space="0" w:color="FFFFFF" w:themeColor="background1"/>
            </w:tcBorders>
          </w:tcPr>
          <w:p w14:paraId="67FF575F" w14:textId="48FB3F0E" w:rsidR="00A21AF8" w:rsidRPr="009C4B74" w:rsidRDefault="00991414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Competitive Programmer </w:t>
            </w:r>
            <w:r w:rsidR="00A2324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–</w:t>
            </w: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A2324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Open-source Contributor </w:t>
            </w:r>
            <w:r w:rsidR="00D043E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–</w:t>
            </w:r>
            <w:r w:rsidR="00A2324D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 </w:t>
            </w:r>
            <w:r w:rsidR="00D043E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Software Developer</w:t>
            </w:r>
          </w:p>
        </w:tc>
      </w:tr>
      <w:tr w:rsidR="007772B1" w:rsidRPr="004B4147" w14:paraId="3D41B2FC" w14:textId="77777777" w:rsidTr="00774EC3">
        <w:trPr>
          <w:trHeight w:val="68"/>
        </w:trPr>
        <w:tc>
          <w:tcPr>
            <w:tcW w:w="2769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4653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774EC3">
        <w:tc>
          <w:tcPr>
            <w:tcW w:w="542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303" w:type="dxa"/>
          </w:tcPr>
          <w:p w14:paraId="68D406B3" w14:textId="77777777" w:rsidR="00BF0DAF" w:rsidRPr="00997E86" w:rsidRDefault="00BF0DAF" w:rsidP="00BF0DAF"/>
        </w:tc>
        <w:tc>
          <w:tcPr>
            <w:tcW w:w="11905" w:type="dxa"/>
            <w:gridSpan w:val="2"/>
            <w:vMerge w:val="restart"/>
          </w:tcPr>
          <w:p w14:paraId="2911E37C" w14:textId="5B55DC9C" w:rsidR="00BF0DAF" w:rsidRPr="00CB3B74" w:rsidRDefault="002C3DFB" w:rsidP="00774EC3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774EC3">
        <w:trPr>
          <w:trHeight w:val="68"/>
        </w:trPr>
        <w:tc>
          <w:tcPr>
            <w:tcW w:w="542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5EC5F941" w14:textId="77831764" w:rsidR="00BF0DAF" w:rsidRPr="00B03ED5" w:rsidRDefault="000033C0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303" w:type="dxa"/>
          </w:tcPr>
          <w:p w14:paraId="6BF80F72" w14:textId="77777777" w:rsidR="00BF0DAF" w:rsidRPr="00997E86" w:rsidRDefault="00BF0DAF" w:rsidP="00BF0DAF"/>
        </w:tc>
        <w:tc>
          <w:tcPr>
            <w:tcW w:w="11905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774EC3">
        <w:trPr>
          <w:trHeight w:val="432"/>
        </w:trPr>
        <w:tc>
          <w:tcPr>
            <w:tcW w:w="542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303" w:type="dxa"/>
          </w:tcPr>
          <w:p w14:paraId="3C8FC122" w14:textId="77777777" w:rsidR="00CD2FD2" w:rsidRPr="00CB3B74" w:rsidRDefault="00CD2FD2" w:rsidP="00CD2FD2"/>
        </w:tc>
        <w:tc>
          <w:tcPr>
            <w:tcW w:w="824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2F53D957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 xml:space="preserve">student, Debugger and Enthusiast looking for an </w:t>
            </w:r>
            <w:r w:rsidR="00AD14E5">
              <w:rPr>
                <w:szCs w:val="28"/>
              </w:rPr>
              <w:t>E</w:t>
            </w:r>
            <w:r w:rsidRPr="00CB3B74">
              <w:rPr>
                <w:szCs w:val="28"/>
              </w:rPr>
              <w:t>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366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774EC3">
        <w:tc>
          <w:tcPr>
            <w:tcW w:w="542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717EE30D" w14:textId="2CDADD98" w:rsidR="00CD2FD2" w:rsidRPr="00353726" w:rsidRDefault="000033C0" w:rsidP="00CD2FD2">
            <w:pPr>
              <w:pStyle w:val="Contact"/>
              <w:rPr>
                <w:sz w:val="24"/>
                <w:szCs w:val="24"/>
              </w:rPr>
            </w:pPr>
            <w:hyperlink r:id="rId25" w:history="1">
              <w:r w:rsidR="00006D83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BD95A1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774EC3">
        <w:trPr>
          <w:trHeight w:val="58"/>
        </w:trPr>
        <w:tc>
          <w:tcPr>
            <w:tcW w:w="542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1F39EC28" w14:textId="04E6C734" w:rsidR="00CD2FD2" w:rsidRPr="00353726" w:rsidRDefault="000033C0" w:rsidP="008A1669">
            <w:pPr>
              <w:pStyle w:val="Contact"/>
              <w:ind w:left="-114" w:firstLine="114"/>
              <w:rPr>
                <w:sz w:val="24"/>
                <w:szCs w:val="24"/>
              </w:rPr>
            </w:pPr>
            <w:hyperlink r:id="rId28" w:history="1">
              <w:r w:rsidR="00006D83" w:rsidRPr="00353726">
                <w:rPr>
                  <w:rStyle w:val="Hyperlink"/>
                  <w:sz w:val="24"/>
                  <w:szCs w:val="24"/>
                </w:rPr>
                <w:t>github.com/ChitturiSaiSuman/</w:t>
              </w:r>
            </w:hyperlink>
          </w:p>
        </w:tc>
        <w:tc>
          <w:tcPr>
            <w:tcW w:w="303" w:type="dxa"/>
          </w:tcPr>
          <w:p w14:paraId="0C258FC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774EC3">
        <w:trPr>
          <w:trHeight w:val="58"/>
        </w:trPr>
        <w:tc>
          <w:tcPr>
            <w:tcW w:w="542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C5023A9" w14:textId="26A58360" w:rsidR="00CD2FD2" w:rsidRPr="00353726" w:rsidRDefault="000033C0" w:rsidP="00CD2FD2">
            <w:pPr>
              <w:pStyle w:val="Contact"/>
              <w:rPr>
                <w:sz w:val="24"/>
                <w:szCs w:val="24"/>
              </w:rPr>
            </w:pPr>
            <w:hyperlink r:id="rId31" w:history="1">
              <w:r w:rsidR="00006D83" w:rsidRPr="00353726">
                <w:rPr>
                  <w:rStyle w:val="Hyperlink"/>
                  <w:sz w:val="24"/>
                  <w:szCs w:val="24"/>
                </w:rPr>
                <w:t>users/suman_18733097</w:t>
              </w:r>
            </w:hyperlink>
          </w:p>
        </w:tc>
        <w:tc>
          <w:tcPr>
            <w:tcW w:w="303" w:type="dxa"/>
          </w:tcPr>
          <w:p w14:paraId="5974EC1A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774EC3" w:rsidRPr="00997E86" w14:paraId="4EDF31A5" w14:textId="77777777" w:rsidTr="00774EC3">
        <w:trPr>
          <w:trHeight w:val="58"/>
        </w:trPr>
        <w:tc>
          <w:tcPr>
            <w:tcW w:w="542" w:type="dxa"/>
            <w:vAlign w:val="center"/>
          </w:tcPr>
          <w:p w14:paraId="6A362110" w14:textId="171EEB63" w:rsidR="00774EC3" w:rsidRDefault="006E64DF" w:rsidP="00CD2FD2">
            <w:pPr>
              <w:pStyle w:val="Contac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8E67F" wp14:editId="75CA37FA">
                      <wp:extent cx="213066" cy="213066"/>
                      <wp:effectExtent l="0" t="0" r="0" b="0"/>
                      <wp:docPr id="15" name="Rectangle 15" descr="Hackerrank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134CC2" id="Rectangle 15" o:spid="_x0000_s1026" alt="Hackerrank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" stroked="f" strokeweight="1pt">
                      <v:fill r:id="rId33" o:title="Hackerrank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399F4E09" w14:textId="475052D2" w:rsidR="00774EC3" w:rsidRPr="00353726" w:rsidRDefault="000033C0" w:rsidP="00CD2FD2">
            <w:pPr>
              <w:pStyle w:val="Contact"/>
              <w:rPr>
                <w:sz w:val="24"/>
                <w:szCs w:val="24"/>
              </w:rPr>
            </w:pPr>
            <w:hyperlink r:id="rId34" w:history="1">
              <w:r w:rsidR="00353726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F818656" w14:textId="77777777" w:rsidR="00774EC3" w:rsidRPr="00997E86" w:rsidRDefault="00774EC3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70B6DA2" w14:textId="77777777" w:rsidR="00774EC3" w:rsidRPr="00997E86" w:rsidRDefault="00774EC3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2C7991E8" w14:textId="77777777" w:rsidR="00774EC3" w:rsidRPr="00997E86" w:rsidRDefault="00774EC3" w:rsidP="00CD2FD2"/>
        </w:tc>
      </w:tr>
      <w:tr w:rsidR="00CD2FD2" w:rsidRPr="00997E86" w14:paraId="7CE3B4BD" w14:textId="77777777" w:rsidTr="00774EC3">
        <w:trPr>
          <w:trHeight w:val="58"/>
        </w:trPr>
        <w:tc>
          <w:tcPr>
            <w:tcW w:w="5214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303" w:type="dxa"/>
          </w:tcPr>
          <w:p w14:paraId="71759582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774EC3">
        <w:trPr>
          <w:trHeight w:val="58"/>
        </w:trPr>
        <w:tc>
          <w:tcPr>
            <w:tcW w:w="5214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303" w:type="dxa"/>
          </w:tcPr>
          <w:p w14:paraId="1408B704" w14:textId="77777777" w:rsidR="00CD2FD2" w:rsidRPr="00997E86" w:rsidRDefault="00CD2FD2" w:rsidP="00CD2FD2"/>
        </w:tc>
        <w:tc>
          <w:tcPr>
            <w:tcW w:w="8242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3663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774EC3">
        <w:tc>
          <w:tcPr>
            <w:tcW w:w="5214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5A673B9B" w:rsidR="00144072" w:rsidRPr="00CB3B74" w:rsidRDefault="00657D03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3D0970B" wp14:editId="1C030829">
                      <wp:simplePos x="0" y="0"/>
                      <wp:positionH relativeFrom="margin">
                        <wp:posOffset>1143000</wp:posOffset>
                      </wp:positionH>
                      <wp:positionV relativeFrom="margin">
                        <wp:posOffset>1867535</wp:posOffset>
                      </wp:positionV>
                      <wp:extent cx="685800" cy="323850"/>
                      <wp:effectExtent l="0" t="0" r="19050" b="19050"/>
                      <wp:wrapTopAndBottom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C9F467" w14:textId="55E3C144" w:rsidR="00657D03" w:rsidRPr="00326047" w:rsidRDefault="00657D03" w:rsidP="00657D0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LINUX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D0970B" id="Rectangle: Rounded Corners 19" o:spid="_x0000_s1026" style="position:absolute;margin-left:90pt;margin-top:147.05pt;width:5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72C9F467" w14:textId="55E3C144" w:rsidR="00657D03" w:rsidRPr="00326047" w:rsidRDefault="00657D03" w:rsidP="00657D03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LINUX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5B7BECA" wp14:editId="219358EC">
                      <wp:simplePos x="0" y="0"/>
                      <wp:positionH relativeFrom="margin">
                        <wp:posOffset>1775460</wp:posOffset>
                      </wp:positionH>
                      <wp:positionV relativeFrom="margin">
                        <wp:posOffset>1501775</wp:posOffset>
                      </wp:positionV>
                      <wp:extent cx="929640" cy="323850"/>
                      <wp:effectExtent l="0" t="0" r="22860" b="19050"/>
                      <wp:wrapTopAndBottom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96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BC7696" w14:textId="1EFED017" w:rsidR="00AD14E5" w:rsidRPr="00326047" w:rsidRDefault="00AD14E5" w:rsidP="00AD14E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B7BECA" id="Rectangle: Rounded Corners 17" o:spid="_x0000_s1027" style="position:absolute;margin-left:139.8pt;margin-top:118.25pt;width:73.2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" fillcolor="#c4d3ea [660]" strokecolor="#0e1828 [1604]" strokeweight="1pt">
                      <v:stroke joinstyle="miter"/>
                      <v:textbox>
                        <w:txbxContent>
                          <w:p w14:paraId="78BC7696" w14:textId="1EFED017" w:rsidR="00AD14E5" w:rsidRPr="00326047" w:rsidRDefault="00AD14E5" w:rsidP="00AD14E5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1229E9BA">
                      <wp:simplePos x="0" y="0"/>
                      <wp:positionH relativeFrom="margin">
                        <wp:posOffset>1074420</wp:posOffset>
                      </wp:positionH>
                      <wp:positionV relativeFrom="margin">
                        <wp:posOffset>1501775</wp:posOffset>
                      </wp:positionV>
                      <wp:extent cx="601980" cy="32385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28" style="position:absolute;margin-left:84.6pt;margin-top:118.25pt;width:47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648B7301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1504950</wp:posOffset>
                      </wp:positionV>
                      <wp:extent cx="967740" cy="32385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C459A7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</w:t>
                                  </w:r>
                                  <w:r w:rsidR="00B4282B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29" style="position:absolute;margin-left:.6pt;margin-top:118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08A6F" w14:textId="7C459A7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</w:t>
                            </w:r>
                            <w:r w:rsidR="00B4282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2066E68F">
                      <wp:simplePos x="0" y="0"/>
                      <wp:positionH relativeFrom="margin">
                        <wp:posOffset>1812925</wp:posOffset>
                      </wp:positionH>
                      <wp:positionV relativeFrom="margin">
                        <wp:posOffset>1136015</wp:posOffset>
                      </wp:positionV>
                      <wp:extent cx="739140" cy="32385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05095C1E" w:rsidR="00326047" w:rsidRPr="00326047" w:rsidRDefault="00B4282B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My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0" style="position:absolute;margin-left:142.75pt;margin-top:89.45pt;width:58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2D7E713" w14:textId="05095C1E" w:rsidR="00326047" w:rsidRPr="00326047" w:rsidRDefault="00B4282B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My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1CCBED9E">
                      <wp:simplePos x="0" y="0"/>
                      <wp:positionH relativeFrom="margin">
                        <wp:posOffset>1150620</wp:posOffset>
                      </wp:positionH>
                      <wp:positionV relativeFrom="margin">
                        <wp:posOffset>1139190</wp:posOffset>
                      </wp:positionV>
                      <wp:extent cx="571500" cy="32385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31" style="position:absolute;margin-left:90.6pt;margin-top:89.7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6D0871D0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1136015</wp:posOffset>
                      </wp:positionV>
                      <wp:extent cx="1036320" cy="323850"/>
                      <wp:effectExtent l="0" t="0" r="1143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3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2" style="position:absolute;margin-left:1.2pt;margin-top:89.45pt;width:81.6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AD14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6F947F83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1867535</wp:posOffset>
                      </wp:positionV>
                      <wp:extent cx="1074420" cy="323850"/>
                      <wp:effectExtent l="0" t="0" r="1143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33" style="position:absolute;margin-left:.6pt;margin-top:147.05pt;width:84.6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57285574">
                      <wp:simplePos x="0" y="0"/>
                      <wp:positionH relativeFrom="margin">
                        <wp:posOffset>1882140</wp:posOffset>
                      </wp:positionH>
                      <wp:positionV relativeFrom="margin">
                        <wp:posOffset>773430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4" style="position:absolute;margin-left:148.2pt;margin-top:60.9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ZgD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7F7F44A0">
                      <wp:simplePos x="0" y="0"/>
                      <wp:positionH relativeFrom="margin">
                        <wp:posOffset>1059180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35" style="position:absolute;margin-left:83.4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4OjQ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5582B17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36" style="position:absolute;margin-left:1.2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tqjAIAAJo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EAC1661" wp14:editId="251A9F5F">
                      <wp:simplePos x="0" y="0"/>
                      <wp:positionH relativeFrom="margin">
                        <wp:posOffset>2011680</wp:posOffset>
                      </wp:positionH>
                      <wp:positionV relativeFrom="margin">
                        <wp:posOffset>405130</wp:posOffset>
                      </wp:positionV>
                      <wp:extent cx="716280" cy="323850"/>
                      <wp:effectExtent l="0" t="0" r="26670" b="19050"/>
                      <wp:wrapTopAndBottom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576FCB" w14:textId="1CD9FFC1" w:rsidR="00B4282B" w:rsidRPr="00326047" w:rsidRDefault="00B4282B" w:rsidP="00B428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RUST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C1661" id="Rectangle: Rounded Corners 16" o:spid="_x0000_s1037" style="position:absolute;margin-left:158.4pt;margin-top:31.9pt;width:56.4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62576FCB" w14:textId="1CD9FFC1" w:rsidR="00B4282B" w:rsidRPr="00326047" w:rsidRDefault="00B4282B" w:rsidP="00B4282B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RUST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33F1FEF6">
                      <wp:simplePos x="0" y="0"/>
                      <wp:positionH relativeFrom="margin">
                        <wp:posOffset>1211580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8" style="position:absolute;margin-left:95.4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B428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6BC8AC64">
                      <wp:simplePos x="0" y="0"/>
                      <wp:positionH relativeFrom="margin">
                        <wp:posOffset>510540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9" style="position:absolute;margin-left:40.2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34747093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40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AD50D2C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1FF7EA37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</w:t>
            </w:r>
            <w:r w:rsidR="00873E74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42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0B18119E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CP </w:t>
            </w:r>
            <w:r w:rsidR="00793A56">
              <w:rPr>
                <w:rFonts w:ascii="Times New Roman" w:hAnsi="Times New Roman" w:cs="Times New Roman"/>
                <w:noProof/>
                <w:sz w:val="26"/>
                <w:szCs w:val="26"/>
              </w:rPr>
              <w:t>l</w:t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ead for Codechef VCE Chapter</w:t>
            </w:r>
            <w:r w:rsidR="00793A56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and Technical lead for Coding club, CSE, VCE.</w:t>
            </w:r>
          </w:p>
          <w:p w14:paraId="641DDFD1" w14:textId="42C8A430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  <w:r w:rsidR="00A058C6">
              <w:rPr>
                <w:rFonts w:ascii="Times New Roman" w:hAnsi="Times New Roman" w:cs="Times New Roman"/>
                <w:noProof/>
                <w:sz w:val="26"/>
                <w:szCs w:val="26"/>
              </w:rPr>
              <w:t>.</w:t>
            </w:r>
          </w:p>
          <w:p w14:paraId="394005AF" w14:textId="4C3C5D0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Problem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etter and Student 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o-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rdinator for Bellman Crown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2K20</w:t>
            </w:r>
            <w:r w:rsidR="00A058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 xml:space="preserve"> and 2K22, the prestigious Coding Contest organised by the department of CSE, Vasavi College of Engineering.</w:t>
            </w:r>
          </w:p>
        </w:tc>
        <w:tc>
          <w:tcPr>
            <w:tcW w:w="303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11905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1F67198D" w14:textId="1C8BE5B9" w:rsidR="00FA5139" w:rsidRPr="00886C21" w:rsidRDefault="00FA5139" w:rsidP="00FA5139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8B3054D" wp14:editId="36DF41B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61C9A0" id="Straight Connector 8" o:spid="_x0000_s1026" style="position:absolute;rotation:15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DE84AFE" wp14:editId="4391B961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69705" id="Straight Connector 18" o:spid="_x0000_s1026" style="position:absolute;rotation:15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Emotion-aware Music-Recommendation System</w:t>
              </w:r>
            </w:hyperlink>
          </w:p>
          <w:p w14:paraId="6783A276" w14:textId="6089A7A4" w:rsidR="00FA5139" w:rsidRPr="00FA5139" w:rsidRDefault="005C6FEF" w:rsidP="00FA5139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A5139" w:rsidRPr="00886C21">
              <w:rPr>
                <w:rFonts w:ascii="Arial" w:hAnsi="Arial" w:cs="Arial"/>
                <w:sz w:val="20"/>
                <w:szCs w:val="20"/>
              </w:rPr>
              <w:t xml:space="preserve"> Months   Team of 2   </w:t>
            </w:r>
            <w:r w:rsidR="00DF235B">
              <w:rPr>
                <w:rFonts w:ascii="Arial" w:hAnsi="Arial" w:cs="Arial"/>
                <w:sz w:val="20"/>
                <w:szCs w:val="20"/>
              </w:rPr>
              <w:t xml:space="preserve">Python – ML </w:t>
            </w:r>
            <w:r w:rsidR="0097714E">
              <w:rPr>
                <w:rFonts w:ascii="Arial" w:hAnsi="Arial" w:cs="Arial"/>
                <w:sz w:val="20"/>
                <w:szCs w:val="20"/>
              </w:rPr>
              <w:t>–</w:t>
            </w:r>
            <w:r w:rsidR="00DF23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714E">
              <w:rPr>
                <w:rFonts w:ascii="Arial" w:hAnsi="Arial" w:cs="Arial"/>
                <w:sz w:val="20"/>
                <w:szCs w:val="20"/>
              </w:rPr>
              <w:t xml:space="preserve">K-MEANS Clustering </w:t>
            </w:r>
            <w:r w:rsidR="00CD72FD">
              <w:rPr>
                <w:rFonts w:ascii="Arial" w:hAnsi="Arial" w:cs="Arial"/>
                <w:sz w:val="20"/>
                <w:szCs w:val="20"/>
              </w:rPr>
              <w:t>–</w:t>
            </w:r>
            <w:r w:rsidR="009771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72FD">
              <w:rPr>
                <w:rFonts w:ascii="Arial" w:hAnsi="Arial" w:cs="Arial"/>
                <w:sz w:val="20"/>
                <w:szCs w:val="20"/>
              </w:rPr>
              <w:t>CNN</w:t>
            </w:r>
            <w:r w:rsidR="00DF235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A1F8818" w14:textId="28873F4C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6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3D126F9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</w:t>
            </w:r>
            <w:r w:rsidR="00A058C6">
              <w:rPr>
                <w:rFonts w:ascii="Arial" w:hAnsi="Arial" w:cs="Arial"/>
                <w:sz w:val="20"/>
                <w:szCs w:val="20"/>
              </w:rPr>
              <w:t>.js</w:t>
            </w:r>
            <w:r w:rsidRPr="00886C21">
              <w:rPr>
                <w:rFonts w:ascii="Arial" w:hAnsi="Arial" w:cs="Arial"/>
                <w:sz w:val="20"/>
                <w:szCs w:val="20"/>
              </w:rPr>
              <w:t xml:space="preserve"> – HTML – CSS – JS</w:t>
            </w:r>
          </w:p>
          <w:p w14:paraId="4C7B646F" w14:textId="76EA3FDB" w:rsidR="00CB5C6B" w:rsidRPr="004A63F1" w:rsidRDefault="000033C0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7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3532D506" w14:textId="179B63C7" w:rsidR="00CB5C6B" w:rsidRPr="00FA5139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6FB6E036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0B2AB420" w:rsidR="003F7847" w:rsidRDefault="003F7847" w:rsidP="003F7847">
            <w:pPr>
              <w:pStyle w:val="ListParagraph"/>
            </w:pPr>
          </w:p>
          <w:p w14:paraId="0ABC3374" w14:textId="77777777" w:rsidR="003F5EBC" w:rsidRPr="00CB3B74" w:rsidRDefault="003F5EBC" w:rsidP="003F5EBC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10EA528" w14:textId="6FB0FCFA" w:rsidR="003F5EBC" w:rsidRDefault="004B119F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 w:rsidR="003F5EBC">
              <w:rPr>
                <w:sz w:val="26"/>
                <w:szCs w:val="26"/>
              </w:rPr>
              <w:t xml:space="preserve"> Star programmer at </w:t>
            </w:r>
            <w:r w:rsidR="003F5EBC">
              <w:rPr>
                <w:b/>
                <w:bCs/>
                <w:sz w:val="26"/>
                <w:szCs w:val="26"/>
              </w:rPr>
              <w:t xml:space="preserve">Codechef – </w:t>
            </w:r>
            <w:r w:rsidR="003F5EBC" w:rsidRPr="000B7A11">
              <w:rPr>
                <w:b/>
                <w:bCs/>
                <w:sz w:val="26"/>
                <w:szCs w:val="26"/>
              </w:rPr>
              <w:t xml:space="preserve">Highest Rating </w:t>
            </w:r>
            <w:r>
              <w:rPr>
                <w:b/>
                <w:bCs/>
                <w:sz w:val="26"/>
                <w:szCs w:val="26"/>
              </w:rPr>
              <w:t>2038</w:t>
            </w:r>
          </w:p>
          <w:p w14:paraId="59E2DC53" w14:textId="77777777" w:rsidR="003F5EBC" w:rsidRP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740/17464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807C98">
              <w:rPr>
                <w:b/>
                <w:bCs/>
                <w:sz w:val="26"/>
                <w:szCs w:val="26"/>
              </w:rPr>
              <w:t xml:space="preserve"> Round </w:t>
            </w:r>
            <w:r>
              <w:rPr>
                <w:b/>
                <w:bCs/>
                <w:sz w:val="26"/>
                <w:szCs w:val="26"/>
              </w:rPr>
              <w:t>A</w:t>
            </w:r>
          </w:p>
          <w:p w14:paraId="6F2B5276" w14:textId="77777777" w:rsidR="003F5EBC" w:rsidRPr="00C56102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b/>
                <w:bCs/>
                <w:sz w:val="26"/>
                <w:szCs w:val="26"/>
              </w:rPr>
              <w:t>/7395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6C0771CD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524CB047" w14:textId="77777777" w:rsidR="003F5EBC" w:rsidRP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263/8051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004CF683" w14:textId="324D15DE" w:rsid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43/1513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AD14E78" w14:textId="77777777" w:rsidR="003F5EBC" w:rsidRPr="003F7847" w:rsidRDefault="003F5EBC" w:rsidP="003F5EBC"/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0033C0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9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0033C0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40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0033C0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41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3DD4E1A7" w14:textId="654E118F" w:rsidR="00F77832" w:rsidRPr="00774EC3" w:rsidRDefault="000033C0" w:rsidP="003F5EBC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hyperlink r:id="rId42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</w:tc>
      </w:tr>
    </w:tbl>
    <w:p w14:paraId="4E7C4680" w14:textId="52F69934" w:rsidR="00CF5477" w:rsidRPr="00CF5477" w:rsidRDefault="00CF5477" w:rsidP="00CF5477">
      <w:pPr>
        <w:tabs>
          <w:tab w:val="left" w:pos="5844"/>
        </w:tabs>
        <w:rPr>
          <w:sz w:val="2"/>
          <w:szCs w:val="2"/>
        </w:rPr>
      </w:pPr>
    </w:p>
    <w:sectPr w:rsidR="00CF5477" w:rsidRPr="00CF5477" w:rsidSect="00102691">
      <w:headerReference w:type="default" r:id="rId43"/>
      <w:footerReference w:type="default" r:id="rId44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6EEA9" w14:textId="77777777" w:rsidR="000033C0" w:rsidRDefault="000033C0" w:rsidP="00B21D64">
      <w:pPr>
        <w:spacing w:after="0" w:line="240" w:lineRule="auto"/>
      </w:pPr>
      <w:r>
        <w:separator/>
      </w:r>
    </w:p>
  </w:endnote>
  <w:endnote w:type="continuationSeparator" w:id="0">
    <w:p w14:paraId="383164C7" w14:textId="77777777" w:rsidR="000033C0" w:rsidRDefault="000033C0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0F6ED" w14:textId="77777777" w:rsidR="000033C0" w:rsidRDefault="000033C0" w:rsidP="00B21D64">
      <w:pPr>
        <w:spacing w:after="0" w:line="240" w:lineRule="auto"/>
      </w:pPr>
      <w:r>
        <w:separator/>
      </w:r>
    </w:p>
  </w:footnote>
  <w:footnote w:type="continuationSeparator" w:id="0">
    <w:p w14:paraId="1F9B1823" w14:textId="77777777" w:rsidR="000033C0" w:rsidRDefault="000033C0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BF0DC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9971961">
    <w:abstractNumId w:val="14"/>
  </w:num>
  <w:num w:numId="2" w16cid:durableId="617025922">
    <w:abstractNumId w:val="16"/>
  </w:num>
  <w:num w:numId="3" w16cid:durableId="1869563606">
    <w:abstractNumId w:val="12"/>
  </w:num>
  <w:num w:numId="4" w16cid:durableId="558827287">
    <w:abstractNumId w:val="8"/>
  </w:num>
  <w:num w:numId="5" w16cid:durableId="2102486234">
    <w:abstractNumId w:val="10"/>
  </w:num>
  <w:num w:numId="6" w16cid:durableId="497577692">
    <w:abstractNumId w:val="15"/>
  </w:num>
  <w:num w:numId="7" w16cid:durableId="331227148">
    <w:abstractNumId w:val="0"/>
  </w:num>
  <w:num w:numId="8" w16cid:durableId="168107438">
    <w:abstractNumId w:val="2"/>
  </w:num>
  <w:num w:numId="9" w16cid:durableId="1202283061">
    <w:abstractNumId w:val="9"/>
  </w:num>
  <w:num w:numId="10" w16cid:durableId="264265026">
    <w:abstractNumId w:val="11"/>
  </w:num>
  <w:num w:numId="11" w16cid:durableId="1453744869">
    <w:abstractNumId w:val="7"/>
  </w:num>
  <w:num w:numId="12" w16cid:durableId="1650137713">
    <w:abstractNumId w:val="6"/>
  </w:num>
  <w:num w:numId="13" w16cid:durableId="2094542728">
    <w:abstractNumId w:val="5"/>
  </w:num>
  <w:num w:numId="14" w16cid:durableId="2109764998">
    <w:abstractNumId w:val="3"/>
  </w:num>
  <w:num w:numId="15" w16cid:durableId="42143762">
    <w:abstractNumId w:val="4"/>
  </w:num>
  <w:num w:numId="16" w16cid:durableId="230770240">
    <w:abstractNumId w:val="13"/>
  </w:num>
  <w:num w:numId="17" w16cid:durableId="2043482836">
    <w:abstractNumId w:val="1"/>
  </w:num>
  <w:num w:numId="18" w16cid:durableId="1604147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33C0"/>
    <w:rsid w:val="00006D83"/>
    <w:rsid w:val="000146E6"/>
    <w:rsid w:val="000161E1"/>
    <w:rsid w:val="00021303"/>
    <w:rsid w:val="000243B2"/>
    <w:rsid w:val="00072F51"/>
    <w:rsid w:val="0007746F"/>
    <w:rsid w:val="000B7A11"/>
    <w:rsid w:val="000D736F"/>
    <w:rsid w:val="00102691"/>
    <w:rsid w:val="00107E81"/>
    <w:rsid w:val="00114262"/>
    <w:rsid w:val="00142C68"/>
    <w:rsid w:val="00144072"/>
    <w:rsid w:val="00195997"/>
    <w:rsid w:val="001A2B85"/>
    <w:rsid w:val="001A4322"/>
    <w:rsid w:val="001B0DD7"/>
    <w:rsid w:val="001B597B"/>
    <w:rsid w:val="001C7F39"/>
    <w:rsid w:val="0021475C"/>
    <w:rsid w:val="0024185B"/>
    <w:rsid w:val="00246915"/>
    <w:rsid w:val="00251B89"/>
    <w:rsid w:val="002564E6"/>
    <w:rsid w:val="00287D5C"/>
    <w:rsid w:val="002C3DFB"/>
    <w:rsid w:val="002E03C2"/>
    <w:rsid w:val="002E3A80"/>
    <w:rsid w:val="002F7E70"/>
    <w:rsid w:val="00317148"/>
    <w:rsid w:val="00326047"/>
    <w:rsid w:val="0034260B"/>
    <w:rsid w:val="003467F7"/>
    <w:rsid w:val="00353726"/>
    <w:rsid w:val="00354C1F"/>
    <w:rsid w:val="003A0486"/>
    <w:rsid w:val="003C0BB5"/>
    <w:rsid w:val="003E7F49"/>
    <w:rsid w:val="003F5EBC"/>
    <w:rsid w:val="003F7847"/>
    <w:rsid w:val="004067B9"/>
    <w:rsid w:val="004103C0"/>
    <w:rsid w:val="0044587C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119F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5C6FEF"/>
    <w:rsid w:val="0061400D"/>
    <w:rsid w:val="00621B5C"/>
    <w:rsid w:val="006504F7"/>
    <w:rsid w:val="00657D03"/>
    <w:rsid w:val="006805F2"/>
    <w:rsid w:val="006C270B"/>
    <w:rsid w:val="006C2DFF"/>
    <w:rsid w:val="006D5A73"/>
    <w:rsid w:val="006E64DF"/>
    <w:rsid w:val="006F2776"/>
    <w:rsid w:val="00740081"/>
    <w:rsid w:val="007571B5"/>
    <w:rsid w:val="00757CF9"/>
    <w:rsid w:val="00774EC3"/>
    <w:rsid w:val="007772B1"/>
    <w:rsid w:val="00793A56"/>
    <w:rsid w:val="007A6377"/>
    <w:rsid w:val="007C15CC"/>
    <w:rsid w:val="007C2392"/>
    <w:rsid w:val="007D1BEF"/>
    <w:rsid w:val="00807C98"/>
    <w:rsid w:val="008424CE"/>
    <w:rsid w:val="0087027A"/>
    <w:rsid w:val="00873E74"/>
    <w:rsid w:val="00886C21"/>
    <w:rsid w:val="00890F1A"/>
    <w:rsid w:val="0089211D"/>
    <w:rsid w:val="008A1669"/>
    <w:rsid w:val="008E2197"/>
    <w:rsid w:val="00911325"/>
    <w:rsid w:val="0097714E"/>
    <w:rsid w:val="00991414"/>
    <w:rsid w:val="0099219E"/>
    <w:rsid w:val="00997E86"/>
    <w:rsid w:val="009B7D45"/>
    <w:rsid w:val="009C08C2"/>
    <w:rsid w:val="009C4B74"/>
    <w:rsid w:val="009D5D60"/>
    <w:rsid w:val="009E47FA"/>
    <w:rsid w:val="009E5B51"/>
    <w:rsid w:val="00A058C6"/>
    <w:rsid w:val="00A21AF8"/>
    <w:rsid w:val="00A2324D"/>
    <w:rsid w:val="00A6425D"/>
    <w:rsid w:val="00A653B9"/>
    <w:rsid w:val="00A711C9"/>
    <w:rsid w:val="00A7795E"/>
    <w:rsid w:val="00A96376"/>
    <w:rsid w:val="00AD14E5"/>
    <w:rsid w:val="00AD5430"/>
    <w:rsid w:val="00AE582E"/>
    <w:rsid w:val="00B03ED5"/>
    <w:rsid w:val="00B21D64"/>
    <w:rsid w:val="00B25CD5"/>
    <w:rsid w:val="00B316FF"/>
    <w:rsid w:val="00B4282B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D72FD"/>
    <w:rsid w:val="00CF1A4D"/>
    <w:rsid w:val="00CF5477"/>
    <w:rsid w:val="00CF5515"/>
    <w:rsid w:val="00CF7442"/>
    <w:rsid w:val="00CF79A2"/>
    <w:rsid w:val="00D043EF"/>
    <w:rsid w:val="00D07903"/>
    <w:rsid w:val="00D12DFD"/>
    <w:rsid w:val="00D604D7"/>
    <w:rsid w:val="00D62B7E"/>
    <w:rsid w:val="00D77870"/>
    <w:rsid w:val="00D94304"/>
    <w:rsid w:val="00DC67F7"/>
    <w:rsid w:val="00DF05DE"/>
    <w:rsid w:val="00DF235B"/>
    <w:rsid w:val="00E861CD"/>
    <w:rsid w:val="00EA5966"/>
    <w:rsid w:val="00EE6E7D"/>
    <w:rsid w:val="00EF1A68"/>
    <w:rsid w:val="00F420AB"/>
    <w:rsid w:val="00F533A5"/>
    <w:rsid w:val="00F62A62"/>
    <w:rsid w:val="00F77832"/>
    <w:rsid w:val="00F96CEA"/>
    <w:rsid w:val="00FA2144"/>
    <w:rsid w:val="00FA3E3D"/>
    <w:rsid w:val="00FA5139"/>
    <w:rsid w:val="00FA6B8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count-ways-to-split-n-into-two-distinct-co-prime-factors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www.hackerrank.com/SkynetasSpyder" TargetMode="External"/><Relationship Id="rId42" Type="http://schemas.openxmlformats.org/officeDocument/2006/relationships/hyperlink" Target="https://www.geeksforgeeks.org/maximum-number-of-teams-of-size-k-possible-with-each-player-from-different-country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ChitturiSaiSuman/Edith-Virtual-Assistant" TargetMode="External"/><Relationship Id="rId40" Type="http://schemas.openxmlformats.org/officeDocument/2006/relationships/hyperlink" Target="https://www.geeksforgeeks.org/sum-of-factors-of-the-product-of-a-given-array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github.com/ChitturiSaiSuman/MetaStream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Emotion-aware-music-recommendation-system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ChitturiSaiSuman/Plagiarism_Detecto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2022-06-30T06:18:00Z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