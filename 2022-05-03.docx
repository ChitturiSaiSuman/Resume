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6281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2"/>
        <w:gridCol w:w="2227"/>
        <w:gridCol w:w="2445"/>
        <w:gridCol w:w="303"/>
        <w:gridCol w:w="8242"/>
        <w:gridCol w:w="3663"/>
      </w:tblGrid>
      <w:tr w:rsidR="004B4147" w:rsidRPr="004B4147" w14:paraId="66F6C07C" w14:textId="77777777" w:rsidTr="00774EC3">
        <w:trPr>
          <w:trHeight w:val="1002"/>
        </w:trPr>
        <w:tc>
          <w:tcPr>
            <w:tcW w:w="2769" w:type="dxa"/>
            <w:gridSpan w:val="2"/>
          </w:tcPr>
          <w:p w14:paraId="5EE30010" w14:textId="7B461296" w:rsidR="004B4147" w:rsidRPr="004B4147" w:rsidRDefault="00C77B5B" w:rsidP="004B4147">
            <w:pPr>
              <w:pStyle w:val="Logo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53007E1" wp14:editId="2BED1129">
                      <wp:simplePos x="0" y="0"/>
                      <wp:positionH relativeFrom="column">
                        <wp:posOffset>-121920</wp:posOffset>
                      </wp:positionH>
                      <wp:positionV relativeFrom="paragraph">
                        <wp:posOffset>-15240</wp:posOffset>
                      </wp:positionV>
                      <wp:extent cx="1211580" cy="1234440"/>
                      <wp:effectExtent l="0" t="0" r="26670" b="22860"/>
                      <wp:wrapNone/>
                      <wp:docPr id="4" name="Oval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1580" cy="1234440"/>
                              </a:xfrm>
                              <a:prstGeom prst="ellipse">
                                <a:avLst/>
                              </a:prstGeom>
                              <a:blipFill dpi="0" rotWithShape="1">
                                <a:blip r:embed="rId10" cstate="print">
                                  <a:extLst>
                                    <a:ext uri="{BEBA8EAE-BF5A-486C-A8C5-ECC9F3942E4B}">
                                      <a14:imgProps xmlns:a14="http://schemas.microsoft.com/office/drawing/2010/main">
                                        <a14:imgLayer r:embed="rId11">
                                          <a14:imgEffect>
                                            <a14:brightnessContrast bright="20000" contrast="-20000"/>
                                          </a14:imgEffect>
                                        </a14:imgLayer>
                                      </a14:imgProps>
                                    </a:ex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  <a:ln>
                                <a:solidFill>
                                  <a:srgbClr val="00206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BD644F3" id="Oval 4" o:spid="_x0000_s1026" style="position:absolute;margin-left:-9.6pt;margin-top:-1.2pt;width:95.4pt;height:97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" strokecolor="#002060" strokeweight="1pt">
                      <v:fill r:id="rId12" o:title="" recolor="t" rotate="t" type="frame"/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4653" w:type="dxa"/>
            <w:gridSpan w:val="4"/>
            <w:tcBorders>
              <w:bottom w:val="single" w:sz="4" w:space="0" w:color="FFFFFF" w:themeColor="background1"/>
            </w:tcBorders>
          </w:tcPr>
          <w:p w14:paraId="4CAEBF89" w14:textId="69E3613E" w:rsidR="004B4147" w:rsidRPr="00CB3B74" w:rsidRDefault="00C77B5B" w:rsidP="00C92975">
            <w:pPr>
              <w:pStyle w:val="Title"/>
              <w:rPr>
                <w:b/>
                <w:bCs/>
                <w:sz w:val="52"/>
                <w:szCs w:val="52"/>
              </w:rPr>
            </w:pPr>
            <w:r w:rsidRPr="009C4B74">
              <w:rPr>
                <w:b/>
                <w:bCs/>
                <w:color w:val="FFFFFF" w:themeColor="background1"/>
                <w:sz w:val="52"/>
                <w:szCs w:val="52"/>
              </w:rPr>
              <w:t>Sai Suma</w:t>
            </w:r>
            <w:r w:rsidR="00C92975" w:rsidRPr="009C4B74">
              <w:rPr>
                <w:b/>
                <w:bCs/>
                <w:color w:val="FFFFFF" w:themeColor="background1"/>
                <w:sz w:val="52"/>
                <w:szCs w:val="52"/>
              </w:rPr>
              <w:t>n C</w:t>
            </w:r>
            <w:r w:rsidRPr="009C4B74">
              <w:rPr>
                <w:b/>
                <w:bCs/>
                <w:color w:val="FFFFFF" w:themeColor="background1"/>
                <w:sz w:val="52"/>
                <w:szCs w:val="52"/>
              </w:rPr>
              <w:t>hitturi</w:t>
            </w:r>
          </w:p>
        </w:tc>
      </w:tr>
      <w:tr w:rsidR="00A21AF8" w:rsidRPr="004B4147" w14:paraId="49C7B77F" w14:textId="77777777" w:rsidTr="00774EC3">
        <w:tc>
          <w:tcPr>
            <w:tcW w:w="2769" w:type="dxa"/>
            <w:gridSpan w:val="2"/>
          </w:tcPr>
          <w:p w14:paraId="23434D75" w14:textId="77777777" w:rsidR="00A21AF8" w:rsidRPr="004B4147" w:rsidRDefault="00A21AF8" w:rsidP="000161E1"/>
        </w:tc>
        <w:tc>
          <w:tcPr>
            <w:tcW w:w="14653" w:type="dxa"/>
            <w:gridSpan w:val="4"/>
            <w:tcBorders>
              <w:top w:val="single" w:sz="4" w:space="0" w:color="FFFFFF" w:themeColor="background1"/>
            </w:tcBorders>
          </w:tcPr>
          <w:p w14:paraId="67FF575F" w14:textId="236A550C" w:rsidR="00A21AF8" w:rsidRPr="009C4B74" w:rsidRDefault="00F533A5" w:rsidP="00F533A5">
            <w:pPr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  <w:r w:rsidRPr="009C4B74">
              <w:rPr>
                <w:rFonts w:ascii="Arial" w:hAnsi="Arial" w:cs="Arial"/>
                <w:color w:val="FFFFFF" w:themeColor="background1"/>
                <w:sz w:val="28"/>
                <w:szCs w:val="28"/>
              </w:rPr>
              <w:t xml:space="preserve">Quick learner – </w:t>
            </w:r>
            <w:r w:rsidR="00CA1898">
              <w:rPr>
                <w:rFonts w:ascii="Arial" w:hAnsi="Arial" w:cs="Arial"/>
                <w:color w:val="FFFFFF" w:themeColor="background1"/>
                <w:sz w:val="28"/>
                <w:szCs w:val="28"/>
              </w:rPr>
              <w:t>Debugger – Enthusiast</w:t>
            </w:r>
          </w:p>
        </w:tc>
      </w:tr>
      <w:tr w:rsidR="007772B1" w:rsidRPr="004B4147" w14:paraId="3D41B2FC" w14:textId="77777777" w:rsidTr="00774EC3">
        <w:trPr>
          <w:trHeight w:val="68"/>
        </w:trPr>
        <w:tc>
          <w:tcPr>
            <w:tcW w:w="2769" w:type="dxa"/>
            <w:gridSpan w:val="2"/>
          </w:tcPr>
          <w:p w14:paraId="0DD750C4" w14:textId="77777777" w:rsidR="007772B1" w:rsidRPr="004B4147" w:rsidRDefault="007772B1" w:rsidP="00A21AF8"/>
        </w:tc>
        <w:tc>
          <w:tcPr>
            <w:tcW w:w="14653" w:type="dxa"/>
            <w:gridSpan w:val="4"/>
          </w:tcPr>
          <w:p w14:paraId="18422993" w14:textId="77777777" w:rsidR="007772B1" w:rsidRDefault="007772B1" w:rsidP="00A21AF8">
            <w:pPr>
              <w:pStyle w:val="Jobtitle"/>
            </w:pPr>
          </w:p>
        </w:tc>
      </w:tr>
      <w:tr w:rsidR="00BF0DAF" w:rsidRPr="00997E86" w14:paraId="2E50D973" w14:textId="77777777" w:rsidTr="00774EC3">
        <w:tc>
          <w:tcPr>
            <w:tcW w:w="542" w:type="dxa"/>
            <w:vAlign w:val="center"/>
          </w:tcPr>
          <w:p w14:paraId="1C7C4B6F" w14:textId="17D58313" w:rsidR="00BF0DAF" w:rsidRPr="00997E86" w:rsidRDefault="00006D83" w:rsidP="00BF0DAF">
            <w:pPr>
              <w:pStyle w:val="Contact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7512391B" wp14:editId="5D4B2BEC">
                      <wp:extent cx="213066" cy="213066"/>
                      <wp:effectExtent l="0" t="0" r="0" b="0"/>
                      <wp:docPr id="131" name="Group 131" descr="Mobile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2129521"/>
                                <a:chExt cx="213066" cy="213066"/>
                              </a:xfrm>
                            </wpg:grpSpPr>
                            <wps:wsp>
                              <wps:cNvPr id="132" name="Rectangle 132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2129521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33" name="Graphic 28" descr="Icon Phone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77008" y="2190638"/>
                                  <a:ext cx="90832" cy="9083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DCFDBF2" id="Group 131" o:spid="_x0000_s1026" alt="Mobile" style="width:16.8pt;height:16.8pt;mso-position-horizontal-relative:char;mso-position-vertical-relative:line" coordorigin="5158,21295" coordsize="2130,2130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">
                      <v:rect id="Rectangle 132" o:spid="_x0000_s1027" alt="&quot;&quot;" style="position:absolute;left:5158;top:21295;width:2131;height:21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" fillcolor="#1d3251 [3204]" stroked="f" strokeweight="1pt">
                        <o:lock v:ext="edit" aspectratio="t"/>
                      </v:re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Graphic 28" o:spid="_x0000_s1028" type="#_x0000_t75" alt="Icon Phone" style="position:absolute;left:5770;top:21906;width:908;height:9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">
                        <v:imagedata r:id="rId15" o:title="Icon Phone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72" w:type="dxa"/>
            <w:gridSpan w:val="2"/>
            <w:vAlign w:val="center"/>
          </w:tcPr>
          <w:p w14:paraId="6766ABA7" w14:textId="4A2D9E79" w:rsidR="00BF0DAF" w:rsidRPr="009C08C2" w:rsidRDefault="00006D83" w:rsidP="00BF0DAF">
            <w:pPr>
              <w:pStyle w:val="Contact"/>
              <w:rPr>
                <w:rFonts w:ascii="Times New Roman" w:hAnsi="Times New Roman" w:cs="Times New Roman"/>
              </w:rPr>
            </w:pPr>
            <w:r w:rsidRPr="009C08C2">
              <w:rPr>
                <w:rFonts w:ascii="Times New Roman" w:hAnsi="Times New Roman" w:cs="Times New Roman"/>
                <w:sz w:val="28"/>
                <w:szCs w:val="22"/>
              </w:rPr>
              <w:t>+91 84979 76559</w:t>
            </w:r>
          </w:p>
        </w:tc>
        <w:tc>
          <w:tcPr>
            <w:tcW w:w="303" w:type="dxa"/>
          </w:tcPr>
          <w:p w14:paraId="68D406B3" w14:textId="77777777" w:rsidR="00BF0DAF" w:rsidRPr="00997E86" w:rsidRDefault="00BF0DAF" w:rsidP="00BF0DAF"/>
        </w:tc>
        <w:tc>
          <w:tcPr>
            <w:tcW w:w="11905" w:type="dxa"/>
            <w:gridSpan w:val="2"/>
            <w:vMerge w:val="restart"/>
          </w:tcPr>
          <w:p w14:paraId="2911E37C" w14:textId="5B55DC9C" w:rsidR="00BF0DAF" w:rsidRPr="00CB3B74" w:rsidRDefault="002C3DFB" w:rsidP="00774EC3">
            <w:pPr>
              <w:spacing w:before="24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color w:val="1D3251" w:themeColor="accent5" w:themeShade="40"/>
                <w:sz w:val="32"/>
                <w:szCs w:val="32"/>
              </w:rPr>
              <w:t>ABOUT ME</w:t>
            </w:r>
          </w:p>
        </w:tc>
      </w:tr>
      <w:tr w:rsidR="00BF0DAF" w:rsidRPr="00997E86" w14:paraId="065483BB" w14:textId="77777777" w:rsidTr="00774EC3">
        <w:trPr>
          <w:trHeight w:val="68"/>
        </w:trPr>
        <w:tc>
          <w:tcPr>
            <w:tcW w:w="542" w:type="dxa"/>
            <w:vAlign w:val="center"/>
          </w:tcPr>
          <w:p w14:paraId="6EB2DC9A" w14:textId="62E994A6" w:rsidR="00BF0DAF" w:rsidRPr="00621B5C" w:rsidRDefault="00006D83" w:rsidP="00BF0DAF">
            <w:pPr>
              <w:pStyle w:val="Contact"/>
            </w:pPr>
            <w:r w:rsidRPr="00621B5C">
              <w:rPr>
                <w:noProof/>
              </w:rPr>
              <mc:AlternateContent>
                <mc:Choice Requires="wpg">
                  <w:drawing>
                    <wp:inline distT="0" distB="0" distL="0" distR="0" wp14:anchorId="35F88830" wp14:editId="3F52DCE1">
                      <wp:extent cx="213066" cy="213066"/>
                      <wp:effectExtent l="0" t="0" r="0" b="0"/>
                      <wp:docPr id="137" name="Group 137" descr="Email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2402983"/>
                                <a:chExt cx="213066" cy="213066"/>
                              </a:xfrm>
                            </wpg:grpSpPr>
                            <wps:wsp>
                              <wps:cNvPr id="138" name="Rectangle 138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2402983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39" name="Graphic 30" descr="Icon Email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71761" y="2472564"/>
                                  <a:ext cx="97024" cy="7484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37254FA" id="Group 137" o:spid="_x0000_s1026" alt="Email" style="width:16.8pt;height:16.8pt;mso-position-horizontal-relative:char;mso-position-vertical-relative:line" coordorigin="5158,24029" coordsize="2130,2130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">
                      <v:rect id="Rectangle 138" o:spid="_x0000_s1027" alt="&quot;&quot;" style="position:absolute;left:5158;top:24029;width:2131;height:21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" fillcolor="#1d3251 [3204]" stroked="f" strokeweight="1pt">
                        <o:lock v:ext="edit" aspectratio="t"/>
                      </v:rect>
                      <v:shape id="Graphic 30" o:spid="_x0000_s1028" type="#_x0000_t75" alt="Icon Email" style="position:absolute;left:5717;top:24725;width:970;height:7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">
                        <v:imagedata r:id="rId18" o:title="Icon Email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72" w:type="dxa"/>
            <w:gridSpan w:val="2"/>
            <w:vAlign w:val="center"/>
          </w:tcPr>
          <w:p w14:paraId="5EC5F941" w14:textId="77831764" w:rsidR="00BF0DAF" w:rsidRPr="00B03ED5" w:rsidRDefault="002564E6" w:rsidP="00BF0DAF">
            <w:pPr>
              <w:pStyle w:val="Contact"/>
            </w:pPr>
            <w:hyperlink r:id="rId19" w:history="1">
              <w:r w:rsidR="00740081" w:rsidRPr="000B7A11">
                <w:rPr>
                  <w:rStyle w:val="Hyperlink"/>
                  <w:sz w:val="24"/>
                  <w:szCs w:val="20"/>
                </w:rPr>
                <w:t>saisumanchitturi@gmail.com</w:t>
              </w:r>
            </w:hyperlink>
          </w:p>
        </w:tc>
        <w:tc>
          <w:tcPr>
            <w:tcW w:w="303" w:type="dxa"/>
          </w:tcPr>
          <w:p w14:paraId="6BF80F72" w14:textId="77777777" w:rsidR="00BF0DAF" w:rsidRPr="00997E86" w:rsidRDefault="00BF0DAF" w:rsidP="00BF0DAF"/>
        </w:tc>
        <w:tc>
          <w:tcPr>
            <w:tcW w:w="11905" w:type="dxa"/>
            <w:gridSpan w:val="2"/>
            <w:vMerge/>
          </w:tcPr>
          <w:p w14:paraId="26758AA4" w14:textId="77777777" w:rsidR="00BF0DAF" w:rsidRPr="00997E86" w:rsidRDefault="00BF0DAF" w:rsidP="00BF0DAF"/>
        </w:tc>
      </w:tr>
      <w:tr w:rsidR="00CD2FD2" w:rsidRPr="00CD2FD2" w14:paraId="47DA31E1" w14:textId="77777777" w:rsidTr="00774EC3">
        <w:trPr>
          <w:trHeight w:val="432"/>
        </w:trPr>
        <w:tc>
          <w:tcPr>
            <w:tcW w:w="542" w:type="dxa"/>
            <w:vAlign w:val="center"/>
          </w:tcPr>
          <w:p w14:paraId="734E61B7" w14:textId="2F8F93B8" w:rsidR="00CD2FD2" w:rsidRPr="00621B5C" w:rsidRDefault="00006D83" w:rsidP="00CD2FD2">
            <w:pPr>
              <w:pStyle w:val="Contact"/>
            </w:pPr>
            <w:r w:rsidRPr="00621B5C">
              <w:rPr>
                <w:noProof/>
              </w:rPr>
              <mc:AlternateContent>
                <mc:Choice Requires="wpg">
                  <w:drawing>
                    <wp:inline distT="0" distB="0" distL="0" distR="0" wp14:anchorId="3222CA18" wp14:editId="31A25C14">
                      <wp:extent cx="213066" cy="213066"/>
                      <wp:effectExtent l="0" t="0" r="0" b="0"/>
                      <wp:docPr id="140" name="Group 140" descr="Hyderabad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2676445"/>
                                <a:chExt cx="213066" cy="213066"/>
                              </a:xfrm>
                            </wpg:grpSpPr>
                            <wps:wsp>
                              <wps:cNvPr id="141" name="Rectangle 141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2676445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42" name="Graphic 29" descr="Icon Location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2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2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83197" y="2724555"/>
                                  <a:ext cx="78455" cy="11684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2F34BEE" id="Group 140" o:spid="_x0000_s1026" alt="Hyderabad" style="width:16.8pt;height:16.8pt;mso-position-horizontal-relative:char;mso-position-vertical-relative:line" coordorigin="5158,26764" coordsize="2130,2130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">
                      <v:rect id="Rectangle 141" o:spid="_x0000_s1027" alt="&quot;&quot;" style="position:absolute;left:5158;top:26764;width:2131;height:21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" fillcolor="#1d3251 [3204]" stroked="f" strokeweight="1pt">
                        <o:lock v:ext="edit" aspectratio="t"/>
                      </v:rect>
                      <v:shape id="Graphic 29" o:spid="_x0000_s1028" type="#_x0000_t75" alt="Icon Location" style="position:absolute;left:5831;top:27245;width:785;height:11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">
                        <v:imagedata r:id="rId22" o:title="Icon Location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72" w:type="dxa"/>
            <w:gridSpan w:val="2"/>
            <w:vAlign w:val="center"/>
          </w:tcPr>
          <w:p w14:paraId="21079FF2" w14:textId="2D1A48FD" w:rsidR="00CD2FD2" w:rsidRPr="00B03ED5" w:rsidRDefault="00006D83" w:rsidP="00CD2FD2">
            <w:pPr>
              <w:pStyle w:val="Contact"/>
            </w:pPr>
            <w:r w:rsidRPr="000B7A11">
              <w:rPr>
                <w:sz w:val="24"/>
                <w:szCs w:val="20"/>
              </w:rPr>
              <w:t>Hyderabad</w:t>
            </w:r>
          </w:p>
        </w:tc>
        <w:tc>
          <w:tcPr>
            <w:tcW w:w="303" w:type="dxa"/>
          </w:tcPr>
          <w:p w14:paraId="3C8FC122" w14:textId="77777777" w:rsidR="00CD2FD2" w:rsidRPr="00CB3B74" w:rsidRDefault="00CD2FD2" w:rsidP="00CD2FD2"/>
        </w:tc>
        <w:tc>
          <w:tcPr>
            <w:tcW w:w="8242" w:type="dxa"/>
            <w:vMerge w:val="restart"/>
            <w:tcBorders>
              <w:bottom w:val="single" w:sz="4" w:space="0" w:color="D9D9D9" w:themeColor="background1" w:themeShade="D9"/>
            </w:tcBorders>
          </w:tcPr>
          <w:p w14:paraId="71F1145C" w14:textId="2F53D957" w:rsidR="00CD2FD2" w:rsidRPr="00CB3B74" w:rsidRDefault="008A1669" w:rsidP="00B5647A">
            <w:pPr>
              <w:pStyle w:val="Introduction"/>
              <w:jc w:val="both"/>
              <w:rPr>
                <w:szCs w:val="28"/>
              </w:rPr>
            </w:pPr>
            <w:r w:rsidRPr="00CB3B74">
              <w:rPr>
                <w:szCs w:val="28"/>
              </w:rPr>
              <w:t>Computer Science</w:t>
            </w:r>
            <w:r w:rsidR="00B5647A" w:rsidRPr="00CB3B74">
              <w:rPr>
                <w:szCs w:val="28"/>
              </w:rPr>
              <w:t xml:space="preserve"> </w:t>
            </w:r>
            <w:r w:rsidRPr="00CB3B74">
              <w:rPr>
                <w:szCs w:val="28"/>
              </w:rPr>
              <w:t xml:space="preserve">student, Debugger and Enthusiast looking for an </w:t>
            </w:r>
            <w:r w:rsidR="00AD14E5">
              <w:rPr>
                <w:szCs w:val="28"/>
              </w:rPr>
              <w:t>E</w:t>
            </w:r>
            <w:r w:rsidRPr="00CB3B74">
              <w:rPr>
                <w:szCs w:val="28"/>
              </w:rPr>
              <w:t>ntry-level position as a Software Developer.</w:t>
            </w:r>
            <w:r w:rsidR="00B5647A" w:rsidRPr="00CB3B74">
              <w:rPr>
                <w:szCs w:val="28"/>
              </w:rPr>
              <w:t xml:space="preserve"> </w:t>
            </w:r>
            <w:r w:rsidR="00A7795E">
              <w:rPr>
                <w:szCs w:val="28"/>
              </w:rPr>
              <w:t>W</w:t>
            </w:r>
            <w:r w:rsidR="00B5647A" w:rsidRPr="00CB3B74">
              <w:rPr>
                <w:rFonts w:cs="Arial"/>
                <w:szCs w:val="28"/>
              </w:rPr>
              <w:t>ould love to work</w:t>
            </w:r>
            <w:r w:rsidR="00CB3B74" w:rsidRPr="00CB3B74">
              <w:rPr>
                <w:rFonts w:cs="Arial"/>
                <w:szCs w:val="28"/>
              </w:rPr>
              <w:t xml:space="preserve"> in</w:t>
            </w:r>
            <w:r w:rsidR="00B5647A" w:rsidRPr="00CB3B74">
              <w:rPr>
                <w:rFonts w:cs="Arial"/>
                <w:szCs w:val="28"/>
              </w:rPr>
              <w:t xml:space="preserve"> a </w:t>
            </w:r>
            <w:r w:rsidR="00CB3B74" w:rsidRPr="00CB3B74">
              <w:rPr>
                <w:rFonts w:cs="Arial"/>
                <w:szCs w:val="28"/>
              </w:rPr>
              <w:t>d</w:t>
            </w:r>
            <w:r w:rsidR="00B5647A" w:rsidRPr="00CB3B74">
              <w:rPr>
                <w:rFonts w:cs="Arial"/>
                <w:szCs w:val="28"/>
              </w:rPr>
              <w:t>iverse team</w:t>
            </w:r>
            <w:r w:rsidR="00CB3B74" w:rsidRPr="00CB3B74">
              <w:rPr>
                <w:rFonts w:cs="Arial"/>
                <w:szCs w:val="28"/>
              </w:rPr>
              <w:t xml:space="preserve"> </w:t>
            </w:r>
            <w:r w:rsidR="00B5647A" w:rsidRPr="00CB3B74">
              <w:rPr>
                <w:rFonts w:cs="Arial"/>
                <w:szCs w:val="28"/>
              </w:rPr>
              <w:t>to contribute to Amazing Products and Projects</w:t>
            </w:r>
            <w:r w:rsidR="00CB3B74" w:rsidRPr="00CB3B74">
              <w:rPr>
                <w:rFonts w:cs="Arial"/>
                <w:szCs w:val="28"/>
              </w:rPr>
              <w:t>.</w:t>
            </w:r>
          </w:p>
        </w:tc>
        <w:tc>
          <w:tcPr>
            <w:tcW w:w="3663" w:type="dxa"/>
            <w:vMerge w:val="restart"/>
            <w:tcBorders>
              <w:bottom w:val="single" w:sz="4" w:space="0" w:color="D9D9D9" w:themeColor="background1" w:themeShade="D9"/>
            </w:tcBorders>
          </w:tcPr>
          <w:p w14:paraId="48A6F38D" w14:textId="6B1A7910" w:rsidR="00CD2FD2" w:rsidRPr="008A1669" w:rsidRDefault="00CD2FD2" w:rsidP="00B5647A">
            <w:pPr>
              <w:ind w:left="1260"/>
              <w:rPr>
                <w:rFonts w:ascii="Arial" w:hAnsi="Arial" w:cs="Arial"/>
                <w:lang w:val="it-IT"/>
              </w:rPr>
            </w:pPr>
          </w:p>
        </w:tc>
      </w:tr>
      <w:tr w:rsidR="00CD2FD2" w:rsidRPr="00997E86" w14:paraId="3E9E5A72" w14:textId="77777777" w:rsidTr="00774EC3">
        <w:tc>
          <w:tcPr>
            <w:tcW w:w="542" w:type="dxa"/>
            <w:vAlign w:val="center"/>
          </w:tcPr>
          <w:p w14:paraId="18B84D6C" w14:textId="3A0F6CA1" w:rsidR="00CD2FD2" w:rsidRPr="00621B5C" w:rsidRDefault="00006D83" w:rsidP="00CD2FD2">
            <w:pPr>
              <w:pStyle w:val="Contact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7CC73E1E" wp14:editId="33F22333">
                      <wp:extent cx="213066" cy="213066"/>
                      <wp:effectExtent l="0" t="0" r="0" b="0"/>
                      <wp:docPr id="144" name="Rectangle 144" descr="LinkedIn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0"/>
                          </a:ext>
                        </a:extLst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213066" cy="213066"/>
                              </a:xfrm>
                              <a:prstGeom prst="rect">
                                <a:avLst/>
                              </a:prstGeom>
                              <a:blipFill dpi="0" rotWithShape="1">
                                <a:blip r:embed="rId2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3A77914" id="Rectangle 144" o:spid="_x0000_s1026" alt="LinkedIn" style="width:16.8pt;height:16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" stroked="f" strokeweight="1pt">
                      <v:fill r:id="rId24" o:title="LinkedIn" recolor="t" rotate="t" type="frame"/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4672" w:type="dxa"/>
            <w:gridSpan w:val="2"/>
            <w:vAlign w:val="center"/>
          </w:tcPr>
          <w:p w14:paraId="717EE30D" w14:textId="2CDADD98" w:rsidR="00CD2FD2" w:rsidRPr="00353726" w:rsidRDefault="002564E6" w:rsidP="00CD2FD2">
            <w:pPr>
              <w:pStyle w:val="Contact"/>
              <w:rPr>
                <w:sz w:val="24"/>
                <w:szCs w:val="24"/>
              </w:rPr>
            </w:pPr>
            <w:hyperlink r:id="rId25" w:history="1">
              <w:r w:rsidR="00006D83" w:rsidRPr="00353726">
                <w:rPr>
                  <w:rStyle w:val="Hyperlink"/>
                  <w:sz w:val="24"/>
                  <w:szCs w:val="24"/>
                </w:rPr>
                <w:t>Sai Suman Chitturi</w:t>
              </w:r>
            </w:hyperlink>
          </w:p>
        </w:tc>
        <w:tc>
          <w:tcPr>
            <w:tcW w:w="303" w:type="dxa"/>
          </w:tcPr>
          <w:p w14:paraId="2BD95A1E" w14:textId="77777777" w:rsidR="00CD2FD2" w:rsidRPr="00997E86" w:rsidRDefault="00CD2FD2" w:rsidP="00CD2FD2"/>
        </w:tc>
        <w:tc>
          <w:tcPr>
            <w:tcW w:w="8242" w:type="dxa"/>
            <w:vMerge/>
            <w:tcBorders>
              <w:bottom w:val="single" w:sz="4" w:space="0" w:color="D9D9D9" w:themeColor="background1" w:themeShade="D9"/>
            </w:tcBorders>
          </w:tcPr>
          <w:p w14:paraId="4C62F60F" w14:textId="77777777" w:rsidR="00CD2FD2" w:rsidRPr="00997E86" w:rsidRDefault="00CD2FD2" w:rsidP="00CD2FD2"/>
        </w:tc>
        <w:tc>
          <w:tcPr>
            <w:tcW w:w="3663" w:type="dxa"/>
            <w:vMerge/>
            <w:tcBorders>
              <w:bottom w:val="single" w:sz="4" w:space="0" w:color="D9D9D9" w:themeColor="background1" w:themeShade="D9"/>
            </w:tcBorders>
          </w:tcPr>
          <w:p w14:paraId="0B866A08" w14:textId="77777777" w:rsidR="00CD2FD2" w:rsidRPr="00997E86" w:rsidRDefault="00CD2FD2" w:rsidP="00CD2FD2"/>
        </w:tc>
      </w:tr>
      <w:tr w:rsidR="00CD2FD2" w:rsidRPr="00997E86" w14:paraId="63F13D16" w14:textId="77777777" w:rsidTr="00774EC3">
        <w:trPr>
          <w:trHeight w:val="58"/>
        </w:trPr>
        <w:tc>
          <w:tcPr>
            <w:tcW w:w="542" w:type="dxa"/>
            <w:vAlign w:val="center"/>
          </w:tcPr>
          <w:p w14:paraId="5C00A154" w14:textId="264E6342" w:rsidR="00CD2FD2" w:rsidRPr="00621B5C" w:rsidRDefault="00006D83" w:rsidP="00CD2FD2">
            <w:pPr>
              <w:pStyle w:val="Contact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2842B2F2" wp14:editId="7A1C80F8">
                      <wp:extent cx="213066" cy="213066"/>
                      <wp:effectExtent l="0" t="0" r="0" b="0"/>
                      <wp:docPr id="151" name="Rectangle 151" descr="GitHub&#10;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0"/>
                          </a:ext>
                        </a:extLst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213066" cy="213066"/>
                              </a:xfrm>
                              <a:prstGeom prst="rect">
                                <a:avLst/>
                              </a:prstGeom>
                              <a:blipFill dpi="0" rotWithShape="1">
                                <a:blip r:embed="rId2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205A0B8" id="Rectangle 151" o:spid="_x0000_s1026" alt="GitHub&#10;" style="width:16.8pt;height:16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" stroked="f" strokeweight="1pt">
                      <v:fill r:id="rId27" o:title="GitHub&#10;" recolor="t" rotate="t" type="frame"/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4672" w:type="dxa"/>
            <w:gridSpan w:val="2"/>
            <w:vAlign w:val="center"/>
          </w:tcPr>
          <w:p w14:paraId="1F39EC28" w14:textId="04E6C734" w:rsidR="00CD2FD2" w:rsidRPr="00353726" w:rsidRDefault="002564E6" w:rsidP="008A1669">
            <w:pPr>
              <w:pStyle w:val="Contact"/>
              <w:ind w:left="-114" w:firstLine="114"/>
              <w:rPr>
                <w:sz w:val="24"/>
                <w:szCs w:val="24"/>
              </w:rPr>
            </w:pPr>
            <w:hyperlink r:id="rId28" w:history="1">
              <w:r w:rsidR="00006D83" w:rsidRPr="00353726">
                <w:rPr>
                  <w:rStyle w:val="Hyperlink"/>
                  <w:sz w:val="24"/>
                  <w:szCs w:val="24"/>
                </w:rPr>
                <w:t>github.com/ChitturiSaiSuman/</w:t>
              </w:r>
            </w:hyperlink>
          </w:p>
        </w:tc>
        <w:tc>
          <w:tcPr>
            <w:tcW w:w="303" w:type="dxa"/>
          </w:tcPr>
          <w:p w14:paraId="0C258FCE" w14:textId="77777777" w:rsidR="00CD2FD2" w:rsidRPr="00997E86" w:rsidRDefault="00CD2FD2" w:rsidP="00CD2FD2"/>
        </w:tc>
        <w:tc>
          <w:tcPr>
            <w:tcW w:w="8242" w:type="dxa"/>
            <w:vMerge/>
            <w:tcBorders>
              <w:bottom w:val="single" w:sz="4" w:space="0" w:color="D9D9D9" w:themeColor="background1" w:themeShade="D9"/>
            </w:tcBorders>
          </w:tcPr>
          <w:p w14:paraId="180A7A13" w14:textId="77777777" w:rsidR="00CD2FD2" w:rsidRPr="00997E86" w:rsidRDefault="00CD2FD2" w:rsidP="00CD2FD2"/>
        </w:tc>
        <w:tc>
          <w:tcPr>
            <w:tcW w:w="3663" w:type="dxa"/>
            <w:vMerge/>
            <w:tcBorders>
              <w:bottom w:val="single" w:sz="4" w:space="0" w:color="D9D9D9" w:themeColor="background1" w:themeShade="D9"/>
            </w:tcBorders>
          </w:tcPr>
          <w:p w14:paraId="64F9F322" w14:textId="77777777" w:rsidR="00CD2FD2" w:rsidRPr="00997E86" w:rsidRDefault="00CD2FD2" w:rsidP="00CD2FD2"/>
        </w:tc>
      </w:tr>
      <w:tr w:rsidR="00CD2FD2" w:rsidRPr="00997E86" w14:paraId="2F857637" w14:textId="77777777" w:rsidTr="00774EC3">
        <w:trPr>
          <w:trHeight w:val="58"/>
        </w:trPr>
        <w:tc>
          <w:tcPr>
            <w:tcW w:w="542" w:type="dxa"/>
            <w:vAlign w:val="center"/>
          </w:tcPr>
          <w:p w14:paraId="38C157C0" w14:textId="6CE6289E" w:rsidR="00CD2FD2" w:rsidRPr="00621B5C" w:rsidRDefault="00006D83" w:rsidP="00CD2FD2">
            <w:pPr>
              <w:pStyle w:val="Contact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54B128F0" wp14:editId="167771EB">
                      <wp:extent cx="213066" cy="213066"/>
                      <wp:effectExtent l="0" t="0" r="0" b="0"/>
                      <wp:docPr id="7" name="Rectangle 7" descr="Codechef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0"/>
                          </a:ext>
                        </a:extLst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213066" cy="213066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2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6757253" id="Rectangle 7" o:spid="_x0000_s1026" alt="Codechef" style="width:16.8pt;height:16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" stroked="f" strokeweight="1pt">
                      <v:fill r:id="rId30" o:title="Codechef" recolor="t" rotate="t" type="frame"/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4672" w:type="dxa"/>
            <w:gridSpan w:val="2"/>
            <w:vAlign w:val="center"/>
          </w:tcPr>
          <w:p w14:paraId="6C5023A9" w14:textId="26A58360" w:rsidR="00CD2FD2" w:rsidRPr="00353726" w:rsidRDefault="002564E6" w:rsidP="00CD2FD2">
            <w:pPr>
              <w:pStyle w:val="Contact"/>
              <w:rPr>
                <w:sz w:val="24"/>
                <w:szCs w:val="24"/>
              </w:rPr>
            </w:pPr>
            <w:hyperlink r:id="rId31" w:history="1">
              <w:r w:rsidR="00006D83" w:rsidRPr="00353726">
                <w:rPr>
                  <w:rStyle w:val="Hyperlink"/>
                  <w:sz w:val="24"/>
                  <w:szCs w:val="24"/>
                </w:rPr>
                <w:t>users/suman_18733097</w:t>
              </w:r>
            </w:hyperlink>
          </w:p>
        </w:tc>
        <w:tc>
          <w:tcPr>
            <w:tcW w:w="303" w:type="dxa"/>
          </w:tcPr>
          <w:p w14:paraId="5974EC1A" w14:textId="77777777" w:rsidR="00CD2FD2" w:rsidRPr="00997E86" w:rsidRDefault="00CD2FD2" w:rsidP="00CD2FD2"/>
        </w:tc>
        <w:tc>
          <w:tcPr>
            <w:tcW w:w="8242" w:type="dxa"/>
            <w:vMerge/>
            <w:tcBorders>
              <w:bottom w:val="single" w:sz="4" w:space="0" w:color="D9D9D9" w:themeColor="background1" w:themeShade="D9"/>
            </w:tcBorders>
          </w:tcPr>
          <w:p w14:paraId="759275E3" w14:textId="77777777" w:rsidR="00CD2FD2" w:rsidRPr="00997E86" w:rsidRDefault="00CD2FD2" w:rsidP="00CD2FD2"/>
        </w:tc>
        <w:tc>
          <w:tcPr>
            <w:tcW w:w="3663" w:type="dxa"/>
            <w:vMerge/>
            <w:tcBorders>
              <w:bottom w:val="single" w:sz="4" w:space="0" w:color="D9D9D9" w:themeColor="background1" w:themeShade="D9"/>
            </w:tcBorders>
          </w:tcPr>
          <w:p w14:paraId="0EC17A82" w14:textId="77777777" w:rsidR="00CD2FD2" w:rsidRPr="00997E86" w:rsidRDefault="00CD2FD2" w:rsidP="00CD2FD2"/>
        </w:tc>
      </w:tr>
      <w:tr w:rsidR="00774EC3" w:rsidRPr="00997E86" w14:paraId="4EDF31A5" w14:textId="77777777" w:rsidTr="00774EC3">
        <w:trPr>
          <w:trHeight w:val="58"/>
        </w:trPr>
        <w:tc>
          <w:tcPr>
            <w:tcW w:w="542" w:type="dxa"/>
            <w:vAlign w:val="center"/>
          </w:tcPr>
          <w:p w14:paraId="6A362110" w14:textId="171EEB63" w:rsidR="00774EC3" w:rsidRDefault="006E64DF" w:rsidP="00CD2FD2">
            <w:pPr>
              <w:pStyle w:val="Contact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1838E67F" wp14:editId="115693BF">
                      <wp:extent cx="213066" cy="213066"/>
                      <wp:effectExtent l="0" t="0" r="0" b="0"/>
                      <wp:docPr id="15" name="Rectangle 15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0"/>
                          </a:ext>
                        </a:extLst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213066" cy="213066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3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722D2F1" id="Rectangle 15" o:spid="_x0000_s1026" style="width:16.8pt;height:16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" stroked="f" strokeweight="1pt">
                      <v:fill r:id="rId33" o:title="" recolor="t" rotate="t" type="frame"/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4672" w:type="dxa"/>
            <w:gridSpan w:val="2"/>
            <w:vAlign w:val="center"/>
          </w:tcPr>
          <w:p w14:paraId="399F4E09" w14:textId="475052D2" w:rsidR="00774EC3" w:rsidRPr="00353726" w:rsidRDefault="002564E6" w:rsidP="00CD2FD2">
            <w:pPr>
              <w:pStyle w:val="Contact"/>
              <w:rPr>
                <w:sz w:val="24"/>
                <w:szCs w:val="24"/>
              </w:rPr>
            </w:pPr>
            <w:hyperlink r:id="rId34" w:history="1">
              <w:r w:rsidR="00353726" w:rsidRPr="00353726">
                <w:rPr>
                  <w:rStyle w:val="Hyperlink"/>
                  <w:sz w:val="24"/>
                  <w:szCs w:val="24"/>
                </w:rPr>
                <w:t>Sai Suman Chitturi</w:t>
              </w:r>
            </w:hyperlink>
          </w:p>
        </w:tc>
        <w:tc>
          <w:tcPr>
            <w:tcW w:w="303" w:type="dxa"/>
          </w:tcPr>
          <w:p w14:paraId="2F818656" w14:textId="77777777" w:rsidR="00774EC3" w:rsidRPr="00997E86" w:rsidRDefault="00774EC3" w:rsidP="00CD2FD2"/>
        </w:tc>
        <w:tc>
          <w:tcPr>
            <w:tcW w:w="8242" w:type="dxa"/>
            <w:vMerge/>
            <w:tcBorders>
              <w:bottom w:val="single" w:sz="4" w:space="0" w:color="D9D9D9" w:themeColor="background1" w:themeShade="D9"/>
            </w:tcBorders>
          </w:tcPr>
          <w:p w14:paraId="170B6DA2" w14:textId="77777777" w:rsidR="00774EC3" w:rsidRPr="00997E86" w:rsidRDefault="00774EC3" w:rsidP="00CD2FD2"/>
        </w:tc>
        <w:tc>
          <w:tcPr>
            <w:tcW w:w="3663" w:type="dxa"/>
            <w:vMerge/>
            <w:tcBorders>
              <w:bottom w:val="single" w:sz="4" w:space="0" w:color="D9D9D9" w:themeColor="background1" w:themeShade="D9"/>
            </w:tcBorders>
          </w:tcPr>
          <w:p w14:paraId="2C7991E8" w14:textId="77777777" w:rsidR="00774EC3" w:rsidRPr="00997E86" w:rsidRDefault="00774EC3" w:rsidP="00CD2FD2"/>
        </w:tc>
      </w:tr>
      <w:tr w:rsidR="00CD2FD2" w:rsidRPr="00997E86" w14:paraId="7CE3B4BD" w14:textId="77777777" w:rsidTr="00774EC3">
        <w:trPr>
          <w:trHeight w:val="58"/>
        </w:trPr>
        <w:tc>
          <w:tcPr>
            <w:tcW w:w="5214" w:type="dxa"/>
            <w:gridSpan w:val="3"/>
          </w:tcPr>
          <w:p w14:paraId="2E14DD2B" w14:textId="77777777" w:rsidR="00CD2FD2" w:rsidRPr="00997E86" w:rsidRDefault="00CD2FD2" w:rsidP="00CD2FD2"/>
        </w:tc>
        <w:tc>
          <w:tcPr>
            <w:tcW w:w="303" w:type="dxa"/>
          </w:tcPr>
          <w:p w14:paraId="71759582" w14:textId="77777777" w:rsidR="00CD2FD2" w:rsidRPr="00997E86" w:rsidRDefault="00CD2FD2" w:rsidP="00CD2FD2"/>
        </w:tc>
        <w:tc>
          <w:tcPr>
            <w:tcW w:w="8242" w:type="dxa"/>
            <w:vMerge/>
            <w:tcBorders>
              <w:bottom w:val="single" w:sz="4" w:space="0" w:color="D9D9D9" w:themeColor="background1" w:themeShade="D9"/>
            </w:tcBorders>
          </w:tcPr>
          <w:p w14:paraId="46F582BA" w14:textId="77777777" w:rsidR="00CD2FD2" w:rsidRPr="00997E86" w:rsidRDefault="00CD2FD2" w:rsidP="00CD2FD2"/>
        </w:tc>
        <w:tc>
          <w:tcPr>
            <w:tcW w:w="3663" w:type="dxa"/>
            <w:vMerge/>
            <w:tcBorders>
              <w:bottom w:val="single" w:sz="4" w:space="0" w:color="D9D9D9" w:themeColor="background1" w:themeShade="D9"/>
            </w:tcBorders>
          </w:tcPr>
          <w:p w14:paraId="53A505FE" w14:textId="77777777" w:rsidR="00CD2FD2" w:rsidRPr="00997E86" w:rsidRDefault="00CD2FD2" w:rsidP="00CD2FD2"/>
        </w:tc>
      </w:tr>
      <w:tr w:rsidR="00CD2FD2" w:rsidRPr="00997E86" w14:paraId="3DA79402" w14:textId="77777777" w:rsidTr="00774EC3">
        <w:trPr>
          <w:trHeight w:val="58"/>
        </w:trPr>
        <w:tc>
          <w:tcPr>
            <w:tcW w:w="5214" w:type="dxa"/>
            <w:gridSpan w:val="3"/>
          </w:tcPr>
          <w:p w14:paraId="4699C433" w14:textId="5A93993E" w:rsidR="00CD2FD2" w:rsidRPr="00997E86" w:rsidRDefault="00CD2FD2" w:rsidP="00CD2FD2"/>
        </w:tc>
        <w:tc>
          <w:tcPr>
            <w:tcW w:w="303" w:type="dxa"/>
          </w:tcPr>
          <w:p w14:paraId="1408B704" w14:textId="77777777" w:rsidR="00CD2FD2" w:rsidRPr="00997E86" w:rsidRDefault="00CD2FD2" w:rsidP="00CD2FD2"/>
        </w:tc>
        <w:tc>
          <w:tcPr>
            <w:tcW w:w="8242" w:type="dxa"/>
            <w:tcBorders>
              <w:top w:val="single" w:sz="4" w:space="0" w:color="D9D9D9" w:themeColor="background1" w:themeShade="D9"/>
            </w:tcBorders>
          </w:tcPr>
          <w:p w14:paraId="2D61C9CE" w14:textId="77777777" w:rsidR="00CD2FD2" w:rsidRPr="00997E86" w:rsidRDefault="00CD2FD2" w:rsidP="00CD2FD2"/>
        </w:tc>
        <w:tc>
          <w:tcPr>
            <w:tcW w:w="3663" w:type="dxa"/>
            <w:tcBorders>
              <w:top w:val="single" w:sz="4" w:space="0" w:color="D9D9D9" w:themeColor="background1" w:themeShade="D9"/>
            </w:tcBorders>
          </w:tcPr>
          <w:p w14:paraId="1B87A3E7" w14:textId="77777777" w:rsidR="00CD2FD2" w:rsidRPr="00997E86" w:rsidRDefault="00CD2FD2" w:rsidP="00CD2FD2"/>
        </w:tc>
      </w:tr>
      <w:tr w:rsidR="00144072" w:rsidRPr="00997E86" w14:paraId="2AE1A779" w14:textId="77777777" w:rsidTr="00774EC3">
        <w:tc>
          <w:tcPr>
            <w:tcW w:w="5214" w:type="dxa"/>
            <w:gridSpan w:val="3"/>
            <w:tcBorders>
              <w:right w:val="single" w:sz="4" w:space="0" w:color="D9D9D9" w:themeColor="background1" w:themeShade="D9"/>
            </w:tcBorders>
          </w:tcPr>
          <w:p w14:paraId="60E5E851" w14:textId="2DB84B35" w:rsidR="00144072" w:rsidRPr="00CB3B74" w:rsidRDefault="00AD14E5" w:rsidP="00CB3B74">
            <w:pPr>
              <w:rPr>
                <w:b/>
                <w:bCs/>
                <w:color w:val="1D3251" w:themeColor="accent5" w:themeShade="40"/>
                <w:sz w:val="32"/>
                <w:szCs w:val="3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05B7BECA" wp14:editId="219358EC">
                      <wp:simplePos x="0" y="0"/>
                      <wp:positionH relativeFrom="margin">
                        <wp:posOffset>1775460</wp:posOffset>
                      </wp:positionH>
                      <wp:positionV relativeFrom="margin">
                        <wp:posOffset>1501775</wp:posOffset>
                      </wp:positionV>
                      <wp:extent cx="929640" cy="323850"/>
                      <wp:effectExtent l="0" t="0" r="22860" b="19050"/>
                      <wp:wrapTopAndBottom/>
                      <wp:docPr id="17" name="Rectangle: Rounded Corners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29640" cy="3238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8BC7696" w14:textId="1EFED017" w:rsidR="00AD14E5" w:rsidRPr="00326047" w:rsidRDefault="00AD14E5" w:rsidP="00AD14E5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ANGULAR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5B7BECA" id="Rectangle: Rounded Corners 17" o:spid="_x0000_s1026" style="position:absolute;margin-left:139.8pt;margin-top:118.25pt;width:73.2pt;height:25.5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" fillcolor="#c4d3ea [660]" strokecolor="#0e1828 [1604]" strokeweight="1pt">
                      <v:stroke joinstyle="miter"/>
                      <v:textbox>
                        <w:txbxContent>
                          <w:p w14:paraId="78BC7696" w14:textId="1EFED017" w:rsidR="00AD14E5" w:rsidRPr="00326047" w:rsidRDefault="00AD14E5" w:rsidP="00AD14E5">
                            <w:pPr>
                              <w:jc w:val="center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ANGULAR</w:t>
                            </w:r>
                          </w:p>
                        </w:txbxContent>
                      </v:textbox>
                      <w10:wrap type="topAndBottom" anchorx="margin" anchory="margin"/>
                    </v:round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019935B5" wp14:editId="1229E9BA">
                      <wp:simplePos x="0" y="0"/>
                      <wp:positionH relativeFrom="margin">
                        <wp:posOffset>1074420</wp:posOffset>
                      </wp:positionH>
                      <wp:positionV relativeFrom="margin">
                        <wp:posOffset>1501775</wp:posOffset>
                      </wp:positionV>
                      <wp:extent cx="601980" cy="323850"/>
                      <wp:effectExtent l="0" t="0" r="26670" b="19050"/>
                      <wp:wrapTopAndBottom/>
                      <wp:docPr id="52" name="Rectangle: Rounded Corners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1980" cy="3238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B7DC648" w14:textId="5F55C23C" w:rsidR="00326047" w:rsidRPr="00326047" w:rsidRDefault="00326047" w:rsidP="00326047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  <w:r w:rsidRPr="00326047"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BASH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19935B5" id="Rectangle: Rounded Corners 52" o:spid="_x0000_s1027" style="position:absolute;margin-left:84.6pt;margin-top:118.25pt;width:47.4pt;height:25.5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" fillcolor="#c4d3ea [660]" strokecolor="#0e1828 [1604]" strokeweight="1pt">
                      <v:stroke joinstyle="miter"/>
                      <v:textbox>
                        <w:txbxContent>
                          <w:p w14:paraId="3B7DC648" w14:textId="5F55C23C" w:rsidR="00326047" w:rsidRPr="00326047" w:rsidRDefault="00326047" w:rsidP="00326047">
                            <w:pPr>
                              <w:jc w:val="center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326047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BASH</w:t>
                            </w:r>
                          </w:p>
                        </w:txbxContent>
                      </v:textbox>
                      <w10:wrap type="topAndBottom" anchorx="margin" anchory="margin"/>
                    </v:round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33540373" wp14:editId="648B7301">
                      <wp:simplePos x="0" y="0"/>
                      <wp:positionH relativeFrom="margin">
                        <wp:posOffset>7620</wp:posOffset>
                      </wp:positionH>
                      <wp:positionV relativeFrom="margin">
                        <wp:posOffset>1504950</wp:posOffset>
                      </wp:positionV>
                      <wp:extent cx="967740" cy="323850"/>
                      <wp:effectExtent l="0" t="0" r="22860" b="19050"/>
                      <wp:wrapTopAndBottom/>
                      <wp:docPr id="50" name="Rectangle: Rounded Corners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67740" cy="3238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2E08A6F" w14:textId="7C459A7D" w:rsidR="00326047" w:rsidRPr="00326047" w:rsidRDefault="00326047" w:rsidP="00326047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  <w:r w:rsidRPr="00326047"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NODE</w:t>
                                  </w:r>
                                  <w:r w:rsidR="00B4282B"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  <w:r w:rsidRPr="00326047"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JS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3540373" id="Rectangle: Rounded Corners 50" o:spid="_x0000_s1028" style="position:absolute;margin-left:.6pt;margin-top:118.5pt;width:76.2pt;height:25.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" fillcolor="#c4d3ea [660]" strokecolor="#0e1828 [1604]" strokeweight="1pt">
                      <v:stroke joinstyle="miter"/>
                      <v:textbox>
                        <w:txbxContent>
                          <w:p w14:paraId="62E08A6F" w14:textId="7C459A7D" w:rsidR="00326047" w:rsidRPr="00326047" w:rsidRDefault="00326047" w:rsidP="00326047">
                            <w:pPr>
                              <w:jc w:val="center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326047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NODE</w:t>
                            </w:r>
                            <w:r w:rsidR="00B4282B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.</w:t>
                            </w:r>
                            <w:r w:rsidRPr="00326047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JS</w:t>
                            </w:r>
                          </w:p>
                        </w:txbxContent>
                      </v:textbox>
                      <w10:wrap type="topAndBottom" anchorx="margin" anchory="margin"/>
                    </v:round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3A78A051" wp14:editId="2066E68F">
                      <wp:simplePos x="0" y="0"/>
                      <wp:positionH relativeFrom="margin">
                        <wp:posOffset>1812925</wp:posOffset>
                      </wp:positionH>
                      <wp:positionV relativeFrom="margin">
                        <wp:posOffset>1136015</wp:posOffset>
                      </wp:positionV>
                      <wp:extent cx="739140" cy="323850"/>
                      <wp:effectExtent l="0" t="0" r="22860" b="19050"/>
                      <wp:wrapTopAndBottom/>
                      <wp:docPr id="49" name="Rectangle: Rounded Corners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39140" cy="3238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2D7E713" w14:textId="05095C1E" w:rsidR="00326047" w:rsidRPr="00326047" w:rsidRDefault="00B4282B" w:rsidP="00326047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My</w:t>
                                  </w:r>
                                  <w:r w:rsidR="00326047" w:rsidRPr="00326047"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SQL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A78A051" id="Rectangle: Rounded Corners 49" o:spid="_x0000_s1029" style="position:absolute;margin-left:142.75pt;margin-top:89.45pt;width:58.2pt;height:25.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" fillcolor="#c4d3ea [660]" strokecolor="#0e1828 [1604]" strokeweight="1pt">
                      <v:stroke joinstyle="miter"/>
                      <v:textbox>
                        <w:txbxContent>
                          <w:p w14:paraId="02D7E713" w14:textId="05095C1E" w:rsidR="00326047" w:rsidRPr="00326047" w:rsidRDefault="00B4282B" w:rsidP="00326047">
                            <w:pPr>
                              <w:jc w:val="center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My</w:t>
                            </w:r>
                            <w:r w:rsidR="00326047" w:rsidRPr="00326047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SQL</w:t>
                            </w:r>
                          </w:p>
                        </w:txbxContent>
                      </v:textbox>
                      <w10:wrap type="topAndBottom" anchorx="margin" anchory="margin"/>
                    </v:round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474C1F77" wp14:editId="1CCBED9E">
                      <wp:simplePos x="0" y="0"/>
                      <wp:positionH relativeFrom="margin">
                        <wp:posOffset>1150620</wp:posOffset>
                      </wp:positionH>
                      <wp:positionV relativeFrom="margin">
                        <wp:posOffset>1139190</wp:posOffset>
                      </wp:positionV>
                      <wp:extent cx="571500" cy="323850"/>
                      <wp:effectExtent l="0" t="0" r="19050" b="19050"/>
                      <wp:wrapTopAndBottom/>
                      <wp:docPr id="51" name="Rectangle: Rounded Corners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71500" cy="3238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4A2F129" w14:textId="1593FE65" w:rsidR="00326047" w:rsidRPr="00326047" w:rsidRDefault="00326047" w:rsidP="00326047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  <w:r w:rsidRPr="00326047"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PHP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74C1F77" id="Rectangle: Rounded Corners 51" o:spid="_x0000_s1030" style="position:absolute;margin-left:90.6pt;margin-top:89.7pt;width:45pt;height:25.5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" fillcolor="#c4d3ea [660]" strokecolor="#0e1828 [1604]" strokeweight="1pt">
                      <v:stroke joinstyle="miter"/>
                      <v:textbox>
                        <w:txbxContent>
                          <w:p w14:paraId="74A2F129" w14:textId="1593FE65" w:rsidR="00326047" w:rsidRPr="00326047" w:rsidRDefault="00326047" w:rsidP="00326047">
                            <w:pPr>
                              <w:jc w:val="center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326047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PHP</w:t>
                            </w:r>
                          </w:p>
                        </w:txbxContent>
                      </v:textbox>
                      <w10:wrap type="topAndBottom" anchorx="margin" anchory="margin"/>
                    </v:round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5DC90848" wp14:editId="6D0871D0">
                      <wp:simplePos x="0" y="0"/>
                      <wp:positionH relativeFrom="margin">
                        <wp:posOffset>15240</wp:posOffset>
                      </wp:positionH>
                      <wp:positionV relativeFrom="margin">
                        <wp:posOffset>1136015</wp:posOffset>
                      </wp:positionV>
                      <wp:extent cx="1036320" cy="323850"/>
                      <wp:effectExtent l="0" t="0" r="11430" b="19050"/>
                      <wp:wrapTopAndBottom/>
                      <wp:docPr id="48" name="Rectangle: Rounded Corners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36320" cy="3238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B281B22" w14:textId="4AD25A1D" w:rsidR="00326047" w:rsidRPr="00326047" w:rsidRDefault="00326047" w:rsidP="00326047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  <w:r w:rsidRPr="00326047"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JAVASCRIPT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DC90848" id="Rectangle: Rounded Corners 48" o:spid="_x0000_s1031" style="position:absolute;margin-left:1.2pt;margin-top:89.45pt;width:81.6pt;height:25.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" fillcolor="#c4d3ea [660]" strokecolor="#0e1828 [1604]" strokeweight="1pt">
                      <v:stroke joinstyle="miter"/>
                      <v:textbox>
                        <w:txbxContent>
                          <w:p w14:paraId="4B281B22" w14:textId="4AD25A1D" w:rsidR="00326047" w:rsidRPr="00326047" w:rsidRDefault="00326047" w:rsidP="00326047">
                            <w:pPr>
                              <w:jc w:val="center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326047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JAVASCRIPT</w:t>
                            </w:r>
                          </w:p>
                        </w:txbxContent>
                      </v:textbox>
                      <w10:wrap type="topAndBottom" anchorx="margin" anchory="margin"/>
                    </v:round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4ADFBD0F" wp14:editId="6F947F83">
                      <wp:simplePos x="0" y="0"/>
                      <wp:positionH relativeFrom="margin">
                        <wp:posOffset>7620</wp:posOffset>
                      </wp:positionH>
                      <wp:positionV relativeFrom="margin">
                        <wp:posOffset>1867535</wp:posOffset>
                      </wp:positionV>
                      <wp:extent cx="1074420" cy="323850"/>
                      <wp:effectExtent l="0" t="0" r="11430" b="19050"/>
                      <wp:wrapTopAndBottom/>
                      <wp:docPr id="53" name="Rectangle: Rounded Corners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74420" cy="3238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6C0E1DA" w14:textId="59C950DD" w:rsidR="00326047" w:rsidRPr="00326047" w:rsidRDefault="00326047" w:rsidP="00326047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  <w:r w:rsidRPr="00326047"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BOOTSTRAP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ADFBD0F" id="Rectangle: Rounded Corners 53" o:spid="_x0000_s1032" style="position:absolute;margin-left:.6pt;margin-top:147.05pt;width:84.6pt;height:25.5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" fillcolor="#c4d3ea [660]" strokecolor="#0e1828 [1604]" strokeweight="1pt">
                      <v:stroke joinstyle="miter"/>
                      <v:textbox>
                        <w:txbxContent>
                          <w:p w14:paraId="46C0E1DA" w14:textId="59C950DD" w:rsidR="00326047" w:rsidRPr="00326047" w:rsidRDefault="00326047" w:rsidP="00326047">
                            <w:pPr>
                              <w:jc w:val="center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326047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BOOTSTRAP</w:t>
                            </w:r>
                          </w:p>
                        </w:txbxContent>
                      </v:textbox>
                      <w10:wrap type="topAndBottom" anchorx="margin" anchory="margin"/>
                    </v:roundrect>
                  </w:pict>
                </mc:Fallback>
              </mc:AlternateContent>
            </w:r>
            <w:r w:rsidR="00B4282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380B0ADB" wp14:editId="57285574">
                      <wp:simplePos x="0" y="0"/>
                      <wp:positionH relativeFrom="margin">
                        <wp:posOffset>1882140</wp:posOffset>
                      </wp:positionH>
                      <wp:positionV relativeFrom="margin">
                        <wp:posOffset>773430</wp:posOffset>
                      </wp:positionV>
                      <wp:extent cx="586740" cy="324000"/>
                      <wp:effectExtent l="0" t="0" r="22860" b="19050"/>
                      <wp:wrapTopAndBottom/>
                      <wp:docPr id="47" name="Rectangle: Rounded Corners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6740" cy="3240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A716313" w14:textId="27C6BBA2" w:rsidR="00C07256" w:rsidRPr="00326047" w:rsidRDefault="00C07256" w:rsidP="00C07256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  <w:r w:rsidRPr="00326047"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C</w:t>
                                  </w:r>
                                  <w:r w:rsidR="00326047" w:rsidRPr="00326047"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SS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80B0ADB" id="Rectangle: Rounded Corners 47" o:spid="_x0000_s1033" style="position:absolute;margin-left:148.2pt;margin-top:60.9pt;width:46.2pt;height:25.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" fillcolor="#c4d3ea [660]" strokecolor="#0e1828 [1604]" strokeweight="1pt">
                      <v:stroke joinstyle="miter"/>
                      <v:textbox>
                        <w:txbxContent>
                          <w:p w14:paraId="3A716313" w14:textId="27C6BBA2" w:rsidR="00C07256" w:rsidRPr="00326047" w:rsidRDefault="00C07256" w:rsidP="00C07256">
                            <w:pPr>
                              <w:jc w:val="center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326047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C</w:t>
                            </w:r>
                            <w:r w:rsidR="00326047" w:rsidRPr="00326047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SS</w:t>
                            </w:r>
                          </w:p>
                        </w:txbxContent>
                      </v:textbox>
                      <w10:wrap type="topAndBottom" anchorx="margin" anchory="margin"/>
                    </v:roundrect>
                  </w:pict>
                </mc:Fallback>
              </mc:AlternateContent>
            </w:r>
            <w:r w:rsidR="00B4282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1B7562EB" wp14:editId="7F7F44A0">
                      <wp:simplePos x="0" y="0"/>
                      <wp:positionH relativeFrom="margin">
                        <wp:posOffset>1059180</wp:posOffset>
                      </wp:positionH>
                      <wp:positionV relativeFrom="margin">
                        <wp:posOffset>773430</wp:posOffset>
                      </wp:positionV>
                      <wp:extent cx="731520" cy="323850"/>
                      <wp:effectExtent l="0" t="0" r="11430" b="19050"/>
                      <wp:wrapTopAndBottom/>
                      <wp:docPr id="46" name="Rectangle: Rounded Corners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31520" cy="3238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2E342E3" w14:textId="57886D38" w:rsidR="00C07256" w:rsidRPr="00326047" w:rsidRDefault="00C07256" w:rsidP="00C07256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  <w:r w:rsidRPr="00326047"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HTML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B7562EB" id="Rectangle: Rounded Corners 46" o:spid="_x0000_s1034" style="position:absolute;margin-left:83.4pt;margin-top:60.9pt;width:57.6pt;height:25.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" fillcolor="#c4d3ea [660]" strokecolor="#0e1828 [1604]" strokeweight="1pt">
                      <v:stroke joinstyle="miter"/>
                      <v:textbox>
                        <w:txbxContent>
                          <w:p w14:paraId="62E342E3" w14:textId="57886D38" w:rsidR="00C07256" w:rsidRPr="00326047" w:rsidRDefault="00C07256" w:rsidP="00C07256">
                            <w:pPr>
                              <w:jc w:val="center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326047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HTML</w:t>
                            </w:r>
                          </w:p>
                        </w:txbxContent>
                      </v:textbox>
                      <w10:wrap type="topAndBottom" anchorx="margin" anchory="margin"/>
                    </v:roundrect>
                  </w:pict>
                </mc:Fallback>
              </mc:AlternateContent>
            </w:r>
            <w:r w:rsidR="00B4282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77DC6654" wp14:editId="5582B176">
                      <wp:simplePos x="0" y="0"/>
                      <wp:positionH relativeFrom="margin">
                        <wp:posOffset>15240</wp:posOffset>
                      </wp:positionH>
                      <wp:positionV relativeFrom="margin">
                        <wp:posOffset>773430</wp:posOffset>
                      </wp:positionV>
                      <wp:extent cx="960120" cy="323850"/>
                      <wp:effectExtent l="0" t="0" r="11430" b="19050"/>
                      <wp:wrapTopAndBottom/>
                      <wp:docPr id="45" name="Rectangle: Rounded Corners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60120" cy="3238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AE42E9E" w14:textId="7985FD8F" w:rsidR="00C07256" w:rsidRPr="00326047" w:rsidRDefault="00C07256" w:rsidP="00C07256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  <w:r w:rsidRPr="00326047"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PYTHON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7DC6654" id="Rectangle: Rounded Corners 45" o:spid="_x0000_s1035" style="position:absolute;margin-left:1.2pt;margin-top:60.9pt;width:75.6pt;height:25.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" fillcolor="#c4d3ea [660]" strokecolor="#0e1828 [1604]" strokeweight="1pt">
                      <v:stroke joinstyle="miter"/>
                      <v:textbox>
                        <w:txbxContent>
                          <w:p w14:paraId="4AE42E9E" w14:textId="7985FD8F" w:rsidR="00C07256" w:rsidRPr="00326047" w:rsidRDefault="00C07256" w:rsidP="00C07256">
                            <w:pPr>
                              <w:jc w:val="center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326047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PYTHON</w:t>
                            </w:r>
                          </w:p>
                        </w:txbxContent>
                      </v:textbox>
                      <w10:wrap type="topAndBottom" anchorx="margin" anchory="margin"/>
                    </v:roundrect>
                  </w:pict>
                </mc:Fallback>
              </mc:AlternateContent>
            </w:r>
            <w:r w:rsidR="00B4282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7EAC1661" wp14:editId="251A9F5F">
                      <wp:simplePos x="0" y="0"/>
                      <wp:positionH relativeFrom="margin">
                        <wp:posOffset>2011680</wp:posOffset>
                      </wp:positionH>
                      <wp:positionV relativeFrom="margin">
                        <wp:posOffset>405130</wp:posOffset>
                      </wp:positionV>
                      <wp:extent cx="716280" cy="323850"/>
                      <wp:effectExtent l="0" t="0" r="26670" b="19050"/>
                      <wp:wrapTopAndBottom/>
                      <wp:docPr id="16" name="Rectangle: Rounded Corners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16280" cy="3238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2576FCB" w14:textId="1CD9FFC1" w:rsidR="00B4282B" w:rsidRPr="00326047" w:rsidRDefault="00B4282B" w:rsidP="00B4282B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RUST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EAC1661" id="Rectangle: Rounded Corners 16" o:spid="_x0000_s1036" style="position:absolute;margin-left:158.4pt;margin-top:31.9pt;width:56.4pt;height:25.5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" fillcolor="#c4d3ea [660]" strokecolor="#0e1828 [1604]" strokeweight="1pt">
                      <v:stroke joinstyle="miter"/>
                      <v:textbox>
                        <w:txbxContent>
                          <w:p w14:paraId="62576FCB" w14:textId="1CD9FFC1" w:rsidR="00B4282B" w:rsidRPr="00326047" w:rsidRDefault="00B4282B" w:rsidP="00B4282B">
                            <w:pPr>
                              <w:jc w:val="center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RUST</w:t>
                            </w:r>
                          </w:p>
                        </w:txbxContent>
                      </v:textbox>
                      <w10:wrap type="topAndBottom" anchorx="margin" anchory="margin"/>
                    </v:roundrect>
                  </w:pict>
                </mc:Fallback>
              </mc:AlternateContent>
            </w:r>
            <w:r w:rsidR="00B4282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43BF63BB" wp14:editId="33F1FEF6">
                      <wp:simplePos x="0" y="0"/>
                      <wp:positionH relativeFrom="margin">
                        <wp:posOffset>1211580</wp:posOffset>
                      </wp:positionH>
                      <wp:positionV relativeFrom="margin">
                        <wp:posOffset>407670</wp:posOffset>
                      </wp:positionV>
                      <wp:extent cx="693420" cy="324000"/>
                      <wp:effectExtent l="0" t="0" r="11430" b="19050"/>
                      <wp:wrapTopAndBottom/>
                      <wp:docPr id="28" name="Rectangle: Rounded Corners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93420" cy="3240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3A3E74D" w14:textId="34BF21F4" w:rsidR="00C07256" w:rsidRPr="00326047" w:rsidRDefault="00C07256" w:rsidP="00C07256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  <w:r w:rsidRPr="00326047"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JAVA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3BF63BB" id="Rectangle: Rounded Corners 28" o:spid="_x0000_s1037" style="position:absolute;margin-left:95.4pt;margin-top:32.1pt;width:54.6pt;height:25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" fillcolor="#c4d3ea [660]" strokecolor="#0e1828 [1604]" strokeweight="1pt">
                      <v:stroke joinstyle="miter"/>
                      <v:textbox>
                        <w:txbxContent>
                          <w:p w14:paraId="03A3E74D" w14:textId="34BF21F4" w:rsidR="00C07256" w:rsidRPr="00326047" w:rsidRDefault="00C07256" w:rsidP="00C07256">
                            <w:pPr>
                              <w:jc w:val="center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326047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JAVA</w:t>
                            </w:r>
                          </w:p>
                        </w:txbxContent>
                      </v:textbox>
                      <w10:wrap type="topAndBottom" anchorx="margin" anchory="margin"/>
                    </v:roundrect>
                  </w:pict>
                </mc:Fallback>
              </mc:AlternateContent>
            </w:r>
            <w:r w:rsidR="00B4282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5F6D3ABE" wp14:editId="6BC8AC64">
                      <wp:simplePos x="0" y="0"/>
                      <wp:positionH relativeFrom="margin">
                        <wp:posOffset>510540</wp:posOffset>
                      </wp:positionH>
                      <wp:positionV relativeFrom="margin">
                        <wp:posOffset>407670</wp:posOffset>
                      </wp:positionV>
                      <wp:extent cx="601980" cy="324000"/>
                      <wp:effectExtent l="0" t="0" r="26670" b="19050"/>
                      <wp:wrapTopAndBottom/>
                      <wp:docPr id="23" name="Rectangle: Rounded Corners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1980" cy="3240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F0C0E94" w14:textId="7F2450F3" w:rsidR="00C07256" w:rsidRPr="00326047" w:rsidRDefault="00C07256" w:rsidP="00C07256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  <w:r w:rsidRPr="00326047"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CPP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F6D3ABE" id="Rectangle: Rounded Corners 23" o:spid="_x0000_s1038" style="position:absolute;margin-left:40.2pt;margin-top:32.1pt;width:47.4pt;height:25.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" fillcolor="#c4d3ea [660]" strokecolor="#0e1828 [1604]" strokeweight="1pt">
                      <v:stroke joinstyle="miter"/>
                      <v:textbox>
                        <w:txbxContent>
                          <w:p w14:paraId="1F0C0E94" w14:textId="7F2450F3" w:rsidR="00C07256" w:rsidRPr="00326047" w:rsidRDefault="00C07256" w:rsidP="00C07256">
                            <w:pPr>
                              <w:jc w:val="center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326047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CPP</w:t>
                            </w:r>
                          </w:p>
                        </w:txbxContent>
                      </v:textbox>
                      <w10:wrap type="topAndBottom" anchorx="margin" anchory="margin"/>
                    </v:roundrect>
                  </w:pict>
                </mc:Fallback>
              </mc:AlternateContent>
            </w:r>
            <w:r w:rsidR="00C0725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4844F74F" wp14:editId="34747093">
                      <wp:simplePos x="0" y="0"/>
                      <wp:positionH relativeFrom="margin">
                        <wp:posOffset>15240</wp:posOffset>
                      </wp:positionH>
                      <wp:positionV relativeFrom="margin">
                        <wp:posOffset>407670</wp:posOffset>
                      </wp:positionV>
                      <wp:extent cx="396240" cy="324000"/>
                      <wp:effectExtent l="0" t="0" r="22860" b="19050"/>
                      <wp:wrapTopAndBottom/>
                      <wp:docPr id="22" name="Rectangle: Rounded Corners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6240" cy="3240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BCCC030" w14:textId="77777777" w:rsidR="00C07256" w:rsidRPr="00326047" w:rsidRDefault="00C07256" w:rsidP="00C07256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  <w:r w:rsidRPr="00326047"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C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844F74F" id="Rectangle: Rounded Corners 22" o:spid="_x0000_s1039" style="position:absolute;margin-left:1.2pt;margin-top:32.1pt;width:31.2pt;height:25.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" fillcolor="#c4d3ea [660]" strokecolor="#0e1828 [1604]" strokeweight="1pt">
                      <v:stroke joinstyle="miter"/>
                      <v:textbox>
                        <w:txbxContent>
                          <w:p w14:paraId="3BCCC030" w14:textId="77777777" w:rsidR="00C07256" w:rsidRPr="00326047" w:rsidRDefault="00C07256" w:rsidP="00C07256">
                            <w:pPr>
                              <w:jc w:val="center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326047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C</w:t>
                            </w:r>
                          </w:p>
                        </w:txbxContent>
                      </v:textbox>
                      <w10:wrap type="topAndBottom" anchorx="margin" anchory="margin"/>
                    </v:roundrect>
                  </w:pict>
                </mc:Fallback>
              </mc:AlternateContent>
            </w:r>
            <w:r w:rsidR="00CB3B74" w:rsidRPr="00CB3B74">
              <w:rPr>
                <w:b/>
                <w:bCs/>
                <w:color w:val="1D3251" w:themeColor="accent5" w:themeShade="40"/>
                <w:sz w:val="32"/>
                <w:szCs w:val="32"/>
              </w:rPr>
              <w:t>SKILLS</w:t>
            </w:r>
          </w:p>
          <w:p w14:paraId="2B33A1E4" w14:textId="7692A45C" w:rsidR="00F77832" w:rsidRDefault="00F77832" w:rsidP="00CB3B74">
            <w:pPr>
              <w:rPr>
                <w:b/>
                <w:bCs/>
                <w:color w:val="1D3251" w:themeColor="accent5" w:themeShade="40"/>
                <w:sz w:val="32"/>
                <w:szCs w:val="32"/>
              </w:rPr>
            </w:pPr>
          </w:p>
          <w:p w14:paraId="13755D01" w14:textId="13EAA11D" w:rsidR="008E2197" w:rsidRPr="00CB3B74" w:rsidRDefault="00CB3B74" w:rsidP="00CB3B74">
            <w:pPr>
              <w:rPr>
                <w:b/>
                <w:bCs/>
                <w:color w:val="1D3251" w:themeColor="accent5" w:themeShade="40"/>
                <w:sz w:val="32"/>
                <w:szCs w:val="32"/>
              </w:rPr>
            </w:pPr>
            <w:r w:rsidRPr="00CB3B74">
              <w:rPr>
                <w:b/>
                <w:bCs/>
                <w:color w:val="1D3251" w:themeColor="accent5" w:themeShade="40"/>
                <w:sz w:val="32"/>
                <w:szCs w:val="32"/>
              </w:rPr>
              <w:t>EDUCATION</w:t>
            </w:r>
          </w:p>
          <w:p w14:paraId="187DB26D" w14:textId="0ABFF8B9" w:rsidR="008E2197" w:rsidRPr="00740081" w:rsidRDefault="0034260B" w:rsidP="0034260B">
            <w:pPr>
              <w:pStyle w:val="Heading2"/>
              <w:spacing w:line="240" w:lineRule="auto"/>
              <w:rPr>
                <w:b/>
                <w:bCs/>
                <w:sz w:val="28"/>
                <w:szCs w:val="28"/>
              </w:rPr>
            </w:pPr>
            <w:r w:rsidRPr="00740081">
              <w:rPr>
                <w:rFonts w:ascii="Arial Unicode MS" w:eastAsia="Arial Unicode MS" w:hAnsi="Arial Unicode MS" w:cs="Arial Unicode MS"/>
                <w:b/>
                <w:bCs/>
                <w:sz w:val="28"/>
                <w:szCs w:val="28"/>
              </w:rPr>
              <w:t>B</w:t>
            </w:r>
            <w:r w:rsidR="00354C1F" w:rsidRPr="00740081">
              <w:rPr>
                <w:rFonts w:ascii="Arial Unicode MS" w:eastAsia="Arial Unicode MS" w:hAnsi="Arial Unicode MS" w:cs="Arial Unicode MS"/>
                <w:b/>
                <w:bCs/>
                <w:sz w:val="28"/>
                <w:szCs w:val="28"/>
              </w:rPr>
              <w:t>E</w:t>
            </w:r>
            <w:r w:rsidRPr="00740081">
              <w:rPr>
                <w:b/>
                <w:bCs/>
                <w:sz w:val="28"/>
                <w:szCs w:val="28"/>
              </w:rPr>
              <w:t xml:space="preserve"> </w:t>
            </w:r>
            <w:r w:rsidR="00740081" w:rsidRPr="00740081">
              <w:rPr>
                <w:b/>
                <w:bCs/>
                <w:sz w:val="28"/>
                <w:szCs w:val="28"/>
              </w:rPr>
              <w:t xml:space="preserve">– Computer Science </w:t>
            </w:r>
            <w:r w:rsidR="00354C1F" w:rsidRPr="00740081">
              <w:rPr>
                <w:rFonts w:ascii="Arial Unicode MS" w:eastAsia="Arial Unicode MS" w:hAnsi="Arial Unicode MS" w:cs="Arial Unicode MS"/>
                <w:b/>
                <w:bCs/>
                <w:sz w:val="28"/>
                <w:szCs w:val="28"/>
              </w:rPr>
              <w:t>–</w:t>
            </w:r>
            <w:r w:rsidR="00354C1F" w:rsidRPr="00740081">
              <w:rPr>
                <w:b/>
                <w:bCs/>
                <w:sz w:val="28"/>
                <w:szCs w:val="28"/>
              </w:rPr>
              <w:t xml:space="preserve"> </w:t>
            </w:r>
            <w:r w:rsidR="00354C1F" w:rsidRPr="00740081">
              <w:rPr>
                <w:rFonts w:ascii="Arial Unicode MS" w:eastAsia="Arial Unicode MS" w:hAnsi="Arial Unicode MS" w:cs="Arial Unicode MS"/>
                <w:b/>
                <w:bCs/>
                <w:sz w:val="28"/>
                <w:szCs w:val="28"/>
              </w:rPr>
              <w:t>8.</w:t>
            </w:r>
            <w:r w:rsidR="004B119F">
              <w:rPr>
                <w:rFonts w:ascii="Arial Unicode MS" w:eastAsia="Arial Unicode MS" w:hAnsi="Arial Unicode MS" w:cs="Arial Unicode MS"/>
                <w:b/>
                <w:bCs/>
                <w:sz w:val="28"/>
                <w:szCs w:val="28"/>
              </w:rPr>
              <w:t>36</w:t>
            </w:r>
            <w:r w:rsidRPr="00740081">
              <w:rPr>
                <w:rFonts w:ascii="Arial Unicode MS" w:eastAsia="Arial Unicode MS" w:hAnsi="Arial Unicode MS" w:cs="Arial Unicode MS"/>
                <w:b/>
                <w:bCs/>
                <w:sz w:val="28"/>
                <w:szCs w:val="28"/>
              </w:rPr>
              <w:t xml:space="preserve"> CGPA</w:t>
            </w:r>
          </w:p>
          <w:p w14:paraId="2932C8E1" w14:textId="0B12BA37" w:rsidR="00552F9B" w:rsidRPr="005B57EF" w:rsidRDefault="00354C1F" w:rsidP="0034260B">
            <w:pPr>
              <w:pStyle w:val="Heading4"/>
              <w:spacing w:line="240" w:lineRule="auto"/>
              <w:rPr>
                <w:rFonts w:ascii="Times New Roman" w:hAnsi="Times New Roman"/>
                <w:i w:val="0"/>
                <w:iCs w:val="0"/>
                <w:sz w:val="24"/>
                <w:szCs w:val="24"/>
              </w:rPr>
            </w:pPr>
            <w:r w:rsidRPr="005B57EF">
              <w:rPr>
                <w:rFonts w:ascii="Times New Roman" w:hAnsi="Times New Roman"/>
                <w:i w:val="0"/>
                <w:iCs w:val="0"/>
                <w:sz w:val="24"/>
                <w:szCs w:val="24"/>
              </w:rPr>
              <w:t>Vasavi College of Engineering</w:t>
            </w:r>
            <w:r w:rsidR="0034260B" w:rsidRPr="005B57EF">
              <w:rPr>
                <w:rFonts w:ascii="Times New Roman" w:hAnsi="Times New Roman"/>
                <w:i w:val="0"/>
                <w:iCs w:val="0"/>
                <w:sz w:val="24"/>
                <w:szCs w:val="24"/>
              </w:rPr>
              <w:t>, Hyderabad</w:t>
            </w:r>
          </w:p>
          <w:p w14:paraId="1C512BF1" w14:textId="02C8A407" w:rsidR="00552F9B" w:rsidRPr="0034260B" w:rsidRDefault="00354C1F" w:rsidP="0034260B">
            <w:pPr>
              <w:spacing w:line="240" w:lineRule="auto"/>
              <w:rPr>
                <w:rFonts w:ascii="Times New Roman" w:hAnsi="Times New Roman"/>
                <w:sz w:val="22"/>
                <w:szCs w:val="22"/>
              </w:rPr>
            </w:pPr>
            <w:r w:rsidRPr="0034260B">
              <w:rPr>
                <w:rFonts w:ascii="Times New Roman" w:hAnsi="Times New Roman"/>
                <w:sz w:val="22"/>
                <w:szCs w:val="22"/>
              </w:rPr>
              <w:t>2018-2022</w:t>
            </w:r>
          </w:p>
          <w:p w14:paraId="710F8BF9" w14:textId="3184F3BF" w:rsidR="00552F9B" w:rsidRPr="00740081" w:rsidRDefault="00354C1F" w:rsidP="0034260B">
            <w:pPr>
              <w:pStyle w:val="Heading2"/>
              <w:spacing w:line="20" w:lineRule="atLeast"/>
              <w:rPr>
                <w:rFonts w:ascii="Arial Unicode MS" w:eastAsia="Arial Unicode MS" w:hAnsi="Arial Unicode MS" w:cs="Arial Unicode MS"/>
                <w:b/>
                <w:bCs/>
                <w:sz w:val="28"/>
                <w:szCs w:val="28"/>
                <w:lang w:val="en-IN"/>
              </w:rPr>
            </w:pPr>
            <w:r w:rsidRPr="00740081">
              <w:rPr>
                <w:rFonts w:ascii="Arial Unicode MS" w:eastAsia="Arial Unicode MS" w:hAnsi="Arial Unicode MS" w:cs="Arial Unicode MS"/>
                <w:b/>
                <w:bCs/>
                <w:sz w:val="28"/>
                <w:szCs w:val="28"/>
              </w:rPr>
              <w:t>Intermediate</w:t>
            </w:r>
            <w:r w:rsidR="00740081" w:rsidRPr="00740081">
              <w:rPr>
                <w:rFonts w:ascii="Arial Unicode MS" w:eastAsia="Arial Unicode MS" w:hAnsi="Arial Unicode MS" w:cs="Arial Unicode MS"/>
                <w:b/>
                <w:bCs/>
                <w:sz w:val="28"/>
                <w:szCs w:val="28"/>
                <w:lang w:val="en-IN"/>
              </w:rPr>
              <w:tab/>
            </w:r>
            <w:r w:rsidR="00740081" w:rsidRPr="00740081">
              <w:rPr>
                <w:rFonts w:ascii="Arial Unicode MS" w:eastAsia="Arial Unicode MS" w:hAnsi="Arial Unicode MS" w:cs="Arial Unicode MS"/>
                <w:b/>
                <w:bCs/>
                <w:sz w:val="28"/>
                <w:szCs w:val="28"/>
                <w:lang w:val="en-IN"/>
              </w:rPr>
              <w:tab/>
            </w:r>
            <w:r w:rsidRPr="00740081">
              <w:rPr>
                <w:rFonts w:ascii="Arial Unicode MS" w:eastAsia="Arial Unicode MS" w:hAnsi="Arial Unicode MS" w:cs="Arial Unicode MS"/>
                <w:b/>
                <w:bCs/>
                <w:sz w:val="28"/>
                <w:szCs w:val="28"/>
              </w:rPr>
              <w:t>– 88.7 %</w:t>
            </w:r>
          </w:p>
          <w:p w14:paraId="45B73FCB" w14:textId="316657C0" w:rsidR="0034260B" w:rsidRPr="0034260B" w:rsidRDefault="0034260B" w:rsidP="0034260B">
            <w:pPr>
              <w:spacing w:after="0" w:line="10" w:lineRule="atLeast"/>
              <w:rPr>
                <w:rFonts w:ascii="Times New Roman" w:hAnsi="Times New Roman"/>
                <w:sz w:val="24"/>
                <w:szCs w:val="24"/>
              </w:rPr>
            </w:pPr>
            <w:r w:rsidRPr="0034260B">
              <w:rPr>
                <w:rFonts w:ascii="Times New Roman" w:hAnsi="Times New Roman"/>
                <w:sz w:val="24"/>
                <w:szCs w:val="24"/>
              </w:rPr>
              <w:t>Telangana state board</w:t>
            </w:r>
          </w:p>
          <w:p w14:paraId="7C79BDF9" w14:textId="1A150D91" w:rsidR="00552F9B" w:rsidRPr="0034260B" w:rsidRDefault="00354C1F" w:rsidP="0034260B">
            <w:pPr>
              <w:pStyle w:val="Heading4"/>
              <w:spacing w:line="10" w:lineRule="atLeast"/>
              <w:rPr>
                <w:rFonts w:ascii="Times New Roman" w:hAnsi="Times New Roman"/>
                <w:i w:val="0"/>
                <w:iCs w:val="0"/>
                <w:sz w:val="22"/>
                <w:szCs w:val="22"/>
              </w:rPr>
            </w:pPr>
            <w:r w:rsidRPr="0034260B"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>Sri Chaitanya Junior College</w:t>
            </w:r>
            <w:r w:rsidR="0034260B" w:rsidRPr="0034260B"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>, Hyderabad</w:t>
            </w:r>
          </w:p>
          <w:p w14:paraId="6579F6A9" w14:textId="461D39A2" w:rsidR="00552F9B" w:rsidRPr="0034260B" w:rsidRDefault="00354C1F" w:rsidP="0034260B">
            <w:pPr>
              <w:spacing w:line="20" w:lineRule="atLeast"/>
              <w:rPr>
                <w:rFonts w:ascii="Times New Roman" w:hAnsi="Times New Roman"/>
                <w:sz w:val="22"/>
                <w:szCs w:val="22"/>
              </w:rPr>
            </w:pPr>
            <w:r w:rsidRPr="0034260B">
              <w:rPr>
                <w:rFonts w:ascii="Times New Roman" w:hAnsi="Times New Roman"/>
                <w:sz w:val="22"/>
                <w:szCs w:val="22"/>
              </w:rPr>
              <w:t>2016-2018</w:t>
            </w:r>
          </w:p>
          <w:p w14:paraId="12F89F51" w14:textId="3E49D013" w:rsidR="00552F9B" w:rsidRPr="00740081" w:rsidRDefault="00354C1F" w:rsidP="0034260B">
            <w:pPr>
              <w:pStyle w:val="Heading2"/>
              <w:spacing w:line="240" w:lineRule="auto"/>
              <w:rPr>
                <w:rFonts w:ascii="Arial Unicode MS" w:eastAsia="Arial Unicode MS" w:hAnsi="Arial Unicode MS" w:cs="Arial Unicode MS"/>
                <w:b/>
                <w:bCs/>
                <w:sz w:val="28"/>
                <w:szCs w:val="28"/>
                <w:lang w:val="en-IN"/>
              </w:rPr>
            </w:pPr>
            <w:r w:rsidRPr="00740081">
              <w:rPr>
                <w:rFonts w:ascii="Arial Unicode MS" w:eastAsia="Arial Unicode MS" w:hAnsi="Arial Unicode MS" w:cs="Arial Unicode MS"/>
                <w:b/>
                <w:bCs/>
                <w:sz w:val="28"/>
                <w:szCs w:val="28"/>
              </w:rPr>
              <w:t>S</w:t>
            </w:r>
            <w:r w:rsidR="0034260B" w:rsidRPr="00740081">
              <w:rPr>
                <w:rFonts w:ascii="Arial Unicode MS" w:eastAsia="Arial Unicode MS" w:hAnsi="Arial Unicode MS" w:cs="Arial Unicode MS"/>
                <w:b/>
                <w:bCs/>
                <w:sz w:val="28"/>
                <w:szCs w:val="28"/>
              </w:rPr>
              <w:t>SC</w:t>
            </w:r>
            <w:r w:rsidR="00740081" w:rsidRPr="00740081">
              <w:rPr>
                <w:rFonts w:ascii="Arial Unicode MS" w:eastAsia="Arial Unicode MS" w:hAnsi="Arial Unicode MS" w:cs="Arial Unicode MS"/>
                <w:b/>
                <w:bCs/>
                <w:sz w:val="28"/>
                <w:szCs w:val="28"/>
                <w:lang w:val="en-IN"/>
              </w:rPr>
              <w:tab/>
            </w:r>
            <w:r w:rsidR="00740081" w:rsidRPr="00740081">
              <w:rPr>
                <w:rFonts w:ascii="Arial Unicode MS" w:eastAsia="Arial Unicode MS" w:hAnsi="Arial Unicode MS" w:cs="Arial Unicode MS"/>
                <w:b/>
                <w:bCs/>
                <w:sz w:val="28"/>
                <w:szCs w:val="28"/>
                <w:lang w:val="en-IN"/>
              </w:rPr>
              <w:tab/>
            </w:r>
            <w:r w:rsidR="00740081" w:rsidRPr="00740081">
              <w:rPr>
                <w:rFonts w:ascii="Arial Unicode MS" w:eastAsia="Arial Unicode MS" w:hAnsi="Arial Unicode MS" w:cs="Arial Unicode MS"/>
                <w:b/>
                <w:bCs/>
                <w:sz w:val="28"/>
                <w:szCs w:val="28"/>
                <w:lang w:val="en-IN"/>
              </w:rPr>
              <w:tab/>
            </w:r>
            <w:r w:rsidR="00740081" w:rsidRPr="00740081">
              <w:rPr>
                <w:rFonts w:ascii="Arial Unicode MS" w:eastAsia="Arial Unicode MS" w:hAnsi="Arial Unicode MS" w:cs="Arial Unicode MS"/>
                <w:b/>
                <w:bCs/>
                <w:sz w:val="28"/>
                <w:szCs w:val="28"/>
                <w:lang w:val="en-IN"/>
              </w:rPr>
              <w:tab/>
            </w:r>
            <w:r w:rsidRPr="00740081">
              <w:rPr>
                <w:rFonts w:ascii="Arial Unicode MS" w:eastAsia="Arial Unicode MS" w:hAnsi="Arial Unicode MS" w:cs="Arial Unicode MS"/>
                <w:b/>
                <w:bCs/>
                <w:sz w:val="28"/>
                <w:szCs w:val="28"/>
              </w:rPr>
              <w:t>– 9.8 CGPA</w:t>
            </w:r>
          </w:p>
          <w:p w14:paraId="58DBCAF5" w14:textId="77777777" w:rsidR="0034260B" w:rsidRPr="0034260B" w:rsidRDefault="0034260B" w:rsidP="0034260B">
            <w:pPr>
              <w:spacing w:after="0" w:line="10" w:lineRule="atLeast"/>
              <w:rPr>
                <w:rFonts w:ascii="Times New Roman" w:hAnsi="Times New Roman"/>
                <w:sz w:val="24"/>
                <w:szCs w:val="24"/>
              </w:rPr>
            </w:pPr>
            <w:r w:rsidRPr="0034260B">
              <w:rPr>
                <w:rFonts w:ascii="Times New Roman" w:hAnsi="Times New Roman"/>
                <w:sz w:val="24"/>
                <w:szCs w:val="24"/>
              </w:rPr>
              <w:t>Telangana state board</w:t>
            </w:r>
          </w:p>
          <w:p w14:paraId="6704ABCF" w14:textId="3AB87122" w:rsidR="00552F9B" w:rsidRPr="0034260B" w:rsidRDefault="00354C1F" w:rsidP="00552F9B">
            <w:pPr>
              <w:pStyle w:val="Heading4"/>
              <w:rPr>
                <w:rFonts w:ascii="Times New Roman" w:hAnsi="Times New Roman"/>
                <w:i w:val="0"/>
                <w:iCs w:val="0"/>
                <w:sz w:val="22"/>
                <w:szCs w:val="22"/>
              </w:rPr>
            </w:pPr>
            <w:r w:rsidRPr="0034260B"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 xml:space="preserve">Gowtham Model School, </w:t>
            </w:r>
            <w:r w:rsidR="0034260B" w:rsidRPr="0034260B"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>Hyderabad</w:t>
            </w:r>
          </w:p>
          <w:p w14:paraId="4D231243" w14:textId="77777777" w:rsidR="00552F9B" w:rsidRDefault="00354C1F" w:rsidP="0034260B">
            <w:pPr>
              <w:pStyle w:val="Heading4"/>
              <w:rPr>
                <w:rFonts w:ascii="Times New Roman" w:hAnsi="Times New Roman"/>
                <w:i w:val="0"/>
                <w:iCs w:val="0"/>
                <w:sz w:val="22"/>
                <w:szCs w:val="22"/>
              </w:rPr>
            </w:pPr>
            <w:r w:rsidRPr="0034260B"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>201</w:t>
            </w:r>
            <w:r w:rsidR="0034260B"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>5</w:t>
            </w:r>
            <w:r w:rsidRPr="0034260B"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>-2016</w:t>
            </w:r>
          </w:p>
          <w:p w14:paraId="3D539A4F" w14:textId="77777777" w:rsidR="00F77832" w:rsidRDefault="00F77832" w:rsidP="00F77832"/>
          <w:p w14:paraId="615792FF" w14:textId="3A92AAAA" w:rsidR="00F77832" w:rsidRPr="00CB3B74" w:rsidRDefault="00F77832" w:rsidP="00F77832">
            <w:pPr>
              <w:rPr>
                <w:b/>
                <w:bCs/>
                <w:color w:val="1D3251" w:themeColor="accent5" w:themeShade="40"/>
                <w:sz w:val="32"/>
                <w:szCs w:val="32"/>
              </w:rPr>
            </w:pPr>
            <w:r>
              <w:rPr>
                <w:b/>
                <w:bCs/>
                <w:color w:val="1D3251" w:themeColor="accent5" w:themeShade="40"/>
                <w:sz w:val="32"/>
                <w:szCs w:val="32"/>
              </w:rPr>
              <w:t>EXTRA-CURRICULAR ACTIVITIES</w:t>
            </w:r>
          </w:p>
          <w:p w14:paraId="5FA53363" w14:textId="69E30572" w:rsidR="00F77832" w:rsidRPr="005B1BB9" w:rsidRDefault="00F77832" w:rsidP="00F77832">
            <w:pPr>
              <w:ind w:left="284" w:right="132" w:hanging="284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5B1BB9">
              <w:rPr>
                <w:rFonts w:ascii="Times New Roman" w:hAnsi="Times New Roman" w:cs="Times New Roman"/>
                <w:noProof/>
                <w:sz w:val="26"/>
                <w:szCs w:val="26"/>
              </w:rPr>
              <w:t>•</w:t>
            </w:r>
            <w:r w:rsidRPr="005B1BB9">
              <w:rPr>
                <w:noProof/>
                <w:sz w:val="26"/>
                <w:szCs w:val="26"/>
              </w:rPr>
              <w:tab/>
            </w:r>
            <w:r w:rsidRPr="005B1BB9">
              <w:rPr>
                <w:rFonts w:ascii="Times New Roman" w:hAnsi="Times New Roman" w:cs="Times New Roman"/>
                <w:noProof/>
                <w:sz w:val="26"/>
                <w:szCs w:val="26"/>
              </w:rPr>
              <w:t>Competitive Programming Lead for Codechef VCE Chapter</w:t>
            </w:r>
            <w:r w:rsidR="00A058C6">
              <w:rPr>
                <w:rFonts w:ascii="Times New Roman" w:hAnsi="Times New Roman" w:cs="Times New Roman"/>
                <w:noProof/>
                <w:sz w:val="26"/>
                <w:szCs w:val="26"/>
              </w:rPr>
              <w:t>.</w:t>
            </w:r>
          </w:p>
          <w:p w14:paraId="641DDFD1" w14:textId="42C8A430" w:rsidR="00F77832" w:rsidRDefault="00F77832" w:rsidP="00F77832">
            <w:pPr>
              <w:ind w:left="284" w:hanging="284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5B1BB9">
              <w:rPr>
                <w:rFonts w:ascii="Times New Roman" w:hAnsi="Times New Roman" w:cs="Times New Roman"/>
                <w:noProof/>
                <w:sz w:val="26"/>
                <w:szCs w:val="26"/>
              </w:rPr>
              <w:t>•</w:t>
            </w:r>
            <w:r w:rsidRPr="005B1BB9">
              <w:rPr>
                <w:noProof/>
                <w:sz w:val="26"/>
                <w:szCs w:val="26"/>
              </w:rPr>
              <w:tab/>
            </w:r>
            <w:r w:rsidRPr="005B1BB9">
              <w:rPr>
                <w:rFonts w:ascii="Times New Roman" w:hAnsi="Times New Roman" w:cs="Times New Roman"/>
                <w:noProof/>
                <w:sz w:val="26"/>
                <w:szCs w:val="26"/>
              </w:rPr>
              <w:t>Problem Setter and Top contributor at Codechef</w:t>
            </w:r>
            <w:r w:rsidR="00A058C6">
              <w:rPr>
                <w:rFonts w:ascii="Times New Roman" w:hAnsi="Times New Roman" w:cs="Times New Roman"/>
                <w:noProof/>
                <w:sz w:val="26"/>
                <w:szCs w:val="26"/>
              </w:rPr>
              <w:t>.</w:t>
            </w:r>
          </w:p>
          <w:p w14:paraId="394005AF" w14:textId="4C3C5D00" w:rsidR="00567D92" w:rsidRPr="00F77832" w:rsidRDefault="00567D92" w:rsidP="00F77832">
            <w:pPr>
              <w:ind w:left="284" w:hanging="284"/>
            </w:pPr>
            <w:r w:rsidRPr="005B1BB9">
              <w:rPr>
                <w:rFonts w:ascii="Times New Roman" w:hAnsi="Times New Roman" w:cs="Times New Roman"/>
                <w:noProof/>
                <w:sz w:val="26"/>
                <w:szCs w:val="26"/>
              </w:rPr>
              <w:t>•</w:t>
            </w:r>
            <w:r w:rsidRPr="005B1BB9">
              <w:rPr>
                <w:noProof/>
                <w:sz w:val="26"/>
                <w:szCs w:val="26"/>
              </w:rPr>
              <w:tab/>
            </w:r>
            <w:r>
              <w:rPr>
                <w:rFonts w:ascii="Times New Roman" w:hAnsi="Times New Roman" w:cs="Times New Roman"/>
                <w:noProof/>
                <w:color w:val="auto"/>
                <w:sz w:val="26"/>
                <w:szCs w:val="26"/>
              </w:rPr>
              <w:t xml:space="preserve">Problem </w:t>
            </w:r>
            <w:r w:rsidR="00A058C6">
              <w:rPr>
                <w:rFonts w:ascii="Times New Roman" w:hAnsi="Times New Roman" w:cs="Times New Roman"/>
                <w:noProof/>
                <w:color w:val="auto"/>
                <w:sz w:val="26"/>
                <w:szCs w:val="26"/>
              </w:rPr>
              <w:t>S</w:t>
            </w:r>
            <w:r>
              <w:rPr>
                <w:rFonts w:ascii="Times New Roman" w:hAnsi="Times New Roman" w:cs="Times New Roman"/>
                <w:noProof/>
                <w:color w:val="auto"/>
                <w:sz w:val="26"/>
                <w:szCs w:val="26"/>
              </w:rPr>
              <w:t xml:space="preserve">etter and Student </w:t>
            </w:r>
            <w:r w:rsidR="00A058C6">
              <w:rPr>
                <w:rFonts w:ascii="Times New Roman" w:hAnsi="Times New Roman" w:cs="Times New Roman"/>
                <w:noProof/>
                <w:color w:val="auto"/>
                <w:sz w:val="26"/>
                <w:szCs w:val="26"/>
              </w:rPr>
              <w:t>c</w:t>
            </w:r>
            <w:r>
              <w:rPr>
                <w:rFonts w:ascii="Times New Roman" w:hAnsi="Times New Roman" w:cs="Times New Roman"/>
                <w:noProof/>
                <w:color w:val="auto"/>
                <w:sz w:val="26"/>
                <w:szCs w:val="26"/>
              </w:rPr>
              <w:t>o-</w:t>
            </w:r>
            <w:r w:rsidR="00A058C6">
              <w:rPr>
                <w:rFonts w:ascii="Times New Roman" w:hAnsi="Times New Roman" w:cs="Times New Roman"/>
                <w:noProof/>
                <w:color w:val="auto"/>
                <w:sz w:val="26"/>
                <w:szCs w:val="26"/>
              </w:rPr>
              <w:t>o</w:t>
            </w:r>
            <w:r>
              <w:rPr>
                <w:rFonts w:ascii="Times New Roman" w:hAnsi="Times New Roman" w:cs="Times New Roman"/>
                <w:noProof/>
                <w:color w:val="auto"/>
                <w:sz w:val="26"/>
                <w:szCs w:val="26"/>
              </w:rPr>
              <w:t>rdinator for Bellman Crown</w:t>
            </w:r>
            <w:r w:rsidR="00A058C6">
              <w:rPr>
                <w:rFonts w:ascii="Times New Roman" w:hAnsi="Times New Roman" w:cs="Times New Roman"/>
                <w:noProof/>
                <w:color w:val="auto"/>
                <w:sz w:val="26"/>
                <w:szCs w:val="26"/>
              </w:rPr>
              <w:t xml:space="preserve"> -</w:t>
            </w:r>
            <w:r>
              <w:rPr>
                <w:rFonts w:ascii="Times New Roman" w:hAnsi="Times New Roman" w:cs="Times New Roman"/>
                <w:noProof/>
                <w:color w:val="auto"/>
                <w:sz w:val="26"/>
                <w:szCs w:val="26"/>
              </w:rPr>
              <w:t xml:space="preserve"> 2K20</w:t>
            </w:r>
            <w:r w:rsidR="00A058C6">
              <w:rPr>
                <w:rFonts w:ascii="Times New Roman" w:hAnsi="Times New Roman" w:cs="Times New Roman"/>
                <w:noProof/>
                <w:color w:val="auto"/>
                <w:sz w:val="26"/>
                <w:szCs w:val="26"/>
              </w:rPr>
              <w:t xml:space="preserve"> and 2K22, the prestigious Coding Contest organised by the department of CSE, Vasavi College of Engineering.</w:t>
            </w:r>
          </w:p>
        </w:tc>
        <w:tc>
          <w:tcPr>
            <w:tcW w:w="303" w:type="dxa"/>
            <w:tcBorders>
              <w:left w:val="single" w:sz="4" w:space="0" w:color="D9D9D9" w:themeColor="background1" w:themeShade="D9"/>
            </w:tcBorders>
          </w:tcPr>
          <w:p w14:paraId="6826CA1C" w14:textId="77777777" w:rsidR="00144072" w:rsidRPr="00997E86" w:rsidRDefault="00144072" w:rsidP="00144072">
            <w:pPr>
              <w:pStyle w:val="Heading1"/>
            </w:pPr>
          </w:p>
        </w:tc>
        <w:tc>
          <w:tcPr>
            <w:tcW w:w="11905" w:type="dxa"/>
            <w:gridSpan w:val="2"/>
          </w:tcPr>
          <w:p w14:paraId="04E56487" w14:textId="60EBFCAE" w:rsidR="000D736F" w:rsidRDefault="000D736F" w:rsidP="00CB3B74">
            <w:pPr>
              <w:rPr>
                <w:b/>
                <w:bCs/>
                <w:color w:val="1D3251" w:themeColor="accent5" w:themeShade="40"/>
                <w:sz w:val="32"/>
                <w:szCs w:val="32"/>
              </w:rPr>
            </w:pPr>
            <w:r>
              <w:rPr>
                <w:b/>
                <w:bCs/>
                <w:color w:val="1D3251" w:themeColor="accent5" w:themeShade="40"/>
                <w:sz w:val="32"/>
                <w:szCs w:val="32"/>
              </w:rPr>
              <w:t>EXPERIENCE</w:t>
            </w:r>
          </w:p>
          <w:p w14:paraId="5EA7A5D4" w14:textId="321E4EBF" w:rsidR="000D736F" w:rsidRDefault="00C217B1" w:rsidP="004931B3">
            <w:pPr>
              <w:pStyle w:val="ListParagraph"/>
              <w:numPr>
                <w:ilvl w:val="0"/>
                <w:numId w:val="11"/>
              </w:numPr>
              <w:rPr>
                <w:color w:val="1D3251" w:themeColor="accent5" w:themeShade="40"/>
              </w:rPr>
            </w:pPr>
            <w:r w:rsidRPr="004C3B67">
              <w:rPr>
                <w:b/>
                <w:bCs/>
                <w:color w:val="1D3251" w:themeColor="accent5" w:themeShade="40"/>
              </w:rPr>
              <w:t>Role:</w:t>
            </w:r>
            <w:r>
              <w:rPr>
                <w:color w:val="1D3251" w:themeColor="accent5" w:themeShade="40"/>
              </w:rPr>
              <w:t xml:space="preserve"> Software Development Intern</w:t>
            </w:r>
          </w:p>
          <w:p w14:paraId="4FBFC4E3" w14:textId="58634225" w:rsidR="00C217B1" w:rsidRDefault="00C217B1" w:rsidP="004931B3">
            <w:pPr>
              <w:pStyle w:val="ListParagraph"/>
              <w:numPr>
                <w:ilvl w:val="0"/>
                <w:numId w:val="11"/>
              </w:numPr>
              <w:rPr>
                <w:color w:val="1D3251" w:themeColor="accent5" w:themeShade="40"/>
              </w:rPr>
            </w:pPr>
            <w:r w:rsidRPr="004C3B67">
              <w:rPr>
                <w:b/>
                <w:bCs/>
                <w:color w:val="1D3251" w:themeColor="accent5" w:themeShade="40"/>
              </w:rPr>
              <w:t>Organization:</w:t>
            </w:r>
            <w:r>
              <w:rPr>
                <w:color w:val="1D3251" w:themeColor="accent5" w:themeShade="40"/>
              </w:rPr>
              <w:t xml:space="preserve"> ServiceNow</w:t>
            </w:r>
          </w:p>
          <w:p w14:paraId="44AAD375" w14:textId="3016D7BD" w:rsidR="00F420AB" w:rsidRPr="006F2776" w:rsidRDefault="00C217B1" w:rsidP="004931B3">
            <w:pPr>
              <w:pStyle w:val="ListParagraph"/>
              <w:numPr>
                <w:ilvl w:val="0"/>
                <w:numId w:val="11"/>
              </w:numPr>
              <w:rPr>
                <w:color w:val="1D3251" w:themeColor="accent5" w:themeShade="40"/>
              </w:rPr>
            </w:pPr>
            <w:r w:rsidRPr="004C3B67">
              <w:rPr>
                <w:b/>
                <w:bCs/>
                <w:color w:val="1D3251" w:themeColor="accent5" w:themeShade="40"/>
              </w:rPr>
              <w:t>Period:</w:t>
            </w:r>
            <w:r>
              <w:rPr>
                <w:color w:val="1D3251" w:themeColor="accent5" w:themeShade="40"/>
              </w:rPr>
              <w:t xml:space="preserve"> September 2021 – December 2021 (4 Months)</w:t>
            </w:r>
            <w:r w:rsidR="00F420AB" w:rsidRPr="00F420AB">
              <w:rPr>
                <w:color w:val="1D3251" w:themeColor="accent5" w:themeShade="40"/>
              </w:rPr>
              <w:t xml:space="preserve"> </w:t>
            </w:r>
          </w:p>
          <w:p w14:paraId="6CB226D7" w14:textId="2647C493" w:rsidR="006F2776" w:rsidRPr="00F420AB" w:rsidRDefault="004C3B67" w:rsidP="004931B3">
            <w:pPr>
              <w:pStyle w:val="ListParagraph"/>
              <w:numPr>
                <w:ilvl w:val="0"/>
                <w:numId w:val="11"/>
              </w:numPr>
              <w:rPr>
                <w:color w:val="1D3251" w:themeColor="accent5" w:themeShade="40"/>
              </w:rPr>
            </w:pPr>
            <w:r w:rsidRPr="004C3B67">
              <w:rPr>
                <w:b/>
                <w:bCs/>
                <w:color w:val="1D3251" w:themeColor="accent5" w:themeShade="40"/>
              </w:rPr>
              <w:t>Environment:</w:t>
            </w:r>
            <w:r>
              <w:rPr>
                <w:color w:val="1D3251" w:themeColor="accent5" w:themeShade="40"/>
              </w:rPr>
              <w:t xml:space="preserve"> </w:t>
            </w:r>
            <w:r w:rsidR="006F2776">
              <w:rPr>
                <w:color w:val="1D3251" w:themeColor="accent5" w:themeShade="40"/>
              </w:rPr>
              <w:t>ServiceNow</w:t>
            </w:r>
            <w:r>
              <w:rPr>
                <w:color w:val="1D3251" w:themeColor="accent5" w:themeShade="40"/>
              </w:rPr>
              <w:t xml:space="preserve"> Studio</w:t>
            </w:r>
          </w:p>
          <w:p w14:paraId="3F022A42" w14:textId="4329037F" w:rsidR="00F420AB" w:rsidRPr="004C3B67" w:rsidRDefault="00F420AB" w:rsidP="004931B3">
            <w:pPr>
              <w:pStyle w:val="ListParagraph"/>
              <w:numPr>
                <w:ilvl w:val="0"/>
                <w:numId w:val="11"/>
              </w:numPr>
              <w:rPr>
                <w:color w:val="1D3251" w:themeColor="accent5" w:themeShade="40"/>
              </w:rPr>
            </w:pPr>
            <w:r w:rsidRPr="004C3B67">
              <w:rPr>
                <w:b/>
                <w:bCs/>
                <w:color w:val="1D3251" w:themeColor="accent5" w:themeShade="40"/>
              </w:rPr>
              <w:t>Project</w:t>
            </w:r>
            <w:r w:rsidR="004C3B67">
              <w:rPr>
                <w:b/>
                <w:bCs/>
                <w:color w:val="1D3251" w:themeColor="accent5" w:themeShade="40"/>
              </w:rPr>
              <w:t>:</w:t>
            </w:r>
            <w:r>
              <w:rPr>
                <w:color w:val="1D3251" w:themeColor="accent5" w:themeShade="40"/>
              </w:rPr>
              <w:t xml:space="preserve"> </w:t>
            </w:r>
            <w:r w:rsidRPr="004C3B67">
              <w:rPr>
                <w:color w:val="1D3251" w:themeColor="accent5" w:themeShade="40"/>
              </w:rPr>
              <w:t>Expense Reimbursement</w:t>
            </w:r>
            <w:r w:rsidR="004C3B67">
              <w:rPr>
                <w:color w:val="1D3251" w:themeColor="accent5" w:themeShade="40"/>
              </w:rPr>
              <w:t xml:space="preserve"> for Employees</w:t>
            </w:r>
          </w:p>
          <w:p w14:paraId="48E9FCC5" w14:textId="77777777" w:rsidR="00B6097C" w:rsidRPr="001A4322" w:rsidRDefault="00B6097C" w:rsidP="000D736F">
            <w:pPr>
              <w:pStyle w:val="ListParagraph"/>
              <w:rPr>
                <w:color w:val="1D3251" w:themeColor="accent5" w:themeShade="40"/>
              </w:rPr>
            </w:pPr>
          </w:p>
          <w:p w14:paraId="1D8AF67B" w14:textId="6F4E2FB6" w:rsidR="00552F9B" w:rsidRPr="00CB3B74" w:rsidRDefault="00CB3B74" w:rsidP="00CB3B74">
            <w:pPr>
              <w:rPr>
                <w:b/>
                <w:bCs/>
                <w:color w:val="1D3251" w:themeColor="accent5" w:themeShade="40"/>
                <w:sz w:val="32"/>
                <w:szCs w:val="32"/>
              </w:rPr>
            </w:pPr>
            <w:r w:rsidRPr="00CB3B74">
              <w:rPr>
                <w:b/>
                <w:bCs/>
                <w:color w:val="1D3251" w:themeColor="accent5" w:themeShade="40"/>
                <w:sz w:val="32"/>
                <w:szCs w:val="32"/>
              </w:rPr>
              <w:t>ACADEMIC PROJECTS</w:t>
            </w:r>
          </w:p>
          <w:p w14:paraId="2A1F8818" w14:textId="2B6FF37D" w:rsidR="00A6425D" w:rsidRPr="00886C21" w:rsidRDefault="00886C21" w:rsidP="004931B3">
            <w:pPr>
              <w:pStyle w:val="ListBullet"/>
              <w:numPr>
                <w:ilvl w:val="0"/>
                <w:numId w:val="11"/>
              </w:numPr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  <w:r w:rsidRPr="00886C21">
              <w:rPr>
                <w:rFonts w:ascii="Arial Unicode MS" w:eastAsia="Arial Unicode MS" w:hAnsi="Arial Unicode MS" w:cs="Arial Unicode MS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E151663" wp14:editId="0DF39B53">
                      <wp:simplePos x="0" y="0"/>
                      <wp:positionH relativeFrom="column">
                        <wp:posOffset>1127760</wp:posOffset>
                      </wp:positionH>
                      <wp:positionV relativeFrom="paragraph">
                        <wp:posOffset>361950</wp:posOffset>
                      </wp:positionV>
                      <wp:extent cx="0" cy="215900"/>
                      <wp:effectExtent l="38100" t="0" r="38100" b="1270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900000">
                                <a:off x="0" y="0"/>
                                <a:ext cx="0" cy="2159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AA7C7FF" id="Straight Connector 5" o:spid="_x0000_s1026" style="position:absolute;rotation:15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8.8pt,28.5pt" to="88.8pt,4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" strokecolor="#1d3251 [3204]" strokeweight=".5pt">
                      <v:stroke joinstyle="miter"/>
                    </v:line>
                  </w:pict>
                </mc:Fallback>
              </mc:AlternateContent>
            </w:r>
            <w:r w:rsidRPr="00886C21">
              <w:rPr>
                <w:rFonts w:ascii="Arial Unicode MS" w:eastAsia="Arial Unicode MS" w:hAnsi="Arial Unicode MS" w:cs="Arial Unicode MS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195CC30" wp14:editId="00DCC7A6">
                      <wp:simplePos x="0" y="0"/>
                      <wp:positionH relativeFrom="column">
                        <wp:posOffset>1798320</wp:posOffset>
                      </wp:positionH>
                      <wp:positionV relativeFrom="paragraph">
                        <wp:posOffset>360680</wp:posOffset>
                      </wp:positionV>
                      <wp:extent cx="0" cy="215900"/>
                      <wp:effectExtent l="38100" t="0" r="38100" b="12700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900000">
                                <a:off x="0" y="0"/>
                                <a:ext cx="0" cy="2159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D7CCEB4" id="Straight Connector 6" o:spid="_x0000_s1026" style="position:absolute;rotation:15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1.6pt,28.4pt" to="141.6pt,4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" strokecolor="#1d3251 [3204]" strokeweight=".5pt">
                      <v:stroke joinstyle="miter"/>
                    </v:line>
                  </w:pict>
                </mc:Fallback>
              </mc:AlternateContent>
            </w:r>
            <w:hyperlink r:id="rId35" w:history="1">
              <w:r w:rsidR="00DC67F7" w:rsidRPr="00886C21">
                <w:rPr>
                  <w:rStyle w:val="Hyperlink"/>
                  <w:rFonts w:ascii="Arial Unicode MS" w:eastAsia="Arial Unicode MS" w:hAnsi="Arial Unicode MS" w:cs="Arial Unicode MS"/>
                  <w:sz w:val="28"/>
                  <w:szCs w:val="28"/>
                </w:rPr>
                <w:t>Meta Stream</w:t>
              </w:r>
            </w:hyperlink>
            <w:r w:rsidR="00DC67F7" w:rsidRPr="00886C21">
              <w:rPr>
                <w:rFonts w:ascii="Arial Unicode MS" w:eastAsia="Arial Unicode MS" w:hAnsi="Arial Unicode MS" w:cs="Arial Unicode MS"/>
                <w:sz w:val="28"/>
                <w:szCs w:val="28"/>
              </w:rPr>
              <w:t xml:space="preserve"> (Video on Demand Platform)</w:t>
            </w:r>
          </w:p>
          <w:p w14:paraId="09DABC06" w14:textId="13D126F9" w:rsidR="00CB5C6B" w:rsidRPr="00886C21" w:rsidRDefault="00DC67F7" w:rsidP="00CB5C6B">
            <w:pPr>
              <w:pStyle w:val="ListBullet"/>
              <w:numPr>
                <w:ilvl w:val="0"/>
                <w:numId w:val="0"/>
              </w:numPr>
              <w:ind w:left="864"/>
              <w:rPr>
                <w:rFonts w:ascii="Arial" w:hAnsi="Arial" w:cs="Arial"/>
                <w:sz w:val="20"/>
                <w:szCs w:val="20"/>
              </w:rPr>
            </w:pPr>
            <w:r w:rsidRPr="00886C21">
              <w:rPr>
                <w:rFonts w:ascii="Arial" w:hAnsi="Arial" w:cs="Arial"/>
                <w:sz w:val="20"/>
                <w:szCs w:val="20"/>
              </w:rPr>
              <w:t>4 Months   Team of 2   Drive API – Php – Node</w:t>
            </w:r>
            <w:r w:rsidR="00A058C6">
              <w:rPr>
                <w:rFonts w:ascii="Arial" w:hAnsi="Arial" w:cs="Arial"/>
                <w:sz w:val="20"/>
                <w:szCs w:val="20"/>
              </w:rPr>
              <w:t>.js</w:t>
            </w:r>
            <w:r w:rsidRPr="00886C21">
              <w:rPr>
                <w:rFonts w:ascii="Arial" w:hAnsi="Arial" w:cs="Arial"/>
                <w:sz w:val="20"/>
                <w:szCs w:val="20"/>
              </w:rPr>
              <w:t xml:space="preserve"> – HTML – CSS – JS</w:t>
            </w:r>
          </w:p>
          <w:p w14:paraId="4C7B646F" w14:textId="76EA3FDB" w:rsidR="00CB5C6B" w:rsidRPr="004A63F1" w:rsidRDefault="002564E6" w:rsidP="004931B3">
            <w:pPr>
              <w:pStyle w:val="ListBullet"/>
              <w:numPr>
                <w:ilvl w:val="0"/>
                <w:numId w:val="11"/>
              </w:numPr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  <w:hyperlink r:id="rId36" w:history="1">
              <w:r w:rsidR="004A63F1" w:rsidRPr="00CF1A4D">
                <w:rPr>
                  <w:rStyle w:val="Hyperlink"/>
                  <w:rFonts w:ascii="Arial Unicode MS" w:eastAsia="Arial Unicode MS" w:hAnsi="Arial Unicode MS" w:cs="Arial Unicode MS"/>
                  <w:noProof/>
                  <w:sz w:val="28"/>
                  <w:szCs w:val="28"/>
                </w:rPr>
                <mc:AlternateContent>
                  <mc:Choice Requires="wps">
                    <w:drawing>
                      <wp:anchor distT="0" distB="0" distL="114300" distR="114300" simplePos="0" relativeHeight="251672576" behindDoc="0" locked="0" layoutInCell="1" allowOverlap="1" wp14:anchorId="150F4224" wp14:editId="019AAB10">
                        <wp:simplePos x="0" y="0"/>
                        <wp:positionH relativeFrom="column">
                          <wp:posOffset>1790700</wp:posOffset>
                        </wp:positionH>
                        <wp:positionV relativeFrom="paragraph">
                          <wp:posOffset>363220</wp:posOffset>
                        </wp:positionV>
                        <wp:extent cx="0" cy="215900"/>
                        <wp:effectExtent l="38100" t="0" r="38100" b="12700"/>
                        <wp:wrapNone/>
                        <wp:docPr id="13" name="Straight Connector 13"/>
                        <wp:cNvGraphicFramePr/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CnPr/>
                              <wps:spPr>
                                <a:xfrm rot="900000">
                                  <a:off x="0" y="0"/>
                                  <a:ext cx="0" cy="2159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mc:Choice>
                  <mc:Fallback>
                    <w:pict>
                      <v:line w14:anchorId="217C423C" id="Straight Connector 13" o:spid="_x0000_s1026" style="position:absolute;rotation:15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1pt,28.6pt" to="141pt,4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" strokecolor="#1d3251 [3204]" strokeweight=".5pt">
                        <v:stroke joinstyle="miter"/>
                      </v:line>
                    </w:pict>
                  </mc:Fallback>
                </mc:AlternateContent>
              </w:r>
              <w:r w:rsidR="004A63F1" w:rsidRPr="00CF1A4D">
                <w:rPr>
                  <w:rStyle w:val="Hyperlink"/>
                  <w:rFonts w:ascii="Arial Unicode MS" w:eastAsia="Arial Unicode MS" w:hAnsi="Arial Unicode MS" w:cs="Arial Unicode MS"/>
                  <w:noProof/>
                  <w:sz w:val="28"/>
                  <w:szCs w:val="28"/>
                </w:rPr>
                <mc:AlternateContent>
                  <mc:Choice Requires="wps">
                    <w:drawing>
                      <wp:anchor distT="0" distB="0" distL="114300" distR="114300" simplePos="0" relativeHeight="251671552" behindDoc="0" locked="0" layoutInCell="1" allowOverlap="1" wp14:anchorId="2E74BB2B" wp14:editId="76207A97">
                        <wp:simplePos x="0" y="0"/>
                        <wp:positionH relativeFrom="column">
                          <wp:posOffset>1120140</wp:posOffset>
                        </wp:positionH>
                        <wp:positionV relativeFrom="paragraph">
                          <wp:posOffset>362585</wp:posOffset>
                        </wp:positionV>
                        <wp:extent cx="0" cy="215900"/>
                        <wp:effectExtent l="38100" t="0" r="38100" b="12700"/>
                        <wp:wrapNone/>
                        <wp:docPr id="14" name="Straight Connector 14"/>
                        <wp:cNvGraphicFramePr/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CnPr/>
                              <wps:spPr>
                                <a:xfrm rot="900000">
                                  <a:off x="0" y="0"/>
                                  <a:ext cx="0" cy="2159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mc:Choice>
                  <mc:Fallback>
                    <w:pict>
                      <v:line w14:anchorId="1937FEC7" id="Straight Connector 14" o:spid="_x0000_s1026" style="position:absolute;rotation:15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8.2pt,28.55pt" to="88.2pt,4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" strokecolor="#1d3251 [3204]" strokeweight=".5pt">
                        <v:stroke joinstyle="miter"/>
                      </v:line>
                    </w:pict>
                  </mc:Fallback>
                </mc:AlternateContent>
              </w:r>
              <w:r w:rsidR="00CB5C6B" w:rsidRPr="00CF1A4D">
                <w:rPr>
                  <w:rStyle w:val="Hyperlink"/>
                  <w:rFonts w:ascii="Arial Unicode MS" w:eastAsia="Arial Unicode MS" w:hAnsi="Arial Unicode MS" w:cs="Arial Unicode MS"/>
                  <w:sz w:val="28"/>
                  <w:szCs w:val="28"/>
                </w:rPr>
                <w:t>Edith</w:t>
              </w:r>
            </w:hyperlink>
            <w:r w:rsidR="00CB5C6B" w:rsidRPr="004A63F1">
              <w:rPr>
                <w:rFonts w:ascii="Arial Unicode MS" w:eastAsia="Arial Unicode MS" w:hAnsi="Arial Unicode MS" w:cs="Arial Unicode MS"/>
                <w:sz w:val="28"/>
                <w:szCs w:val="28"/>
              </w:rPr>
              <w:t xml:space="preserve"> (Virtual Assistant)</w:t>
            </w:r>
          </w:p>
          <w:p w14:paraId="7FB13641" w14:textId="03807A16" w:rsidR="00CB5C6B" w:rsidRPr="00886C21" w:rsidRDefault="00CB5C6B" w:rsidP="00CB5C6B">
            <w:pPr>
              <w:pStyle w:val="ListBullet"/>
              <w:numPr>
                <w:ilvl w:val="0"/>
                <w:numId w:val="0"/>
              </w:numPr>
              <w:ind w:left="864"/>
              <w:rPr>
                <w:rFonts w:ascii="Arial" w:hAnsi="Arial" w:cs="Arial"/>
                <w:sz w:val="20"/>
                <w:szCs w:val="20"/>
              </w:rPr>
            </w:pPr>
            <w:r w:rsidRPr="00886C21">
              <w:rPr>
                <w:rFonts w:ascii="Arial" w:hAnsi="Arial" w:cs="Arial"/>
                <w:sz w:val="20"/>
                <w:szCs w:val="20"/>
              </w:rPr>
              <w:t>2 Months   Team of 2   Assistant API - Raspberry PI 4 – Python 3</w:t>
            </w:r>
          </w:p>
          <w:p w14:paraId="0D70D6C8" w14:textId="0078E251" w:rsidR="00DC67F7" w:rsidRPr="004A63F1" w:rsidRDefault="004A63F1" w:rsidP="004931B3">
            <w:pPr>
              <w:pStyle w:val="ListBullet"/>
              <w:numPr>
                <w:ilvl w:val="0"/>
                <w:numId w:val="11"/>
              </w:numPr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  <w:r w:rsidRPr="00886C21">
              <w:rPr>
                <w:rFonts w:ascii="Arial" w:hAnsi="Arial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040AF8B1" wp14:editId="734BB1FA">
                      <wp:simplePos x="0" y="0"/>
                      <wp:positionH relativeFrom="column">
                        <wp:posOffset>1120140</wp:posOffset>
                      </wp:positionH>
                      <wp:positionV relativeFrom="paragraph">
                        <wp:posOffset>347345</wp:posOffset>
                      </wp:positionV>
                      <wp:extent cx="0" cy="215900"/>
                      <wp:effectExtent l="38100" t="0" r="38100" b="12700"/>
                      <wp:wrapNone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900000">
                                <a:off x="0" y="0"/>
                                <a:ext cx="0" cy="2159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F47DFCB" id="Straight Connector 9" o:spid="_x0000_s1026" style="position:absolute;rotation:15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8.2pt,27.35pt" to="88.2pt,4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" strokecolor="#1d3251 [3204]" strokeweight=".5pt">
                      <v:stroke joinstyle="miter"/>
                    </v:line>
                  </w:pict>
                </mc:Fallback>
              </mc:AlternateContent>
            </w:r>
            <w:r w:rsidRPr="00886C21">
              <w:rPr>
                <w:rFonts w:ascii="Arial" w:hAnsi="Arial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07BA6E98" wp14:editId="7CFC3A0B">
                      <wp:simplePos x="0" y="0"/>
                      <wp:positionH relativeFrom="column">
                        <wp:posOffset>1790700</wp:posOffset>
                      </wp:positionH>
                      <wp:positionV relativeFrom="paragraph">
                        <wp:posOffset>347980</wp:posOffset>
                      </wp:positionV>
                      <wp:extent cx="0" cy="215900"/>
                      <wp:effectExtent l="38100" t="0" r="38100" b="12700"/>
                      <wp:wrapNone/>
                      <wp:docPr id="10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900000">
                                <a:off x="0" y="0"/>
                                <a:ext cx="0" cy="2159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3AF1739" id="Straight Connector 10" o:spid="_x0000_s1026" style="position:absolute;rotation:15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1pt,27.4pt" to="141pt,4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" strokecolor="#1d3251 [3204]" strokeweight=".5pt">
                      <v:stroke joinstyle="miter"/>
                    </v:line>
                  </w:pict>
                </mc:Fallback>
              </mc:AlternateContent>
            </w:r>
            <w:hyperlink r:id="rId37" w:history="1">
              <w:r w:rsidR="00DC67F7" w:rsidRPr="004A63F1">
                <w:rPr>
                  <w:rStyle w:val="Hyperlink"/>
                  <w:rFonts w:ascii="Arial Unicode MS" w:eastAsia="Arial Unicode MS" w:hAnsi="Arial Unicode MS" w:cs="Arial Unicode MS"/>
                  <w:sz w:val="28"/>
                  <w:szCs w:val="28"/>
                </w:rPr>
                <w:t>Plagiarism Detector</w:t>
              </w:r>
            </w:hyperlink>
            <w:r w:rsidR="00DC67F7" w:rsidRPr="004A63F1">
              <w:rPr>
                <w:rFonts w:ascii="Arial Unicode MS" w:eastAsia="Arial Unicode MS" w:hAnsi="Arial Unicode MS" w:cs="Arial Unicode MS"/>
                <w:sz w:val="28"/>
                <w:szCs w:val="28"/>
              </w:rPr>
              <w:t xml:space="preserve"> (</w:t>
            </w:r>
            <w:r w:rsidR="007C15CC" w:rsidRPr="004A63F1">
              <w:rPr>
                <w:rFonts w:ascii="Arial Unicode MS" w:eastAsia="Arial Unicode MS" w:hAnsi="Arial Unicode MS" w:cs="Arial Unicode MS"/>
                <w:sz w:val="28"/>
                <w:szCs w:val="28"/>
              </w:rPr>
              <w:t>Algorithms Project</w:t>
            </w:r>
            <w:r w:rsidR="00DC67F7" w:rsidRPr="004A63F1">
              <w:rPr>
                <w:rFonts w:ascii="Arial Unicode MS" w:eastAsia="Arial Unicode MS" w:hAnsi="Arial Unicode MS" w:cs="Arial Unicode MS"/>
                <w:sz w:val="28"/>
                <w:szCs w:val="28"/>
              </w:rPr>
              <w:t>)</w:t>
            </w:r>
          </w:p>
          <w:p w14:paraId="40BF56CD" w14:textId="1870CCAF" w:rsidR="007C15CC" w:rsidRPr="00886C21" w:rsidRDefault="00006D83" w:rsidP="007C15CC">
            <w:pPr>
              <w:pStyle w:val="ListBullet"/>
              <w:numPr>
                <w:ilvl w:val="0"/>
                <w:numId w:val="0"/>
              </w:numPr>
              <w:ind w:left="86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  <w:r w:rsidR="007C15CC" w:rsidRPr="00886C21">
              <w:rPr>
                <w:rFonts w:ascii="Arial" w:hAnsi="Arial" w:cs="Arial"/>
                <w:sz w:val="20"/>
                <w:szCs w:val="20"/>
              </w:rPr>
              <w:t xml:space="preserve"> Months   Team of 2   D</w:t>
            </w:r>
            <w:r w:rsidR="004C3B67">
              <w:rPr>
                <w:rFonts w:ascii="Arial" w:hAnsi="Arial" w:cs="Arial"/>
                <w:sz w:val="20"/>
                <w:szCs w:val="20"/>
              </w:rPr>
              <w:t xml:space="preserve">ynamic Programming </w:t>
            </w:r>
            <w:r w:rsidR="004C3B67" w:rsidRPr="00886C21">
              <w:rPr>
                <w:rFonts w:ascii="Arial" w:hAnsi="Arial" w:cs="Arial"/>
                <w:sz w:val="20"/>
                <w:szCs w:val="20"/>
              </w:rPr>
              <w:t>–</w:t>
            </w:r>
            <w:r w:rsidR="007C15CC" w:rsidRPr="00886C2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4C3B67">
              <w:rPr>
                <w:rFonts w:ascii="Arial" w:hAnsi="Arial" w:cs="Arial"/>
                <w:sz w:val="20"/>
                <w:szCs w:val="20"/>
              </w:rPr>
              <w:t xml:space="preserve">LCS </w:t>
            </w:r>
            <w:r w:rsidR="004C3B67" w:rsidRPr="00886C21">
              <w:rPr>
                <w:rFonts w:ascii="Arial" w:hAnsi="Arial" w:cs="Arial"/>
                <w:sz w:val="20"/>
                <w:szCs w:val="20"/>
              </w:rPr>
              <w:t>–</w:t>
            </w:r>
            <w:r w:rsidR="007C15CC" w:rsidRPr="00886C21">
              <w:rPr>
                <w:rFonts w:ascii="Arial" w:hAnsi="Arial" w:cs="Arial"/>
                <w:sz w:val="20"/>
                <w:szCs w:val="20"/>
              </w:rPr>
              <w:t xml:space="preserve"> C</w:t>
            </w:r>
          </w:p>
          <w:p w14:paraId="529B10E5" w14:textId="6767D204" w:rsidR="007C15CC" w:rsidRPr="004A63F1" w:rsidRDefault="004A63F1" w:rsidP="004931B3">
            <w:pPr>
              <w:pStyle w:val="ListBullet"/>
              <w:numPr>
                <w:ilvl w:val="0"/>
                <w:numId w:val="11"/>
              </w:numPr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  <w:r w:rsidRPr="00886C21">
              <w:rPr>
                <w:rFonts w:ascii="Arial" w:hAnsi="Arial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6BD0AAE2" wp14:editId="513505D3">
                      <wp:simplePos x="0" y="0"/>
                      <wp:positionH relativeFrom="column">
                        <wp:posOffset>1120140</wp:posOffset>
                      </wp:positionH>
                      <wp:positionV relativeFrom="paragraph">
                        <wp:posOffset>354330</wp:posOffset>
                      </wp:positionV>
                      <wp:extent cx="0" cy="215900"/>
                      <wp:effectExtent l="38100" t="0" r="38100" b="12700"/>
                      <wp:wrapNone/>
                      <wp:docPr id="12" name="Straight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900000">
                                <a:off x="0" y="0"/>
                                <a:ext cx="0" cy="2159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EA0EE4A" id="Straight Connector 12" o:spid="_x0000_s1026" style="position:absolute;rotation:15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8.2pt,27.9pt" to="88.2pt,4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" strokecolor="#1d3251 [3204]" strokeweight=".5pt">
                      <v:stroke joinstyle="miter"/>
                    </v:line>
                  </w:pict>
                </mc:Fallback>
              </mc:AlternateContent>
            </w:r>
            <w:r w:rsidRPr="00886C21">
              <w:rPr>
                <w:rFonts w:ascii="Arial" w:hAnsi="Arial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43784430" wp14:editId="14F0E0E3">
                      <wp:simplePos x="0" y="0"/>
                      <wp:positionH relativeFrom="column">
                        <wp:posOffset>1790700</wp:posOffset>
                      </wp:positionH>
                      <wp:positionV relativeFrom="paragraph">
                        <wp:posOffset>346710</wp:posOffset>
                      </wp:positionV>
                      <wp:extent cx="0" cy="215900"/>
                      <wp:effectExtent l="38100" t="0" r="38100" b="12700"/>
                      <wp:wrapNone/>
                      <wp:docPr id="11" name="Straight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900000">
                                <a:off x="0" y="0"/>
                                <a:ext cx="0" cy="2159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450F6C5" id="Straight Connector 11" o:spid="_x0000_s1026" style="position:absolute;rotation:15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1pt,27.3pt" to="141pt,4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" strokecolor="#1d3251 [3204]" strokeweight=".5pt">
                      <v:stroke joinstyle="miter"/>
                    </v:line>
                  </w:pict>
                </mc:Fallback>
              </mc:AlternateContent>
            </w:r>
            <w:hyperlink r:id="rId38" w:history="1">
              <w:r w:rsidR="007C15CC" w:rsidRPr="004A63F1">
                <w:rPr>
                  <w:rStyle w:val="Hyperlink"/>
                  <w:rFonts w:ascii="Arial Unicode MS" w:eastAsia="Arial Unicode MS" w:hAnsi="Arial Unicode MS" w:cs="Arial Unicode MS"/>
                  <w:sz w:val="28"/>
                  <w:szCs w:val="28"/>
                </w:rPr>
                <w:t>File Manager</w:t>
              </w:r>
            </w:hyperlink>
            <w:r w:rsidR="007C15CC" w:rsidRPr="004A63F1">
              <w:rPr>
                <w:rFonts w:ascii="Arial Unicode MS" w:eastAsia="Arial Unicode MS" w:hAnsi="Arial Unicode MS" w:cs="Arial Unicode MS"/>
                <w:sz w:val="28"/>
                <w:szCs w:val="28"/>
              </w:rPr>
              <w:t xml:space="preserve"> (Operating Systems Project)</w:t>
            </w:r>
          </w:p>
          <w:p w14:paraId="66772ED6" w14:textId="1777EF63" w:rsidR="00DC67F7" w:rsidRPr="00886C21" w:rsidRDefault="00006D83" w:rsidP="00EF1A68">
            <w:pPr>
              <w:pStyle w:val="ListBullet"/>
              <w:numPr>
                <w:ilvl w:val="0"/>
                <w:numId w:val="0"/>
              </w:numPr>
              <w:ind w:left="86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  <w:r w:rsidR="007C15CC" w:rsidRPr="00886C21">
              <w:rPr>
                <w:rFonts w:ascii="Arial" w:hAnsi="Arial" w:cs="Arial"/>
                <w:sz w:val="20"/>
                <w:szCs w:val="20"/>
              </w:rPr>
              <w:t xml:space="preserve"> Months   Team of 2   Linux – CLI – C</w:t>
            </w:r>
          </w:p>
          <w:p w14:paraId="3532D506" w14:textId="77777777" w:rsidR="00CB5C6B" w:rsidRPr="00DC67F7" w:rsidRDefault="00CB5C6B" w:rsidP="00EF1A68">
            <w:pPr>
              <w:pStyle w:val="ListBullet"/>
              <w:numPr>
                <w:ilvl w:val="0"/>
                <w:numId w:val="0"/>
              </w:numPr>
              <w:ind w:left="864"/>
              <w:rPr>
                <w:rFonts w:ascii="Times New Roman" w:hAnsi="Times New Roman"/>
                <w:sz w:val="20"/>
                <w:szCs w:val="20"/>
              </w:rPr>
            </w:pPr>
          </w:p>
          <w:p w14:paraId="17987633" w14:textId="60CD8BF0" w:rsidR="007C15CC" w:rsidRPr="00CB3B74" w:rsidRDefault="00CB3B74" w:rsidP="00CB3B74">
            <w:pPr>
              <w:rPr>
                <w:b/>
                <w:bCs/>
                <w:color w:val="1D3251" w:themeColor="accent5" w:themeShade="40"/>
                <w:sz w:val="32"/>
                <w:szCs w:val="32"/>
              </w:rPr>
            </w:pPr>
            <w:r w:rsidRPr="00CB3B74">
              <w:rPr>
                <w:b/>
                <w:bCs/>
                <w:color w:val="1D3251" w:themeColor="accent5" w:themeShade="40"/>
                <w:sz w:val="32"/>
                <w:szCs w:val="32"/>
              </w:rPr>
              <w:t>TRAINING, CERTIFICATION AND CERTIFICATES</w:t>
            </w:r>
          </w:p>
          <w:p w14:paraId="51B83803" w14:textId="6FB6E036" w:rsidR="007C15CC" w:rsidRPr="003A0486" w:rsidRDefault="007C15CC" w:rsidP="004931B3">
            <w:pPr>
              <w:pStyle w:val="ListParagraph"/>
              <w:numPr>
                <w:ilvl w:val="0"/>
                <w:numId w:val="11"/>
              </w:numPr>
            </w:pPr>
            <w:r w:rsidRPr="003A0486">
              <w:t>Architecting with Google Compute Engine</w:t>
            </w:r>
            <w:r w:rsidR="00EF1A68" w:rsidRPr="003A0486">
              <w:t xml:space="preserve">   </w:t>
            </w:r>
            <w:r w:rsidR="004C3B67" w:rsidRPr="00886C21">
              <w:rPr>
                <w:rFonts w:ascii="Arial" w:hAnsi="Arial" w:cs="Arial"/>
                <w:sz w:val="20"/>
                <w:szCs w:val="20"/>
              </w:rPr>
              <w:t>–</w:t>
            </w:r>
            <w:r w:rsidR="00EF1A68" w:rsidRPr="003A0486">
              <w:t xml:space="preserve">     Coursera</w:t>
            </w:r>
          </w:p>
          <w:p w14:paraId="56447A1F" w14:textId="29DF069D" w:rsidR="007C15CC" w:rsidRPr="003A0486" w:rsidRDefault="007C15CC" w:rsidP="004931B3">
            <w:pPr>
              <w:pStyle w:val="ListParagraph"/>
              <w:numPr>
                <w:ilvl w:val="0"/>
                <w:numId w:val="11"/>
              </w:numPr>
            </w:pPr>
            <w:r w:rsidRPr="003A0486">
              <w:t>Google IT Automation with Pytho</w:t>
            </w:r>
            <w:r w:rsidR="00EF1A68" w:rsidRPr="003A0486">
              <w:t xml:space="preserve">n              </w:t>
            </w:r>
            <w:r w:rsidR="00287D5C">
              <w:t xml:space="preserve"> </w:t>
            </w:r>
            <w:r w:rsidR="004C3B67" w:rsidRPr="00886C21">
              <w:rPr>
                <w:rFonts w:ascii="Arial" w:hAnsi="Arial" w:cs="Arial"/>
                <w:sz w:val="20"/>
                <w:szCs w:val="20"/>
              </w:rPr>
              <w:t>–</w:t>
            </w:r>
            <w:r w:rsidR="00EF1A68" w:rsidRPr="003A0486">
              <w:t xml:space="preserve">     Coursera</w:t>
            </w:r>
          </w:p>
          <w:p w14:paraId="0D919B91" w14:textId="1A835CC1" w:rsidR="00246915" w:rsidRPr="003A0486" w:rsidRDefault="00EF1A68" w:rsidP="004931B3">
            <w:pPr>
              <w:pStyle w:val="ListParagraph"/>
              <w:numPr>
                <w:ilvl w:val="0"/>
                <w:numId w:val="11"/>
              </w:numPr>
            </w:pPr>
            <w:r w:rsidRPr="003A0486">
              <w:t>Programming</w:t>
            </w:r>
            <w:r w:rsidR="00DF05DE">
              <w:t xml:space="preserve"> and</w:t>
            </w:r>
            <w:r w:rsidRPr="003A0486">
              <w:t xml:space="preserve"> DSA using Python            </w:t>
            </w:r>
            <w:r w:rsidR="00287D5C">
              <w:t xml:space="preserve"> </w:t>
            </w:r>
            <w:r w:rsidR="004C3B67" w:rsidRPr="00886C21">
              <w:rPr>
                <w:rFonts w:ascii="Arial" w:hAnsi="Arial" w:cs="Arial"/>
                <w:sz w:val="20"/>
                <w:szCs w:val="20"/>
              </w:rPr>
              <w:t>–</w:t>
            </w:r>
            <w:r w:rsidRPr="003A0486">
              <w:t xml:space="preserve">     NPTEL</w:t>
            </w:r>
          </w:p>
          <w:p w14:paraId="5152B4B9" w14:textId="0C43A7A7" w:rsidR="00EF1A68" w:rsidRDefault="00EF1A68" w:rsidP="003F7847">
            <w:pPr>
              <w:pStyle w:val="ListParagraph"/>
              <w:numPr>
                <w:ilvl w:val="0"/>
                <w:numId w:val="11"/>
              </w:numPr>
            </w:pPr>
            <w:r w:rsidRPr="003A0486">
              <w:t xml:space="preserve">Intermediate Problem Solver                         </w:t>
            </w:r>
            <w:r w:rsidR="00287D5C">
              <w:t xml:space="preserve"> </w:t>
            </w:r>
            <w:r w:rsidR="004C3B67" w:rsidRPr="00886C21">
              <w:rPr>
                <w:rFonts w:ascii="Arial" w:hAnsi="Arial" w:cs="Arial"/>
                <w:sz w:val="20"/>
                <w:szCs w:val="20"/>
              </w:rPr>
              <w:t>–</w:t>
            </w:r>
            <w:r w:rsidRPr="003A0486">
              <w:t xml:space="preserve">     Hackerrank</w:t>
            </w:r>
          </w:p>
          <w:p w14:paraId="28F29FB8" w14:textId="0B2AB420" w:rsidR="003F7847" w:rsidRDefault="003F7847" w:rsidP="003F7847">
            <w:pPr>
              <w:pStyle w:val="ListParagraph"/>
            </w:pPr>
          </w:p>
          <w:p w14:paraId="0ABC3374" w14:textId="77777777" w:rsidR="003F5EBC" w:rsidRPr="00CB3B74" w:rsidRDefault="003F5EBC" w:rsidP="003F5EBC">
            <w:pPr>
              <w:rPr>
                <w:b/>
                <w:bCs/>
                <w:color w:val="1D3251" w:themeColor="accent5" w:themeShade="40"/>
                <w:sz w:val="32"/>
                <w:szCs w:val="32"/>
              </w:rPr>
            </w:pPr>
            <w:r>
              <w:rPr>
                <w:b/>
                <w:bCs/>
                <w:color w:val="1D3251" w:themeColor="accent5" w:themeShade="40"/>
                <w:sz w:val="32"/>
                <w:szCs w:val="32"/>
              </w:rPr>
              <w:t>ACHIEVEMENTS</w:t>
            </w:r>
          </w:p>
          <w:p w14:paraId="710EA528" w14:textId="6FB0FCFA" w:rsidR="003F5EBC" w:rsidRDefault="004B119F" w:rsidP="003F5EBC">
            <w:pPr>
              <w:pStyle w:val="ListParagraph"/>
              <w:numPr>
                <w:ilvl w:val="0"/>
                <w:numId w:val="11"/>
              </w:num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5</w:t>
            </w:r>
            <w:r w:rsidR="003F5EBC">
              <w:rPr>
                <w:sz w:val="26"/>
                <w:szCs w:val="26"/>
              </w:rPr>
              <w:t xml:space="preserve"> Star programmer at </w:t>
            </w:r>
            <w:r w:rsidR="003F5EBC">
              <w:rPr>
                <w:b/>
                <w:bCs/>
                <w:sz w:val="26"/>
                <w:szCs w:val="26"/>
              </w:rPr>
              <w:t xml:space="preserve">Codechef – </w:t>
            </w:r>
            <w:r w:rsidR="003F5EBC" w:rsidRPr="000B7A11">
              <w:rPr>
                <w:b/>
                <w:bCs/>
                <w:sz w:val="26"/>
                <w:szCs w:val="26"/>
              </w:rPr>
              <w:t xml:space="preserve">Highest Rating </w:t>
            </w:r>
            <w:r>
              <w:rPr>
                <w:b/>
                <w:bCs/>
                <w:sz w:val="26"/>
                <w:szCs w:val="26"/>
              </w:rPr>
              <w:t>2038</w:t>
            </w:r>
          </w:p>
          <w:p w14:paraId="59E2DC53" w14:textId="77777777" w:rsidR="003F5EBC" w:rsidRPr="003F5EBC" w:rsidRDefault="003F5EBC" w:rsidP="003F5EBC">
            <w:pPr>
              <w:pStyle w:val="ListParagraph"/>
              <w:numPr>
                <w:ilvl w:val="0"/>
                <w:numId w:val="11"/>
              </w:num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Ranked </w:t>
            </w:r>
            <w:r>
              <w:rPr>
                <w:b/>
                <w:bCs/>
                <w:sz w:val="26"/>
                <w:szCs w:val="26"/>
              </w:rPr>
              <w:t>740/17464</w:t>
            </w:r>
            <w:r>
              <w:rPr>
                <w:sz w:val="26"/>
                <w:szCs w:val="26"/>
              </w:rPr>
              <w:t xml:space="preserve"> in </w:t>
            </w:r>
            <w:r w:rsidRPr="00807C98">
              <w:rPr>
                <w:b/>
                <w:bCs/>
                <w:sz w:val="26"/>
                <w:szCs w:val="26"/>
              </w:rPr>
              <w:t>Google Kickstart 202</w:t>
            </w:r>
            <w:r>
              <w:rPr>
                <w:b/>
                <w:bCs/>
                <w:sz w:val="26"/>
                <w:szCs w:val="26"/>
              </w:rPr>
              <w:t>2</w:t>
            </w:r>
            <w:r w:rsidRPr="00807C98">
              <w:rPr>
                <w:b/>
                <w:bCs/>
                <w:sz w:val="26"/>
                <w:szCs w:val="26"/>
              </w:rPr>
              <w:t xml:space="preserve"> Round </w:t>
            </w:r>
            <w:r>
              <w:rPr>
                <w:b/>
                <w:bCs/>
                <w:sz w:val="26"/>
                <w:szCs w:val="26"/>
              </w:rPr>
              <w:t>A</w:t>
            </w:r>
          </w:p>
          <w:p w14:paraId="6F2B5276" w14:textId="77777777" w:rsidR="003F5EBC" w:rsidRPr="00C56102" w:rsidRDefault="003F5EBC" w:rsidP="003F5EBC">
            <w:pPr>
              <w:pStyle w:val="ListParagraph"/>
              <w:numPr>
                <w:ilvl w:val="0"/>
                <w:numId w:val="11"/>
              </w:num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Ranked </w:t>
            </w:r>
            <w:r w:rsidRPr="00807C98">
              <w:rPr>
                <w:b/>
                <w:bCs/>
                <w:sz w:val="26"/>
                <w:szCs w:val="26"/>
              </w:rPr>
              <w:t>929</w:t>
            </w:r>
            <w:r>
              <w:rPr>
                <w:b/>
                <w:bCs/>
                <w:sz w:val="26"/>
                <w:szCs w:val="26"/>
              </w:rPr>
              <w:t>/7395</w:t>
            </w:r>
            <w:r>
              <w:rPr>
                <w:sz w:val="26"/>
                <w:szCs w:val="26"/>
              </w:rPr>
              <w:t xml:space="preserve"> in </w:t>
            </w:r>
            <w:r w:rsidRPr="00807C98">
              <w:rPr>
                <w:b/>
                <w:bCs/>
                <w:sz w:val="26"/>
                <w:szCs w:val="26"/>
              </w:rPr>
              <w:t>Google Kickstart 2021 Round B</w:t>
            </w:r>
          </w:p>
          <w:p w14:paraId="6C0771CD" w14:textId="77777777" w:rsidR="003F5EBC" w:rsidRDefault="003F5EBC" w:rsidP="003F5EBC">
            <w:pPr>
              <w:pStyle w:val="ListParagraph"/>
              <w:numPr>
                <w:ilvl w:val="0"/>
                <w:numId w:val="11"/>
              </w:numPr>
              <w:rPr>
                <w:b/>
                <w:bCs/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Ranked </w:t>
            </w:r>
            <w:r>
              <w:rPr>
                <w:b/>
                <w:bCs/>
                <w:sz w:val="26"/>
                <w:szCs w:val="26"/>
              </w:rPr>
              <w:t>4372/9000</w:t>
            </w:r>
            <w:r>
              <w:rPr>
                <w:sz w:val="26"/>
                <w:szCs w:val="26"/>
              </w:rPr>
              <w:t xml:space="preserve"> in </w:t>
            </w:r>
            <w:r>
              <w:rPr>
                <w:b/>
                <w:bCs/>
                <w:sz w:val="26"/>
                <w:szCs w:val="26"/>
              </w:rPr>
              <w:t>Google Hash Code 2021</w:t>
            </w:r>
          </w:p>
          <w:p w14:paraId="524CB047" w14:textId="77777777" w:rsidR="003F5EBC" w:rsidRPr="003F5EBC" w:rsidRDefault="003F5EBC" w:rsidP="004E4B73">
            <w:pPr>
              <w:pStyle w:val="ListParagraph"/>
              <w:numPr>
                <w:ilvl w:val="0"/>
                <w:numId w:val="11"/>
              </w:numPr>
            </w:pPr>
            <w:r w:rsidRPr="003F5EBC">
              <w:rPr>
                <w:sz w:val="26"/>
                <w:szCs w:val="26"/>
              </w:rPr>
              <w:t xml:space="preserve">Ranked </w:t>
            </w:r>
            <w:r w:rsidRPr="003F5EBC">
              <w:rPr>
                <w:b/>
                <w:bCs/>
                <w:sz w:val="26"/>
                <w:szCs w:val="26"/>
              </w:rPr>
              <w:t>263/8051</w:t>
            </w:r>
            <w:r w:rsidRPr="003F5EBC">
              <w:rPr>
                <w:sz w:val="26"/>
                <w:szCs w:val="26"/>
              </w:rPr>
              <w:t xml:space="preserve"> in </w:t>
            </w:r>
            <w:r w:rsidRPr="003F5EBC">
              <w:rPr>
                <w:b/>
                <w:bCs/>
                <w:sz w:val="26"/>
                <w:szCs w:val="26"/>
              </w:rPr>
              <w:t>Hackerrank Hackfest 2020</w:t>
            </w:r>
          </w:p>
          <w:p w14:paraId="004CF683" w14:textId="324D15DE" w:rsidR="003F5EBC" w:rsidRDefault="003F5EBC" w:rsidP="004E4B73">
            <w:pPr>
              <w:pStyle w:val="ListParagraph"/>
              <w:numPr>
                <w:ilvl w:val="0"/>
                <w:numId w:val="11"/>
              </w:numPr>
            </w:pPr>
            <w:r w:rsidRPr="003F5EBC">
              <w:rPr>
                <w:sz w:val="26"/>
                <w:szCs w:val="26"/>
              </w:rPr>
              <w:t xml:space="preserve">Ranked </w:t>
            </w:r>
            <w:r w:rsidRPr="003F5EBC">
              <w:rPr>
                <w:b/>
                <w:bCs/>
                <w:sz w:val="26"/>
                <w:szCs w:val="26"/>
              </w:rPr>
              <w:t>43/1513</w:t>
            </w:r>
            <w:r w:rsidRPr="003F5EBC">
              <w:rPr>
                <w:sz w:val="26"/>
                <w:szCs w:val="26"/>
              </w:rPr>
              <w:t xml:space="preserve"> in </w:t>
            </w:r>
            <w:r w:rsidRPr="003F5EBC">
              <w:rPr>
                <w:b/>
                <w:bCs/>
                <w:sz w:val="26"/>
                <w:szCs w:val="26"/>
              </w:rPr>
              <w:t>Hack the Interview – Global 2020</w:t>
            </w:r>
          </w:p>
          <w:p w14:paraId="3AD14E78" w14:textId="77777777" w:rsidR="003F5EBC" w:rsidRPr="003F7847" w:rsidRDefault="003F5EBC" w:rsidP="003F5EBC"/>
          <w:p w14:paraId="4D5B12B7" w14:textId="6AC7F501" w:rsidR="00EF1A68" w:rsidRPr="00CB3B74" w:rsidRDefault="00CB3B74" w:rsidP="00CB3B74">
            <w:pPr>
              <w:rPr>
                <w:b/>
                <w:bCs/>
                <w:color w:val="1D3251" w:themeColor="accent5" w:themeShade="40"/>
                <w:sz w:val="32"/>
                <w:szCs w:val="32"/>
              </w:rPr>
            </w:pPr>
            <w:r w:rsidRPr="00CB3B74">
              <w:rPr>
                <w:b/>
                <w:bCs/>
                <w:color w:val="1D3251" w:themeColor="accent5" w:themeShade="40"/>
                <w:sz w:val="32"/>
                <w:szCs w:val="32"/>
              </w:rPr>
              <w:t xml:space="preserve">PUBLICATIONS - </w:t>
            </w:r>
            <w:r w:rsidR="0089211D">
              <w:rPr>
                <w:b/>
                <w:bCs/>
                <w:color w:val="1D3251" w:themeColor="accent5" w:themeShade="40"/>
                <w:sz w:val="32"/>
                <w:szCs w:val="32"/>
              </w:rPr>
              <w:t>Geeksforgeeks</w:t>
            </w:r>
          </w:p>
          <w:p w14:paraId="7E274D4D" w14:textId="69328FA8" w:rsidR="00EF1A68" w:rsidRPr="00757CF9" w:rsidRDefault="002564E6" w:rsidP="004931B3">
            <w:pPr>
              <w:pStyle w:val="ListParagraph"/>
              <w:numPr>
                <w:ilvl w:val="0"/>
                <w:numId w:val="11"/>
              </w:numPr>
              <w:rPr>
                <w:sz w:val="26"/>
                <w:szCs w:val="26"/>
              </w:rPr>
            </w:pPr>
            <w:hyperlink r:id="rId39" w:history="1">
              <w:r w:rsidR="00911325" w:rsidRPr="00757CF9">
                <w:rPr>
                  <w:rStyle w:val="Hyperlink"/>
                  <w:sz w:val="26"/>
                  <w:szCs w:val="26"/>
                </w:rPr>
                <w:t>Number of ways of s</w:t>
              </w:r>
              <w:r w:rsidR="00EF1A68" w:rsidRPr="00757CF9">
                <w:rPr>
                  <w:rStyle w:val="Hyperlink"/>
                  <w:sz w:val="26"/>
                  <w:szCs w:val="26"/>
                </w:rPr>
                <w:t>plit</w:t>
              </w:r>
              <w:r w:rsidR="00911325" w:rsidRPr="00757CF9">
                <w:rPr>
                  <w:rStyle w:val="Hyperlink"/>
                  <w:sz w:val="26"/>
                  <w:szCs w:val="26"/>
                </w:rPr>
                <w:t>ting</w:t>
              </w:r>
              <w:r w:rsidR="00EF1A68" w:rsidRPr="00757CF9">
                <w:rPr>
                  <w:rStyle w:val="Hyperlink"/>
                  <w:sz w:val="26"/>
                  <w:szCs w:val="26"/>
                </w:rPr>
                <w:t xml:space="preserve"> N! into two co-prime factors</w:t>
              </w:r>
            </w:hyperlink>
          </w:p>
          <w:p w14:paraId="65AAF2F0" w14:textId="1F1F5D45" w:rsidR="00EF1A68" w:rsidRPr="00757CF9" w:rsidRDefault="002564E6" w:rsidP="004931B3">
            <w:pPr>
              <w:pStyle w:val="ListParagraph"/>
              <w:numPr>
                <w:ilvl w:val="0"/>
                <w:numId w:val="11"/>
              </w:numPr>
              <w:rPr>
                <w:sz w:val="26"/>
                <w:szCs w:val="26"/>
              </w:rPr>
            </w:pPr>
            <w:hyperlink r:id="rId40" w:history="1">
              <w:r w:rsidR="00EF1A68" w:rsidRPr="00757CF9">
                <w:rPr>
                  <w:rStyle w:val="Hyperlink"/>
                  <w:sz w:val="26"/>
                  <w:szCs w:val="26"/>
                </w:rPr>
                <w:t>Sum of factors of the product of a given array</w:t>
              </w:r>
            </w:hyperlink>
            <w:r w:rsidR="000D736F" w:rsidRPr="00757CF9">
              <w:rPr>
                <w:sz w:val="26"/>
                <w:szCs w:val="26"/>
              </w:rPr>
              <w:t xml:space="preserve"> </w:t>
            </w:r>
          </w:p>
          <w:p w14:paraId="3F7E758E" w14:textId="77777777" w:rsidR="00102691" w:rsidRPr="00102691" w:rsidRDefault="002564E6" w:rsidP="004931B3">
            <w:pPr>
              <w:pStyle w:val="ListParagraph"/>
              <w:numPr>
                <w:ilvl w:val="0"/>
                <w:numId w:val="11"/>
              </w:numPr>
              <w:rPr>
                <w:rStyle w:val="Hyperlink"/>
                <w:color w:val="262626" w:themeColor="text1" w:themeTint="D9"/>
                <w:sz w:val="22"/>
                <w:szCs w:val="22"/>
                <w:u w:val="none"/>
              </w:rPr>
            </w:pPr>
            <w:hyperlink r:id="rId41" w:history="1">
              <w:r w:rsidR="00911325" w:rsidRPr="00757CF9">
                <w:rPr>
                  <w:rStyle w:val="Hyperlink"/>
                  <w:sz w:val="26"/>
                  <w:szCs w:val="26"/>
                </w:rPr>
                <w:t>Un</w:t>
              </w:r>
              <w:r w:rsidR="00EF1A68" w:rsidRPr="00757CF9">
                <w:rPr>
                  <w:rStyle w:val="Hyperlink"/>
                  <w:sz w:val="26"/>
                  <w:szCs w:val="26"/>
                </w:rPr>
                <w:t>ique outcomes possible by performing S flips on N coins</w:t>
              </w:r>
            </w:hyperlink>
          </w:p>
          <w:p w14:paraId="3DD4E1A7" w14:textId="654E118F" w:rsidR="00F77832" w:rsidRPr="00774EC3" w:rsidRDefault="002564E6" w:rsidP="003F5EBC">
            <w:pPr>
              <w:pStyle w:val="ListParagraph"/>
              <w:numPr>
                <w:ilvl w:val="0"/>
                <w:numId w:val="11"/>
              </w:numPr>
              <w:rPr>
                <w:sz w:val="22"/>
                <w:szCs w:val="22"/>
              </w:rPr>
            </w:pPr>
            <w:hyperlink r:id="rId42" w:history="1">
              <w:r w:rsidR="000B7A11">
                <w:rPr>
                  <w:rStyle w:val="Hyperlink"/>
                  <w:sz w:val="26"/>
                  <w:szCs w:val="26"/>
                </w:rPr>
                <w:t>Maximum no. of K sized teams with each player from different country</w:t>
              </w:r>
            </w:hyperlink>
          </w:p>
        </w:tc>
      </w:tr>
    </w:tbl>
    <w:p w14:paraId="4E7C4680" w14:textId="52F69934" w:rsidR="00CF5477" w:rsidRPr="00CF5477" w:rsidRDefault="00CF5477" w:rsidP="00CF5477">
      <w:pPr>
        <w:tabs>
          <w:tab w:val="left" w:pos="5844"/>
        </w:tabs>
        <w:rPr>
          <w:sz w:val="2"/>
          <w:szCs w:val="2"/>
        </w:rPr>
      </w:pPr>
    </w:p>
    <w:sectPr w:rsidR="00CF5477" w:rsidRPr="00CF5477" w:rsidSect="00102691">
      <w:headerReference w:type="default" r:id="rId43"/>
      <w:footerReference w:type="default" r:id="rId44"/>
      <w:pgSz w:w="15309" w:h="20979" w:code="12"/>
      <w:pgMar w:top="578" w:right="720" w:bottom="284" w:left="720" w:header="142" w:footer="43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7E602C" w14:textId="77777777" w:rsidR="002564E6" w:rsidRDefault="002564E6" w:rsidP="00B21D64">
      <w:pPr>
        <w:spacing w:after="0" w:line="240" w:lineRule="auto"/>
      </w:pPr>
      <w:r>
        <w:separator/>
      </w:r>
    </w:p>
  </w:endnote>
  <w:endnote w:type="continuationSeparator" w:id="0">
    <w:p w14:paraId="2F31017B" w14:textId="77777777" w:rsidR="002564E6" w:rsidRDefault="002564E6" w:rsidP="00B21D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4D767E" w14:textId="77777777" w:rsidR="00A96376" w:rsidRDefault="00A96376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17544D1" wp14:editId="7ADDDD5D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812000" cy="365760"/>
              <wp:effectExtent l="0" t="0" r="0" b="0"/>
              <wp:wrapNone/>
              <wp:docPr id="128" name="Rectangle 8">
                <a:extLst xmlns:a="http://schemas.openxmlformats.org/drawingml/2006/main">
                  <a:ext uri="{FF2B5EF4-FFF2-40B4-BE49-F238E27FC236}">
                    <a16:creationId xmlns:a16="http://schemas.microsoft.com/office/drawing/2014/main" id="{F294C76A-149D-471C-83B1-CB21461C2CF0}"/>
                  </a:ext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12000" cy="365760"/>
                      </a:xfrm>
                      <a:prstGeom prst="rect">
                        <a:avLst/>
                      </a:prstGeom>
                      <a:solidFill>
                        <a:schemeClr val="accent4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wrap="square" rtlCol="0" anchor="ctr"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934C908" id="Rectangle 8" o:spid="_x0000_s1026" alt="&quot;&quot;" style="position:absolute;margin-left:0;margin-top:0;width:615.1pt;height:28.8pt;z-index:251659264;visibility:visible;mso-wrap-style:square;mso-width-percent:1000;mso-height-percent:0;mso-wrap-distance-left:9pt;mso-wrap-distance-top:0;mso-wrap-distance-right:9pt;mso-wrap-distance-bottom:0;mso-position-horizontal:center;mso-position-horizontal-relative:page;mso-position-vertical:bottom;mso-position-vertical-relative:page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" fillcolor="#cdedda [3207]" stroked="f" strokeweight="1pt">
              <w10:wrap anchorx="page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5269ED" w14:textId="77777777" w:rsidR="002564E6" w:rsidRDefault="002564E6" w:rsidP="00B21D64">
      <w:pPr>
        <w:spacing w:after="0" w:line="240" w:lineRule="auto"/>
      </w:pPr>
      <w:r>
        <w:separator/>
      </w:r>
    </w:p>
  </w:footnote>
  <w:footnote w:type="continuationSeparator" w:id="0">
    <w:p w14:paraId="131D5F1D" w14:textId="77777777" w:rsidR="002564E6" w:rsidRDefault="002564E6" w:rsidP="00B21D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018BB7" w14:textId="77777777" w:rsidR="00B21D64" w:rsidRDefault="00997E86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55168" behindDoc="0" locked="0" layoutInCell="1" allowOverlap="1" wp14:anchorId="0510F9CC" wp14:editId="774BC945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794580" cy="4151376"/>
              <wp:effectExtent l="0" t="0" r="0" b="1905"/>
              <wp:wrapNone/>
              <wp:docPr id="129" name="Group 12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94580" cy="4151376"/>
                        <a:chOff x="0" y="0"/>
                        <a:chExt cx="7794580" cy="4151267"/>
                      </a:xfrm>
                    </wpg:grpSpPr>
                    <wps:wsp>
                      <wps:cNvPr id="2" name="Rectangle 2">
                        <a:extLst>
                          <a:ext uri="{FF2B5EF4-FFF2-40B4-BE49-F238E27FC236}">
                            <a16:creationId xmlns:a16="http://schemas.microsoft.com/office/drawing/2014/main" id="{326EC125-E93E-40BE-B55C-6E23058151C4}"/>
                          </a:ext>
                        </a:extLst>
                      </wps:cNvPr>
                      <wps:cNvSpPr/>
                      <wps:spPr>
                        <a:xfrm>
                          <a:off x="2762250" y="1781175"/>
                          <a:ext cx="5032330" cy="124029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wrap="square" rtlCol="0" anchor="ctr">
                        <a:noAutofit/>
                      </wps:bodyPr>
                    </wps:wsp>
                    <wps:wsp>
                      <wps:cNvPr id="3" name="Rectangle 3">
                        <a:extLst>
                          <a:ext uri="{FF2B5EF4-FFF2-40B4-BE49-F238E27FC236}">
                            <a16:creationId xmlns:a16="http://schemas.microsoft.com/office/drawing/2014/main" id="{4998032C-AD94-4468-92AD-813C55441BE0}"/>
                          </a:ext>
                        </a:extLst>
                      </wps:cNvPr>
                      <wps:cNvSpPr/>
                      <wps:spPr>
                        <a:xfrm>
                          <a:off x="0" y="1781175"/>
                          <a:ext cx="2757917" cy="237009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wrap="square" rtlCol="0" anchor="ctr">
                        <a:noAutofit/>
                      </wps:bodyPr>
                    </wps:wsp>
                    <wps:wsp>
                      <wps:cNvPr id="1" name="Rectangle 4">
                        <a:extLst>
                          <a:ext uri="{FF2B5EF4-FFF2-40B4-BE49-F238E27FC236}">
                            <a16:creationId xmlns:a16="http://schemas.microsoft.com/office/drawing/2014/main" id="{7BC5FE86-2E8F-4B97-849C-CBEFA6E48077}"/>
                          </a:ext>
                        </a:extLst>
                      </wps:cNvPr>
                      <wps:cNvSpPr/>
                      <wps:spPr>
                        <a:xfrm>
                          <a:off x="0" y="0"/>
                          <a:ext cx="7790250" cy="1802182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wrap="square" rtlCol="0" anchor="ctr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4A004AE" id="Group 129" o:spid="_x0000_s1026" alt="&quot;&quot;" style="position:absolute;margin-left:0;margin-top:0;width:613.75pt;height:326.9pt;z-index:251655168;mso-width-percent:1000;mso-position-horizontal:center;mso-position-horizontal-relative:page;mso-position-vertical:top;mso-position-vertical-relative:page;mso-width-percent:1000;mso-height-relative:margin" coordsize="77945,415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">
              <v:rect id="Rectangle 2" o:spid="_x0000_s1027" style="position:absolute;left:27622;top:17811;width:50323;height:1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" fillcolor="#cdedda [3207]" stroked="f" strokeweight="1pt"/>
              <v:rect id="Rectangle 3" o:spid="_x0000_s1028" style="position:absolute;top:17811;width:27579;height:237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" fillcolor="#f2f2f2 [3052]" stroked="f" strokeweight="1pt"/>
              <v:rect id="Rectangle 4" o:spid="_x0000_s1029" style="position:absolute;width:77902;height:180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" fillcolor="#1d3251 [3204]" stroked="f" strokeweight="1pt"/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E12005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8E868F8"/>
    <w:multiLevelType w:val="hybridMultilevel"/>
    <w:tmpl w:val="5F744C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551D8A"/>
    <w:multiLevelType w:val="multilevel"/>
    <w:tmpl w:val="9D984FD2"/>
    <w:styleLink w:val="BullettedList"/>
    <w:lvl w:ilvl="0">
      <w:start w:val="1"/>
      <w:numFmt w:val="bullet"/>
      <w:pStyle w:val="ListBullet"/>
      <w:lvlText w:val=""/>
      <w:lvlJc w:val="left"/>
      <w:pPr>
        <w:ind w:left="864" w:hanging="43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C863BF"/>
    <w:multiLevelType w:val="hybridMultilevel"/>
    <w:tmpl w:val="E1E242C8"/>
    <w:lvl w:ilvl="0" w:tplc="40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4" w15:restartNumberingAfterBreak="0">
    <w:nsid w:val="1A881197"/>
    <w:multiLevelType w:val="hybridMultilevel"/>
    <w:tmpl w:val="01E4F2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963A05"/>
    <w:multiLevelType w:val="hybridMultilevel"/>
    <w:tmpl w:val="088061DC"/>
    <w:lvl w:ilvl="0" w:tplc="4009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6" w15:restartNumberingAfterBreak="0">
    <w:nsid w:val="37062AB3"/>
    <w:multiLevelType w:val="hybridMultilevel"/>
    <w:tmpl w:val="B4E669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1007C6"/>
    <w:multiLevelType w:val="hybridMultilevel"/>
    <w:tmpl w:val="9BA0E884"/>
    <w:lvl w:ilvl="0" w:tplc="B3C4F4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6F3C8C"/>
    <w:multiLevelType w:val="hybridMultilevel"/>
    <w:tmpl w:val="FCEEF7F8"/>
    <w:lvl w:ilvl="0" w:tplc="775467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50C8F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5F865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CDA2B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3AC11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6560C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B865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76E67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10608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43CF2105"/>
    <w:multiLevelType w:val="multilevel"/>
    <w:tmpl w:val="9D984FD2"/>
    <w:numStyleLink w:val="BullettedList"/>
  </w:abstractNum>
  <w:abstractNum w:abstractNumId="10" w15:restartNumberingAfterBreak="0">
    <w:nsid w:val="446E678A"/>
    <w:multiLevelType w:val="hybridMultilevel"/>
    <w:tmpl w:val="E6087126"/>
    <w:lvl w:ilvl="0" w:tplc="235CF8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DB664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45442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E80DD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890C7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F741E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7E57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6806B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A047E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46F869FB"/>
    <w:multiLevelType w:val="hybridMultilevel"/>
    <w:tmpl w:val="4420E5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BF53FB"/>
    <w:multiLevelType w:val="hybridMultilevel"/>
    <w:tmpl w:val="FFB43984"/>
    <w:lvl w:ilvl="0" w:tplc="D8360E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2E042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6369E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C5265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E6009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B10E7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64A2B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23238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0A460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5848159E"/>
    <w:multiLevelType w:val="hybridMultilevel"/>
    <w:tmpl w:val="0AC47B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E33E73"/>
    <w:multiLevelType w:val="hybridMultilevel"/>
    <w:tmpl w:val="F54E6F12"/>
    <w:lvl w:ilvl="0" w:tplc="8578F1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C0CEB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FFCB8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5F0BD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4AE5B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6F006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73E63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512E8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0F2A2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6D80277C"/>
    <w:multiLevelType w:val="hybridMultilevel"/>
    <w:tmpl w:val="F7B22D9A"/>
    <w:lvl w:ilvl="0" w:tplc="F9EA2D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5C450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C6EFC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8AC1C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892E5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6D6F7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E6EEC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1F00C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A0ED6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6FE02EA9"/>
    <w:multiLevelType w:val="hybridMultilevel"/>
    <w:tmpl w:val="944CC1F4"/>
    <w:lvl w:ilvl="0" w:tplc="345E8A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01CEE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82422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C9618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9B0CB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FCC92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46EB7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46A98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6F43E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969971961">
    <w:abstractNumId w:val="14"/>
  </w:num>
  <w:num w:numId="2" w16cid:durableId="617025922">
    <w:abstractNumId w:val="16"/>
  </w:num>
  <w:num w:numId="3" w16cid:durableId="1869563606">
    <w:abstractNumId w:val="12"/>
  </w:num>
  <w:num w:numId="4" w16cid:durableId="558827287">
    <w:abstractNumId w:val="8"/>
  </w:num>
  <w:num w:numId="5" w16cid:durableId="2102486234">
    <w:abstractNumId w:val="10"/>
  </w:num>
  <w:num w:numId="6" w16cid:durableId="497577692">
    <w:abstractNumId w:val="15"/>
  </w:num>
  <w:num w:numId="7" w16cid:durableId="331227148">
    <w:abstractNumId w:val="0"/>
  </w:num>
  <w:num w:numId="8" w16cid:durableId="168107438">
    <w:abstractNumId w:val="2"/>
  </w:num>
  <w:num w:numId="9" w16cid:durableId="1202283061">
    <w:abstractNumId w:val="9"/>
  </w:num>
  <w:num w:numId="10" w16cid:durableId="264265026">
    <w:abstractNumId w:val="11"/>
  </w:num>
  <w:num w:numId="11" w16cid:durableId="1453744869">
    <w:abstractNumId w:val="7"/>
  </w:num>
  <w:num w:numId="12" w16cid:durableId="1650137713">
    <w:abstractNumId w:val="6"/>
  </w:num>
  <w:num w:numId="13" w16cid:durableId="2094542728">
    <w:abstractNumId w:val="5"/>
  </w:num>
  <w:num w:numId="14" w16cid:durableId="2109764998">
    <w:abstractNumId w:val="3"/>
  </w:num>
  <w:num w:numId="15" w16cid:durableId="42143762">
    <w:abstractNumId w:val="4"/>
  </w:num>
  <w:num w:numId="16" w16cid:durableId="230770240">
    <w:abstractNumId w:val="13"/>
  </w:num>
  <w:num w:numId="17" w16cid:durableId="2043482836">
    <w:abstractNumId w:val="1"/>
  </w:num>
  <w:num w:numId="18" w16cid:durableId="160414778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ttachedTemplate r:id="rId1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B5B"/>
    <w:rsid w:val="00006D83"/>
    <w:rsid w:val="000146E6"/>
    <w:rsid w:val="000161E1"/>
    <w:rsid w:val="00021303"/>
    <w:rsid w:val="000243B2"/>
    <w:rsid w:val="00072F51"/>
    <w:rsid w:val="0007746F"/>
    <w:rsid w:val="000B7A11"/>
    <w:rsid w:val="000D736F"/>
    <w:rsid w:val="00102691"/>
    <w:rsid w:val="00107E81"/>
    <w:rsid w:val="00114262"/>
    <w:rsid w:val="00142C68"/>
    <w:rsid w:val="00144072"/>
    <w:rsid w:val="00195997"/>
    <w:rsid w:val="001A2B85"/>
    <w:rsid w:val="001A4322"/>
    <w:rsid w:val="001B0DD7"/>
    <w:rsid w:val="001B597B"/>
    <w:rsid w:val="001C7F39"/>
    <w:rsid w:val="0021475C"/>
    <w:rsid w:val="0024185B"/>
    <w:rsid w:val="00246915"/>
    <w:rsid w:val="00251B89"/>
    <w:rsid w:val="002564E6"/>
    <w:rsid w:val="00287D5C"/>
    <w:rsid w:val="002C3DFB"/>
    <w:rsid w:val="002E03C2"/>
    <w:rsid w:val="002E3A80"/>
    <w:rsid w:val="002F7E70"/>
    <w:rsid w:val="00326047"/>
    <w:rsid w:val="0034260B"/>
    <w:rsid w:val="003467F7"/>
    <w:rsid w:val="00353726"/>
    <w:rsid w:val="00354C1F"/>
    <w:rsid w:val="003A0486"/>
    <w:rsid w:val="003C0BB5"/>
    <w:rsid w:val="003E7F49"/>
    <w:rsid w:val="003F5EBC"/>
    <w:rsid w:val="003F7847"/>
    <w:rsid w:val="004067B9"/>
    <w:rsid w:val="004103C0"/>
    <w:rsid w:val="0044587C"/>
    <w:rsid w:val="00447AB2"/>
    <w:rsid w:val="00452292"/>
    <w:rsid w:val="004524ED"/>
    <w:rsid w:val="0047701D"/>
    <w:rsid w:val="004865C2"/>
    <w:rsid w:val="00491B02"/>
    <w:rsid w:val="004931B3"/>
    <w:rsid w:val="004A3CBA"/>
    <w:rsid w:val="004A63F1"/>
    <w:rsid w:val="004B119F"/>
    <w:rsid w:val="004B4147"/>
    <w:rsid w:val="004C3B67"/>
    <w:rsid w:val="00521946"/>
    <w:rsid w:val="00546815"/>
    <w:rsid w:val="00552F9B"/>
    <w:rsid w:val="005636A7"/>
    <w:rsid w:val="00567D92"/>
    <w:rsid w:val="005A20B8"/>
    <w:rsid w:val="005B1BB9"/>
    <w:rsid w:val="005B57EF"/>
    <w:rsid w:val="005B60FA"/>
    <w:rsid w:val="005B7DB3"/>
    <w:rsid w:val="0061400D"/>
    <w:rsid w:val="00621B5C"/>
    <w:rsid w:val="006504F7"/>
    <w:rsid w:val="006805F2"/>
    <w:rsid w:val="006C270B"/>
    <w:rsid w:val="006C2DFF"/>
    <w:rsid w:val="006D5A73"/>
    <w:rsid w:val="006E64DF"/>
    <w:rsid w:val="006F2776"/>
    <w:rsid w:val="00740081"/>
    <w:rsid w:val="007571B5"/>
    <w:rsid w:val="00757CF9"/>
    <w:rsid w:val="00774EC3"/>
    <w:rsid w:val="007772B1"/>
    <w:rsid w:val="007C15CC"/>
    <w:rsid w:val="007C2392"/>
    <w:rsid w:val="007D1BEF"/>
    <w:rsid w:val="00807C98"/>
    <w:rsid w:val="008424CE"/>
    <w:rsid w:val="0087027A"/>
    <w:rsid w:val="00886C21"/>
    <w:rsid w:val="00890F1A"/>
    <w:rsid w:val="0089211D"/>
    <w:rsid w:val="008A1669"/>
    <w:rsid w:val="008E2197"/>
    <w:rsid w:val="00911325"/>
    <w:rsid w:val="00997E86"/>
    <w:rsid w:val="009B7D45"/>
    <w:rsid w:val="009C08C2"/>
    <w:rsid w:val="009C4B74"/>
    <w:rsid w:val="009E5B51"/>
    <w:rsid w:val="00A058C6"/>
    <w:rsid w:val="00A21AF8"/>
    <w:rsid w:val="00A6425D"/>
    <w:rsid w:val="00A653B9"/>
    <w:rsid w:val="00A711C9"/>
    <w:rsid w:val="00A7795E"/>
    <w:rsid w:val="00A96376"/>
    <w:rsid w:val="00AD14E5"/>
    <w:rsid w:val="00AD5430"/>
    <w:rsid w:val="00AE582E"/>
    <w:rsid w:val="00B03ED5"/>
    <w:rsid w:val="00B21D64"/>
    <w:rsid w:val="00B25CD5"/>
    <w:rsid w:val="00B316FF"/>
    <w:rsid w:val="00B4282B"/>
    <w:rsid w:val="00B5647A"/>
    <w:rsid w:val="00B6097C"/>
    <w:rsid w:val="00B73E22"/>
    <w:rsid w:val="00B93788"/>
    <w:rsid w:val="00BB7CE4"/>
    <w:rsid w:val="00BC33C3"/>
    <w:rsid w:val="00BD6664"/>
    <w:rsid w:val="00BF0DAF"/>
    <w:rsid w:val="00C05345"/>
    <w:rsid w:val="00C07256"/>
    <w:rsid w:val="00C217B1"/>
    <w:rsid w:val="00C344AA"/>
    <w:rsid w:val="00C37B1A"/>
    <w:rsid w:val="00C53145"/>
    <w:rsid w:val="00C56102"/>
    <w:rsid w:val="00C777FF"/>
    <w:rsid w:val="00C77B5B"/>
    <w:rsid w:val="00C92975"/>
    <w:rsid w:val="00CA1898"/>
    <w:rsid w:val="00CA713E"/>
    <w:rsid w:val="00CB3B74"/>
    <w:rsid w:val="00CB5C6B"/>
    <w:rsid w:val="00CC4FCF"/>
    <w:rsid w:val="00CD2FD2"/>
    <w:rsid w:val="00CF1A4D"/>
    <w:rsid w:val="00CF5477"/>
    <w:rsid w:val="00CF5515"/>
    <w:rsid w:val="00CF7442"/>
    <w:rsid w:val="00CF79A2"/>
    <w:rsid w:val="00D07903"/>
    <w:rsid w:val="00D12DFD"/>
    <w:rsid w:val="00D604D7"/>
    <w:rsid w:val="00D62B7E"/>
    <w:rsid w:val="00D77870"/>
    <w:rsid w:val="00D94304"/>
    <w:rsid w:val="00DC67F7"/>
    <w:rsid w:val="00DF05DE"/>
    <w:rsid w:val="00E861CD"/>
    <w:rsid w:val="00EE6E7D"/>
    <w:rsid w:val="00EF1A68"/>
    <w:rsid w:val="00F420AB"/>
    <w:rsid w:val="00F533A5"/>
    <w:rsid w:val="00F62A62"/>
    <w:rsid w:val="00F77832"/>
    <w:rsid w:val="00F96CEA"/>
    <w:rsid w:val="00FA2144"/>
    <w:rsid w:val="00FA3E3D"/>
    <w:rsid w:val="00FA6B8E"/>
    <w:rsid w:val="00FF6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8714FC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262626" w:themeColor="text1" w:themeTint="D9"/>
        <w:sz w:val="18"/>
        <w:szCs w:val="18"/>
        <w:lang w:val="en-US" w:eastAsia="en-US" w:bidi="ar-SA"/>
      </w:rPr>
    </w:rPrDefault>
    <w:pPrDefault>
      <w:pPr>
        <w:spacing w:after="1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61E1"/>
  </w:style>
  <w:style w:type="paragraph" w:styleId="Heading1">
    <w:name w:val="heading 1"/>
    <w:basedOn w:val="Normal"/>
    <w:next w:val="Normal"/>
    <w:link w:val="Heading1Char"/>
    <w:uiPriority w:val="9"/>
    <w:qFormat/>
    <w:rsid w:val="004865C2"/>
    <w:pPr>
      <w:keepNext/>
      <w:keepLines/>
      <w:outlineLvl w:val="0"/>
    </w:pPr>
    <w:rPr>
      <w:rFonts w:eastAsiaTheme="majorEastAsia" w:cstheme="majorBidi"/>
      <w:caps/>
      <w:color w:val="1D3251" w:themeColor="accent1"/>
      <w:spacing w:val="1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2197"/>
    <w:pPr>
      <w:keepNext/>
      <w:keepLines/>
      <w:spacing w:after="0"/>
      <w:outlineLvl w:val="1"/>
    </w:pPr>
    <w:rPr>
      <w:rFonts w:eastAsiaTheme="majorEastAsia" w:cstheme="majorBidi"/>
      <w:color w:val="1D3251" w:themeColor="accent1"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2F9B"/>
    <w:pPr>
      <w:keepNext/>
      <w:keepLines/>
      <w:outlineLvl w:val="2"/>
    </w:pPr>
    <w:rPr>
      <w:rFonts w:eastAsiaTheme="majorEastAsia" w:cstheme="majorBidi"/>
      <w:color w:val="1D3251" w:themeColor="accent1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52F9B"/>
    <w:pPr>
      <w:keepNext/>
      <w:keepLines/>
      <w:spacing w:after="0"/>
      <w:outlineLvl w:val="3"/>
    </w:pPr>
    <w:rPr>
      <w:rFonts w:eastAsiaTheme="majorEastAsia" w:cstheme="majorBidi"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103C0"/>
    <w:pPr>
      <w:keepNext/>
      <w:keepLines/>
      <w:outlineLvl w:val="4"/>
    </w:pPr>
    <w:rPr>
      <w:rFonts w:eastAsiaTheme="majorEastAsia" w:cstheme="majorBidi"/>
      <w:i/>
      <w:color w:val="15253C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B21D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161E1"/>
  </w:style>
  <w:style w:type="paragraph" w:styleId="Footer">
    <w:name w:val="footer"/>
    <w:basedOn w:val="Normal"/>
    <w:link w:val="FooterChar"/>
    <w:uiPriority w:val="99"/>
    <w:semiHidden/>
    <w:rsid w:val="00B21D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161E1"/>
  </w:style>
  <w:style w:type="paragraph" w:styleId="ListParagraph">
    <w:name w:val="List Paragraph"/>
    <w:basedOn w:val="Normal"/>
    <w:uiPriority w:val="34"/>
    <w:qFormat/>
    <w:rsid w:val="00B21D64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997E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90F1A"/>
    <w:rPr>
      <w:color w:val="808080"/>
    </w:rPr>
  </w:style>
  <w:style w:type="paragraph" w:customStyle="1" w:styleId="Logo">
    <w:name w:val="Logo"/>
    <w:basedOn w:val="Normal"/>
    <w:link w:val="LogoChar"/>
    <w:uiPriority w:val="12"/>
    <w:qFormat/>
    <w:rsid w:val="00890F1A"/>
    <w:pPr>
      <w:spacing w:after="0" w:line="240" w:lineRule="auto"/>
    </w:pPr>
    <w:rPr>
      <w:b/>
      <w:caps/>
      <w:color w:val="FFFFFF" w:themeColor="background1"/>
      <w:sz w:val="108"/>
    </w:rPr>
  </w:style>
  <w:style w:type="paragraph" w:styleId="Title">
    <w:name w:val="Title"/>
    <w:basedOn w:val="Normal"/>
    <w:next w:val="Normal"/>
    <w:link w:val="TitleChar"/>
    <w:uiPriority w:val="10"/>
    <w:qFormat/>
    <w:rsid w:val="00A21AF8"/>
    <w:pPr>
      <w:spacing w:before="360" w:after="120" w:line="192" w:lineRule="auto"/>
    </w:pPr>
    <w:rPr>
      <w:rFonts w:asciiTheme="majorHAnsi" w:eastAsiaTheme="majorEastAsia" w:hAnsiTheme="majorHAnsi" w:cstheme="majorBidi"/>
      <w:color w:val="CDEDDA" w:themeColor="accent4"/>
      <w:kern w:val="28"/>
      <w:sz w:val="44"/>
      <w:szCs w:val="56"/>
    </w:rPr>
  </w:style>
  <w:style w:type="character" w:customStyle="1" w:styleId="LogoChar">
    <w:name w:val="Logo Char"/>
    <w:basedOn w:val="DefaultParagraphFont"/>
    <w:link w:val="Logo"/>
    <w:uiPriority w:val="12"/>
    <w:rsid w:val="000161E1"/>
    <w:rPr>
      <w:b/>
      <w:caps/>
      <w:color w:val="FFFFFF" w:themeColor="background1"/>
      <w:sz w:val="108"/>
    </w:rPr>
  </w:style>
  <w:style w:type="character" w:customStyle="1" w:styleId="TitleChar">
    <w:name w:val="Title Char"/>
    <w:basedOn w:val="DefaultParagraphFont"/>
    <w:link w:val="Title"/>
    <w:uiPriority w:val="10"/>
    <w:rsid w:val="00A21AF8"/>
    <w:rPr>
      <w:rFonts w:asciiTheme="majorHAnsi" w:eastAsiaTheme="majorEastAsia" w:hAnsiTheme="majorHAnsi" w:cstheme="majorBidi"/>
      <w:color w:val="CDEDDA" w:themeColor="accent4"/>
      <w:kern w:val="28"/>
      <w:sz w:val="44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1AF8"/>
    <w:pPr>
      <w:numPr>
        <w:ilvl w:val="1"/>
      </w:numPr>
      <w:spacing w:after="0" w:line="240" w:lineRule="auto"/>
    </w:pPr>
    <w:rPr>
      <w:rFonts w:asciiTheme="majorHAnsi" w:eastAsiaTheme="minorEastAsia" w:hAnsiTheme="majorHAnsi"/>
      <w:color w:val="CDEDDA" w:themeColor="accent4"/>
      <w:sz w:val="4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A21AF8"/>
    <w:rPr>
      <w:rFonts w:asciiTheme="majorHAnsi" w:eastAsiaTheme="minorEastAsia" w:hAnsiTheme="majorHAnsi"/>
      <w:color w:val="CDEDDA" w:themeColor="accent4"/>
      <w:sz w:val="44"/>
      <w:szCs w:val="22"/>
    </w:rPr>
  </w:style>
  <w:style w:type="paragraph" w:customStyle="1" w:styleId="Jobtitle">
    <w:name w:val="Job title"/>
    <w:basedOn w:val="Normal"/>
    <w:link w:val="JobtitleChar"/>
    <w:uiPriority w:val="13"/>
    <w:qFormat/>
    <w:rsid w:val="00A21AF8"/>
    <w:pPr>
      <w:spacing w:after="0" w:line="240" w:lineRule="auto"/>
    </w:pPr>
    <w:rPr>
      <w:color w:val="FFFFFF" w:themeColor="background1"/>
      <w:spacing w:val="120"/>
      <w:sz w:val="21"/>
    </w:rPr>
  </w:style>
  <w:style w:type="character" w:customStyle="1" w:styleId="Heading1Char">
    <w:name w:val="Heading 1 Char"/>
    <w:basedOn w:val="DefaultParagraphFont"/>
    <w:link w:val="Heading1"/>
    <w:uiPriority w:val="9"/>
    <w:rsid w:val="004865C2"/>
    <w:rPr>
      <w:rFonts w:eastAsiaTheme="majorEastAsia" w:cstheme="majorBidi"/>
      <w:caps/>
      <w:color w:val="1D3251" w:themeColor="accent1"/>
      <w:spacing w:val="120"/>
      <w:sz w:val="32"/>
      <w:szCs w:val="32"/>
    </w:rPr>
  </w:style>
  <w:style w:type="character" w:customStyle="1" w:styleId="JobtitleChar">
    <w:name w:val="Job title Char"/>
    <w:basedOn w:val="DefaultParagraphFont"/>
    <w:link w:val="Jobtitle"/>
    <w:uiPriority w:val="13"/>
    <w:rsid w:val="000161E1"/>
    <w:rPr>
      <w:color w:val="FFFFFF" w:themeColor="background1"/>
      <w:spacing w:val="120"/>
      <w:sz w:val="21"/>
    </w:rPr>
  </w:style>
  <w:style w:type="paragraph" w:customStyle="1" w:styleId="Introduction">
    <w:name w:val="Introduction"/>
    <w:basedOn w:val="Normal"/>
    <w:link w:val="IntroductionChar"/>
    <w:uiPriority w:val="15"/>
    <w:qFormat/>
    <w:rsid w:val="00D12DFD"/>
    <w:pPr>
      <w:ind w:right="288"/>
    </w:pPr>
    <w:rPr>
      <w:i/>
      <w:color w:val="1D3251" w:themeColor="accent5" w:themeShade="40"/>
      <w:sz w:val="28"/>
    </w:rPr>
  </w:style>
  <w:style w:type="paragraph" w:customStyle="1" w:styleId="Contact">
    <w:name w:val="Contact"/>
    <w:basedOn w:val="Normal"/>
    <w:link w:val="ContactChar"/>
    <w:uiPriority w:val="14"/>
    <w:qFormat/>
    <w:rsid w:val="00BF0DAF"/>
    <w:pPr>
      <w:spacing w:before="40" w:after="40" w:line="240" w:lineRule="auto"/>
    </w:pPr>
    <w:rPr>
      <w:rFonts w:asciiTheme="majorHAnsi" w:hAnsiTheme="majorHAnsi"/>
      <w:sz w:val="22"/>
    </w:rPr>
  </w:style>
  <w:style w:type="character" w:customStyle="1" w:styleId="IntroductionChar">
    <w:name w:val="Introduction Char"/>
    <w:basedOn w:val="DefaultParagraphFont"/>
    <w:link w:val="Introduction"/>
    <w:uiPriority w:val="15"/>
    <w:rsid w:val="000161E1"/>
    <w:rPr>
      <w:i/>
      <w:color w:val="1D3251" w:themeColor="accent5" w:themeShade="40"/>
      <w:sz w:val="28"/>
    </w:rPr>
  </w:style>
  <w:style w:type="paragraph" w:customStyle="1" w:styleId="Skill">
    <w:name w:val="Skill"/>
    <w:basedOn w:val="Normal"/>
    <w:link w:val="SkillChar"/>
    <w:uiPriority w:val="17"/>
    <w:qFormat/>
    <w:rsid w:val="008E2197"/>
    <w:pPr>
      <w:spacing w:after="0" w:line="240" w:lineRule="auto"/>
      <w:jc w:val="center"/>
    </w:pPr>
    <w:rPr>
      <w:kern w:val="24"/>
    </w:rPr>
  </w:style>
  <w:style w:type="character" w:customStyle="1" w:styleId="ContactChar">
    <w:name w:val="Contact Char"/>
    <w:basedOn w:val="DefaultParagraphFont"/>
    <w:link w:val="Contact"/>
    <w:uiPriority w:val="14"/>
    <w:rsid w:val="000161E1"/>
    <w:rPr>
      <w:rFonts w:asciiTheme="majorHAnsi" w:hAnsiTheme="majorHAnsi"/>
      <w:sz w:val="22"/>
    </w:rPr>
  </w:style>
  <w:style w:type="paragraph" w:customStyle="1" w:styleId="Skillscore">
    <w:name w:val="Skill score"/>
    <w:basedOn w:val="Normal"/>
    <w:link w:val="SkillscoreChar"/>
    <w:uiPriority w:val="16"/>
    <w:qFormat/>
    <w:rsid w:val="008E2197"/>
    <w:pPr>
      <w:jc w:val="center"/>
    </w:pPr>
    <w:rPr>
      <w:rFonts w:asciiTheme="majorHAnsi" w:hAnsiTheme="majorHAnsi"/>
      <w:color w:val="CDEDDA" w:themeColor="accent4"/>
      <w:kern w:val="24"/>
    </w:rPr>
  </w:style>
  <w:style w:type="character" w:customStyle="1" w:styleId="SkillChar">
    <w:name w:val="Skill Char"/>
    <w:basedOn w:val="DefaultParagraphFont"/>
    <w:link w:val="Skill"/>
    <w:uiPriority w:val="17"/>
    <w:rsid w:val="000161E1"/>
    <w:rPr>
      <w:kern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E2197"/>
    <w:rPr>
      <w:rFonts w:eastAsiaTheme="majorEastAsia" w:cstheme="majorBidi"/>
      <w:color w:val="1D3251" w:themeColor="accent1"/>
      <w:sz w:val="22"/>
      <w:szCs w:val="26"/>
    </w:rPr>
  </w:style>
  <w:style w:type="character" w:customStyle="1" w:styleId="SkillscoreChar">
    <w:name w:val="Skill score Char"/>
    <w:basedOn w:val="DefaultParagraphFont"/>
    <w:link w:val="Skillscore"/>
    <w:uiPriority w:val="16"/>
    <w:rsid w:val="000161E1"/>
    <w:rPr>
      <w:rFonts w:asciiTheme="majorHAnsi" w:hAnsiTheme="majorHAnsi"/>
      <w:color w:val="CDEDDA" w:themeColor="accent4"/>
      <w:kern w:val="24"/>
    </w:rPr>
  </w:style>
  <w:style w:type="character" w:customStyle="1" w:styleId="Heading3Char">
    <w:name w:val="Heading 3 Char"/>
    <w:basedOn w:val="DefaultParagraphFont"/>
    <w:link w:val="Heading3"/>
    <w:uiPriority w:val="9"/>
    <w:rsid w:val="00552F9B"/>
    <w:rPr>
      <w:rFonts w:eastAsiaTheme="majorEastAsia" w:cstheme="majorBidi"/>
      <w:color w:val="1D3251" w:themeColor="accent1"/>
      <w:sz w:val="22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52F9B"/>
    <w:rPr>
      <w:rFonts w:eastAsiaTheme="majorEastAsia" w:cstheme="majorBidi"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4103C0"/>
    <w:rPr>
      <w:rFonts w:eastAsiaTheme="majorEastAsia" w:cstheme="majorBidi"/>
      <w:i/>
      <w:color w:val="15253C" w:themeColor="accent1" w:themeShade="BF"/>
    </w:rPr>
  </w:style>
  <w:style w:type="paragraph" w:styleId="ListBullet">
    <w:name w:val="List Bullet"/>
    <w:basedOn w:val="Normal"/>
    <w:uiPriority w:val="99"/>
    <w:qFormat/>
    <w:rsid w:val="00A6425D"/>
    <w:pPr>
      <w:numPr>
        <w:numId w:val="9"/>
      </w:numPr>
      <w:contextualSpacing/>
    </w:pPr>
  </w:style>
  <w:style w:type="numbering" w:customStyle="1" w:styleId="BullettedList">
    <w:name w:val="BullettedList"/>
    <w:uiPriority w:val="99"/>
    <w:rsid w:val="00A6425D"/>
    <w:pPr>
      <w:numPr>
        <w:numId w:val="8"/>
      </w:numPr>
    </w:pPr>
  </w:style>
  <w:style w:type="paragraph" w:customStyle="1" w:styleId="JobDescription">
    <w:name w:val="Job Description"/>
    <w:basedOn w:val="Normal"/>
    <w:link w:val="JobDescriptionChar"/>
    <w:uiPriority w:val="18"/>
    <w:qFormat/>
    <w:rsid w:val="00A6425D"/>
    <w:pPr>
      <w:spacing w:after="0"/>
    </w:pPr>
  </w:style>
  <w:style w:type="character" w:customStyle="1" w:styleId="JobDescriptionChar">
    <w:name w:val="Job Description Char"/>
    <w:basedOn w:val="DefaultParagraphFont"/>
    <w:link w:val="JobDescription"/>
    <w:uiPriority w:val="18"/>
    <w:rsid w:val="000161E1"/>
  </w:style>
  <w:style w:type="character" w:styleId="Hyperlink">
    <w:name w:val="Hyperlink"/>
    <w:basedOn w:val="DefaultParagraphFont"/>
    <w:uiPriority w:val="99"/>
    <w:unhideWhenUsed/>
    <w:rsid w:val="00C77B5B"/>
    <w:rPr>
      <w:color w:val="FE006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7B5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C270B"/>
    <w:rPr>
      <w:color w:val="FE0066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557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44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26" Type="http://schemas.openxmlformats.org/officeDocument/2006/relationships/image" Target="media/image13.png"/><Relationship Id="rId39" Type="http://schemas.openxmlformats.org/officeDocument/2006/relationships/hyperlink" Target="https://www.geeksforgeeks.org/count-ways-to-split-n-into-two-distinct-co-prime-factors/" TargetMode="External"/><Relationship Id="rId21" Type="http://schemas.openxmlformats.org/officeDocument/2006/relationships/image" Target="media/image9.svg"/><Relationship Id="rId34" Type="http://schemas.openxmlformats.org/officeDocument/2006/relationships/hyperlink" Target="https://www.hackerrank.com/SkynetasSpyder" TargetMode="External"/><Relationship Id="rId42" Type="http://schemas.openxmlformats.org/officeDocument/2006/relationships/hyperlink" Target="https://www.geeksforgeeks.org/maximum-number-of-teams-of-size-k-possible-with-each-player-from-different-country/" TargetMode="Externa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9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07/relationships/hdphoto" Target="media/hdphoto1.wdp"/><Relationship Id="rId24" Type="http://schemas.openxmlformats.org/officeDocument/2006/relationships/image" Target="media/image12.png"/><Relationship Id="rId32" Type="http://schemas.openxmlformats.org/officeDocument/2006/relationships/image" Target="media/image17.png"/><Relationship Id="rId37" Type="http://schemas.openxmlformats.org/officeDocument/2006/relationships/hyperlink" Target="https://github.com/ChitturiSaiSuman/Plagiarism_Detector" TargetMode="External"/><Relationship Id="rId40" Type="http://schemas.openxmlformats.org/officeDocument/2006/relationships/hyperlink" Target="https://www.geeksforgeeks.org/sum-of-factors-of-the-product-of-a-given-array/" TargetMode="External"/><Relationship Id="rId45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image" Target="media/image4.png"/><Relationship Id="rId23" Type="http://schemas.openxmlformats.org/officeDocument/2006/relationships/image" Target="media/image11.png"/><Relationship Id="rId28" Type="http://schemas.openxmlformats.org/officeDocument/2006/relationships/hyperlink" Target="https://github.com/ChitturiSaiSuman/" TargetMode="External"/><Relationship Id="rId36" Type="http://schemas.openxmlformats.org/officeDocument/2006/relationships/hyperlink" Target="https://github.com/ChitturiSaiSuman/Edith-Virtual-Assistant" TargetMode="External"/><Relationship Id="rId10" Type="http://schemas.openxmlformats.org/officeDocument/2006/relationships/image" Target="media/image1.png"/><Relationship Id="rId19" Type="http://schemas.openxmlformats.org/officeDocument/2006/relationships/hyperlink" Target="mailto:saisumanchitturi@gmail.com" TargetMode="External"/><Relationship Id="rId31" Type="http://schemas.openxmlformats.org/officeDocument/2006/relationships/hyperlink" Target="https://www.codechef.com/users/suman_18733097" TargetMode="External"/><Relationship Id="rId44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svg"/><Relationship Id="rId22" Type="http://schemas.openxmlformats.org/officeDocument/2006/relationships/image" Target="media/image10.png"/><Relationship Id="rId27" Type="http://schemas.openxmlformats.org/officeDocument/2006/relationships/image" Target="media/image14.png"/><Relationship Id="rId30" Type="http://schemas.openxmlformats.org/officeDocument/2006/relationships/image" Target="media/image16.png"/><Relationship Id="rId35" Type="http://schemas.openxmlformats.org/officeDocument/2006/relationships/hyperlink" Target="https://github.com/ChitturiSaiSuman/MetaStream" TargetMode="External"/><Relationship Id="rId43" Type="http://schemas.openxmlformats.org/officeDocument/2006/relationships/header" Target="header1.xml"/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12" Type="http://schemas.openxmlformats.org/officeDocument/2006/relationships/image" Target="media/image2.png"/><Relationship Id="rId17" Type="http://schemas.openxmlformats.org/officeDocument/2006/relationships/image" Target="media/image6.svg"/><Relationship Id="rId25" Type="http://schemas.openxmlformats.org/officeDocument/2006/relationships/hyperlink" Target="https://www.linkedin.com/in/sai-suman-chitturi-9727a2196/" TargetMode="External"/><Relationship Id="rId33" Type="http://schemas.openxmlformats.org/officeDocument/2006/relationships/image" Target="media/image18.png"/><Relationship Id="rId38" Type="http://schemas.openxmlformats.org/officeDocument/2006/relationships/hyperlink" Target="https://github.com/ChitturiSaiSuman/File_Manager" TargetMode="External"/><Relationship Id="rId46" Type="http://schemas.openxmlformats.org/officeDocument/2006/relationships/theme" Target="theme/theme1.xml"/><Relationship Id="rId20" Type="http://schemas.openxmlformats.org/officeDocument/2006/relationships/image" Target="media/image8.png"/><Relationship Id="rId41" Type="http://schemas.openxmlformats.org/officeDocument/2006/relationships/hyperlink" Target="https://www.geeksforgeeks.org/count-all-unique-outcomes-possible-by-performing-s-flips-on-n-coins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isu\AppData\Roaming\Microsoft\Templates\Modern%20initials%20resume.dotx" TargetMode="External"/></Relationships>
</file>

<file path=word/theme/theme1.xml><?xml version="1.0" encoding="utf-8"?>
<a:theme xmlns:a="http://schemas.openxmlformats.org/drawingml/2006/main" name="Resume">
  <a:themeElements>
    <a:clrScheme name="Custom 236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1D3251"/>
      </a:accent1>
      <a:accent2>
        <a:srgbClr val="E00041"/>
      </a:accent2>
      <a:accent3>
        <a:srgbClr val="B4006C"/>
      </a:accent3>
      <a:accent4>
        <a:srgbClr val="CDEDDA"/>
      </a:accent4>
      <a:accent5>
        <a:srgbClr val="CDDAED"/>
      </a:accent5>
      <a:accent6>
        <a:srgbClr val="EDCDEA"/>
      </a:accent6>
      <a:hlink>
        <a:srgbClr val="FE0066"/>
      </a:hlink>
      <a:folHlink>
        <a:srgbClr val="FE0066"/>
      </a:folHlink>
    </a:clrScheme>
    <a:fontScheme name="Custom 243">
      <a:majorFont>
        <a:latin typeface="Rockwell"/>
        <a:ea typeface=""/>
        <a:cs typeface=""/>
      </a:majorFont>
      <a:minorFont>
        <a:latin typeface="Corbel"/>
        <a:ea typeface=""/>
        <a:cs typeface="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Resume" id="{0C3F94F1-5056-472A-A3A7-DE04B7597931}" vid="{6B18A5B6-4DB9-4806-9EB1-504C4300FAB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291512c1ee715ab617f4c07df79fc1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8256c27c40ca5c40ce1cf6c44f0205df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E9CB4F8-792D-4AD0-B590-AADEB9CEAFAF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7B583799-85B8-4E2A-9EFE-6187A4DAF09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DC5BE45-5605-47A2-9919-98DF89283E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Modern initials resume.dotx</Template>
  <TotalTime>0</TotalTime>
  <Pages>2</Pages>
  <Words>526</Words>
  <Characters>3004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2021-07-04T05:02:00Z</dcterms:created>
  <dcterms:modified xsi:type="dcterms:W3CDTF">2022-05-03T05:17:00Z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