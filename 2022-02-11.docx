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2080"/>
        <w:gridCol w:w="2468"/>
        <w:gridCol w:w="306"/>
        <w:gridCol w:w="8321"/>
        <w:gridCol w:w="3698"/>
      </w:tblGrid>
      <w:tr w:rsidR="004B4147" w:rsidRPr="004B4147" w14:paraId="66F6C07C" w14:textId="77777777" w:rsidTr="0034260B">
        <w:trPr>
          <w:trHeight w:val="848"/>
        </w:trPr>
        <w:tc>
          <w:tcPr>
            <w:tcW w:w="2047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0057419A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8C217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" strokecolor="#002060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514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34260B">
        <w:tc>
          <w:tcPr>
            <w:tcW w:w="2047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1514" w:type="dxa"/>
            <w:gridSpan w:val="4"/>
            <w:tcBorders>
              <w:top w:val="single" w:sz="4" w:space="0" w:color="FFFFFF" w:themeColor="background1"/>
            </w:tcBorders>
          </w:tcPr>
          <w:p w14:paraId="67FF575F" w14:textId="236A550C" w:rsidR="00A21AF8" w:rsidRPr="009C4B74" w:rsidRDefault="00F533A5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C4B7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Quick learner – </w:t>
            </w:r>
            <w:r w:rsidR="00CA189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Debugger – Enthusiast</w:t>
            </w:r>
          </w:p>
        </w:tc>
      </w:tr>
      <w:tr w:rsidR="007772B1" w:rsidRPr="004B4147" w14:paraId="3D41B2FC" w14:textId="77777777" w:rsidTr="0034260B">
        <w:trPr>
          <w:trHeight w:val="720"/>
        </w:trPr>
        <w:tc>
          <w:tcPr>
            <w:tcW w:w="2047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1514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34260B">
        <w:tc>
          <w:tcPr>
            <w:tcW w:w="427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725AC68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46467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766ABA7" w14:textId="4A2D9E79" w:rsidR="00BF0DAF" w:rsidRPr="00B03ED5" w:rsidRDefault="00006D83" w:rsidP="00BF0DAF">
            <w:pPr>
              <w:pStyle w:val="Contact"/>
            </w:pPr>
            <w:r w:rsidRPr="00B316FF">
              <w:rPr>
                <w:sz w:val="20"/>
                <w:szCs w:val="16"/>
              </w:rPr>
              <w:t>+91 84979</w:t>
            </w:r>
            <w:r>
              <w:rPr>
                <w:sz w:val="20"/>
                <w:szCs w:val="16"/>
              </w:rPr>
              <w:t xml:space="preserve"> </w:t>
            </w:r>
            <w:r w:rsidRPr="00B316FF">
              <w:rPr>
                <w:sz w:val="20"/>
                <w:szCs w:val="16"/>
              </w:rPr>
              <w:t>76559</w:t>
            </w:r>
          </w:p>
        </w:tc>
        <w:tc>
          <w:tcPr>
            <w:tcW w:w="238" w:type="dxa"/>
          </w:tcPr>
          <w:p w14:paraId="68D406B3" w14:textId="77777777" w:rsidR="00BF0DAF" w:rsidRPr="00997E86" w:rsidRDefault="00BF0DAF" w:rsidP="00BF0DAF"/>
        </w:tc>
        <w:tc>
          <w:tcPr>
            <w:tcW w:w="9354" w:type="dxa"/>
            <w:gridSpan w:val="2"/>
            <w:vMerge w:val="restart"/>
          </w:tcPr>
          <w:p w14:paraId="2911E37C" w14:textId="5B55DC9C" w:rsidR="00BF0DAF" w:rsidRPr="00CB3B74" w:rsidRDefault="002C3DFB" w:rsidP="00CB3B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ABOUT ME</w:t>
            </w:r>
          </w:p>
        </w:tc>
      </w:tr>
      <w:tr w:rsidR="00BF0DAF" w:rsidRPr="00997E86" w14:paraId="065483BB" w14:textId="77777777" w:rsidTr="0034260B">
        <w:trPr>
          <w:trHeight w:val="68"/>
        </w:trPr>
        <w:tc>
          <w:tcPr>
            <w:tcW w:w="427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1A8D5D40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183D8B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7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5EC5F941" w14:textId="06EC37A1" w:rsidR="00BF0DAF" w:rsidRPr="00B03ED5" w:rsidRDefault="004524ED" w:rsidP="00BF0DAF">
            <w:pPr>
              <w:pStyle w:val="Contact"/>
            </w:pPr>
            <w:hyperlink r:id="rId18" w:history="1">
              <w:r w:rsidR="00006D83" w:rsidRPr="00B316FF">
                <w:rPr>
                  <w:rStyle w:val="Hyperlink"/>
                  <w:sz w:val="20"/>
                  <w:szCs w:val="16"/>
                </w:rPr>
                <w:t>saisumanchitturi@gmail.com</w:t>
              </w:r>
            </w:hyperlink>
          </w:p>
        </w:tc>
        <w:tc>
          <w:tcPr>
            <w:tcW w:w="238" w:type="dxa"/>
          </w:tcPr>
          <w:p w14:paraId="6BF80F72" w14:textId="77777777" w:rsidR="00BF0DAF" w:rsidRPr="00997E86" w:rsidRDefault="00BF0DAF" w:rsidP="00BF0DAF"/>
        </w:tc>
        <w:tc>
          <w:tcPr>
            <w:tcW w:w="9354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34260B">
        <w:trPr>
          <w:trHeight w:val="432"/>
        </w:trPr>
        <w:tc>
          <w:tcPr>
            <w:tcW w:w="427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7BAFC2CC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CF01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1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B316FF">
              <w:rPr>
                <w:sz w:val="20"/>
                <w:szCs w:val="16"/>
              </w:rPr>
              <w:t>Hyderabad</w:t>
            </w:r>
          </w:p>
        </w:tc>
        <w:tc>
          <w:tcPr>
            <w:tcW w:w="238" w:type="dxa"/>
          </w:tcPr>
          <w:p w14:paraId="3C8FC122" w14:textId="77777777" w:rsidR="00CD2FD2" w:rsidRPr="00CB3B74" w:rsidRDefault="00CD2FD2" w:rsidP="00CD2FD2"/>
        </w:tc>
        <w:tc>
          <w:tcPr>
            <w:tcW w:w="64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77E936E9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I am a 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>student, Debugger and Enthusiast looking for an entry-level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I would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34260B">
        <w:tc>
          <w:tcPr>
            <w:tcW w:w="427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02A6F8BE">
                      <wp:extent cx="213066" cy="213066"/>
                      <wp:effectExtent l="0" t="0" r="0" b="0"/>
                      <wp:docPr id="144" name="Rectangle 1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5F616C" id="Rectangle 144" o:spid="_x0000_s1026" alt="&quot;&quot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" stroked="f" strokeweight="1pt">
                      <v:fill r:id="rId23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717EE30D" w14:textId="2CDADD98" w:rsidR="00CD2FD2" w:rsidRPr="00B03ED5" w:rsidRDefault="004524ED" w:rsidP="00CD2FD2">
            <w:pPr>
              <w:pStyle w:val="Contact"/>
            </w:pPr>
            <w:hyperlink r:id="rId24" w:history="1">
              <w:r w:rsidR="00006D83">
                <w:rPr>
                  <w:rStyle w:val="Hyperlink"/>
                </w:rPr>
                <w:t>Sai Suman Chitturi</w:t>
              </w:r>
            </w:hyperlink>
          </w:p>
        </w:tc>
        <w:tc>
          <w:tcPr>
            <w:tcW w:w="238" w:type="dxa"/>
          </w:tcPr>
          <w:p w14:paraId="2BD95A1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34260B">
        <w:trPr>
          <w:trHeight w:val="58"/>
        </w:trPr>
        <w:tc>
          <w:tcPr>
            <w:tcW w:w="427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21D7AAD5">
                      <wp:extent cx="213066" cy="213066"/>
                      <wp:effectExtent l="0" t="0" r="0" b="0"/>
                      <wp:docPr id="151" name="Rectangle 15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7FFDBE" id="Rectangle 151" o:spid="_x0000_s1026" alt="&quot;&quot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" stroked="f" strokeweight="1pt">
                      <v:fill r:id="rId26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1F39EC28" w14:textId="027AFE9E" w:rsidR="00CD2FD2" w:rsidRPr="00B03ED5" w:rsidRDefault="004524ED" w:rsidP="008A1669">
            <w:pPr>
              <w:pStyle w:val="Contact"/>
              <w:ind w:left="-114" w:firstLine="114"/>
            </w:pPr>
            <w:hyperlink r:id="rId27" w:history="1">
              <w:r w:rsidR="00006D83">
                <w:rPr>
                  <w:rStyle w:val="Hyperlink"/>
                </w:rPr>
                <w:t>github.com/ChitturiSaiSuman/</w:t>
              </w:r>
            </w:hyperlink>
          </w:p>
        </w:tc>
        <w:tc>
          <w:tcPr>
            <w:tcW w:w="238" w:type="dxa"/>
          </w:tcPr>
          <w:p w14:paraId="0C258FC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34260B">
        <w:trPr>
          <w:trHeight w:val="69"/>
        </w:trPr>
        <w:tc>
          <w:tcPr>
            <w:tcW w:w="427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283C7A79">
                      <wp:extent cx="213066" cy="213066"/>
                      <wp:effectExtent l="0" t="0" r="0" b="0"/>
                      <wp:docPr id="7" name="Rectangle 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F7196B" id="Rectangle 7" o:spid="_x0000_s1026" alt="&quot;&quot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" stroked="f" strokeweight="1pt">
                      <v:fill r:id="rId29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C5023A9" w14:textId="26A58360" w:rsidR="00CD2FD2" w:rsidRPr="00B03ED5" w:rsidRDefault="004524ED" w:rsidP="00CD2FD2">
            <w:pPr>
              <w:pStyle w:val="Contact"/>
            </w:pPr>
            <w:hyperlink r:id="rId30" w:history="1">
              <w:r w:rsidR="00006D83" w:rsidRPr="00006D83">
                <w:rPr>
                  <w:rStyle w:val="Hyperlink"/>
                </w:rPr>
                <w:t>users/suman_18733097</w:t>
              </w:r>
            </w:hyperlink>
          </w:p>
        </w:tc>
        <w:tc>
          <w:tcPr>
            <w:tcW w:w="238" w:type="dxa"/>
          </w:tcPr>
          <w:p w14:paraId="5974EC1A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CD2FD2" w:rsidRPr="00997E86" w14:paraId="7CE3B4BD" w14:textId="77777777" w:rsidTr="004C3B67">
        <w:trPr>
          <w:trHeight w:val="58"/>
        </w:trPr>
        <w:tc>
          <w:tcPr>
            <w:tcW w:w="3969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238" w:type="dxa"/>
          </w:tcPr>
          <w:p w14:paraId="71759582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34260B">
        <w:trPr>
          <w:trHeight w:val="288"/>
        </w:trPr>
        <w:tc>
          <w:tcPr>
            <w:tcW w:w="3969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238" w:type="dxa"/>
          </w:tcPr>
          <w:p w14:paraId="1408B704" w14:textId="77777777" w:rsidR="00CD2FD2" w:rsidRPr="00997E86" w:rsidRDefault="00CD2FD2" w:rsidP="00CD2FD2"/>
        </w:tc>
        <w:tc>
          <w:tcPr>
            <w:tcW w:w="6480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34260B">
        <w:tc>
          <w:tcPr>
            <w:tcW w:w="3969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413CED11" w:rsidR="00144072" w:rsidRPr="00CB3B74" w:rsidRDefault="009C4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021698F2">
                      <wp:simplePos x="0" y="0"/>
                      <wp:positionH relativeFrom="margin">
                        <wp:posOffset>22860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26" style="position:absolute;margin-left:1.8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0eiAIAAJI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56DD79C0">
                      <wp:simplePos x="0" y="0"/>
                      <wp:positionH relativeFrom="margin">
                        <wp:posOffset>1165860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27" style="position:absolute;margin-left:91.8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YSjA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18A368F5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2114550</wp:posOffset>
                      </wp:positionV>
                      <wp:extent cx="1485900" cy="324000"/>
                      <wp:effectExtent l="0" t="0" r="1905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28" style="position:absolute;margin-left:.6pt;margin-top:166.5pt;width:117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4FFE3C85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1771650</wp:posOffset>
                      </wp:positionV>
                      <wp:extent cx="571500" cy="32400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29" style="position:absolute;margin-left:1.2pt;margin-top:139.5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67649906">
                      <wp:simplePos x="0" y="0"/>
                      <wp:positionH relativeFrom="margin">
                        <wp:posOffset>678180</wp:posOffset>
                      </wp:positionH>
                      <wp:positionV relativeFrom="margin">
                        <wp:posOffset>1771650</wp:posOffset>
                      </wp:positionV>
                      <wp:extent cx="716280" cy="32400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30" style="position:absolute;margin-left:53.4pt;margin-top:139.5pt;width:56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6J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194F6BCD">
                      <wp:simplePos x="0" y="0"/>
                      <wp:positionH relativeFrom="margin">
                        <wp:posOffset>708660</wp:posOffset>
                      </wp:positionH>
                      <wp:positionV relativeFrom="margin">
                        <wp:posOffset>1428750</wp:posOffset>
                      </wp:positionV>
                      <wp:extent cx="967740" cy="32400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256A33A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31" style="position:absolute;margin-left:55.8pt;margin-top:112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62E08A6F" w14:textId="7256A33A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16E74B2D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1428750</wp:posOffset>
                      </wp:positionV>
                      <wp:extent cx="586740" cy="32400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5A9B5326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32" style="position:absolute;margin-left:.6pt;margin-top:112.5pt;width:46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KN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T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02D7E713" w14:textId="5A9B5326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423BBD90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1085850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3" style="position:absolute;margin-left:.6pt;margin-top:85.5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1Y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b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08E40A58">
                      <wp:simplePos x="0" y="0"/>
                      <wp:positionH relativeFrom="margin">
                        <wp:posOffset>701040</wp:posOffset>
                      </wp:positionH>
                      <wp:positionV relativeFrom="margin">
                        <wp:posOffset>1085850</wp:posOffset>
                      </wp:positionV>
                      <wp:extent cx="1310640" cy="324000"/>
                      <wp:effectExtent l="0" t="0" r="2286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4" style="position:absolute;margin-left:55.2pt;margin-top:85.5pt;width:10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6A5E644D">
                      <wp:simplePos x="0" y="0"/>
                      <wp:positionH relativeFrom="margin">
                        <wp:posOffset>1394460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5" style="position:absolute;margin-left:109.8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5FEB8BC8">
                      <wp:simplePos x="0" y="0"/>
                      <wp:positionH relativeFrom="margin">
                        <wp:posOffset>594360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6" style="position:absolute;margin-left:46.8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238928B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37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2B33A1E4" w14:textId="77777777" w:rsidR="00F77832" w:rsidRDefault="00F77832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</w:p>
          <w:p w14:paraId="13755D01" w14:textId="13EAA11D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28CA8370" w:rsidR="008E2197" w:rsidRPr="0034260B" w:rsidRDefault="0034260B" w:rsidP="0034260B">
            <w:pPr>
              <w:pStyle w:val="Heading2"/>
              <w:spacing w:line="240" w:lineRule="auto"/>
              <w:rPr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B.</w:t>
            </w:r>
            <w:r w:rsidR="00354C1F"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E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  <w:r w:rsidRPr="003426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</w:t>
            </w:r>
            <w:r w:rsidR="00354C1F" w:rsidRPr="00251B89">
              <w:rPr>
                <w:rFonts w:ascii="Arial Unicode MS" w:eastAsia="Arial Unicode MS" w:hAnsi="Arial Unicode MS" w:cs="Arial Unicode MS"/>
                <w:sz w:val="28"/>
                <w:szCs w:val="28"/>
              </w:rPr>
              <w:t>–</w:t>
            </w:r>
            <w:r w:rsidR="00354C1F" w:rsidRPr="0034260B">
              <w:rPr>
                <w:sz w:val="28"/>
                <w:szCs w:val="28"/>
              </w:rPr>
              <w:t xml:space="preserve"> </w:t>
            </w:r>
            <w:r w:rsidR="00354C1F"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8.53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7255E485" w:rsidR="00552F9B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Intermediate </w:t>
            </w:r>
            <w:r w:rsid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 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5C4D5901" w:rsidR="00552F9B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S</w:t>
            </w:r>
            <w:r w:rsid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SC               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4D231243" w14:textId="77777777" w:rsidR="00552F9B" w:rsidRDefault="00354C1F" w:rsidP="0034260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  <w:p w14:paraId="3D539A4F" w14:textId="77777777" w:rsidR="00F77832" w:rsidRDefault="00F77832" w:rsidP="00F77832"/>
          <w:p w14:paraId="615792FF" w14:textId="3A92AAAA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FA53363" w14:textId="77777777" w:rsidR="00F77832" w:rsidRPr="005B1BB9" w:rsidRDefault="00F77832" w:rsidP="00F77832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Competitive Programming Lead for Codechef VCE Chapter</w:t>
            </w:r>
          </w:p>
          <w:p w14:paraId="641DDFD1" w14:textId="77777777" w:rsidR="00F77832" w:rsidRDefault="00F77832" w:rsidP="00F77832">
            <w:pPr>
              <w:ind w:left="284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 and Top contributor at Codechef</w:t>
            </w:r>
          </w:p>
          <w:p w14:paraId="394005AF" w14:textId="32870FA0" w:rsidR="00567D92" w:rsidRPr="00F77832" w:rsidRDefault="00567D92" w:rsidP="00F77832">
            <w:pPr>
              <w:ind w:left="284" w:hanging="284"/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Problem setter and Student Co-Ordinator for Bellman Crown 2K20</w:t>
            </w:r>
          </w:p>
        </w:tc>
        <w:tc>
          <w:tcPr>
            <w:tcW w:w="238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9354" w:type="dxa"/>
            <w:gridSpan w:val="2"/>
          </w:tcPr>
          <w:p w14:paraId="04E56487" w14:textId="60EBFCAE" w:rsidR="000D736F" w:rsidRDefault="000D736F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EXPERIENCE</w:t>
            </w:r>
          </w:p>
          <w:p w14:paraId="5EA7A5D4" w14:textId="321E4EBF" w:rsidR="000D736F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Role:</w:t>
            </w:r>
            <w:r>
              <w:rPr>
                <w:color w:val="1D3251" w:themeColor="accent5" w:themeShade="40"/>
              </w:rPr>
              <w:t xml:space="preserve"> Software Development Intern</w:t>
            </w:r>
          </w:p>
          <w:p w14:paraId="4FBFC4E3" w14:textId="58634225" w:rsidR="00C217B1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Organization:</w:t>
            </w:r>
            <w:r>
              <w:rPr>
                <w:color w:val="1D3251" w:themeColor="accent5" w:themeShade="40"/>
              </w:rPr>
              <w:t xml:space="preserve"> ServiceNow</w:t>
            </w:r>
          </w:p>
          <w:p w14:paraId="44AAD375" w14:textId="3016D7BD" w:rsidR="00F420AB" w:rsidRPr="006F2776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Period:</w:t>
            </w:r>
            <w:r>
              <w:rPr>
                <w:color w:val="1D3251" w:themeColor="accent5" w:themeShade="40"/>
              </w:rPr>
              <w:t xml:space="preserve"> September 2021 – December 2021 (4 Months)</w:t>
            </w:r>
            <w:r w:rsidR="00F420AB" w:rsidRPr="00F420AB">
              <w:rPr>
                <w:color w:val="1D3251" w:themeColor="accent5" w:themeShade="40"/>
              </w:rPr>
              <w:t xml:space="preserve"> </w:t>
            </w:r>
          </w:p>
          <w:p w14:paraId="6CB226D7" w14:textId="2647C493" w:rsidR="006F2776" w:rsidRPr="00F420AB" w:rsidRDefault="004C3B67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Environment:</w:t>
            </w:r>
            <w:r>
              <w:rPr>
                <w:color w:val="1D3251" w:themeColor="accent5" w:themeShade="40"/>
              </w:rPr>
              <w:t xml:space="preserve"> </w:t>
            </w:r>
            <w:r w:rsidR="006F2776">
              <w:rPr>
                <w:color w:val="1D3251" w:themeColor="accent5" w:themeShade="40"/>
              </w:rPr>
              <w:t>ServiceNow</w:t>
            </w:r>
            <w:r>
              <w:rPr>
                <w:color w:val="1D3251" w:themeColor="accent5" w:themeShade="40"/>
              </w:rPr>
              <w:t xml:space="preserve"> Studio</w:t>
            </w:r>
          </w:p>
          <w:p w14:paraId="3F022A42" w14:textId="4329037F" w:rsidR="00F420AB" w:rsidRPr="004C3B67" w:rsidRDefault="00F420AB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Project</w:t>
            </w:r>
            <w:r w:rsidR="004C3B67">
              <w:rPr>
                <w:b/>
                <w:bCs/>
                <w:color w:val="1D3251" w:themeColor="accent5" w:themeShade="40"/>
              </w:rPr>
              <w:t>:</w:t>
            </w:r>
            <w:r>
              <w:rPr>
                <w:color w:val="1D3251" w:themeColor="accent5" w:themeShade="40"/>
              </w:rPr>
              <w:t xml:space="preserve"> </w:t>
            </w:r>
            <w:r w:rsidRPr="004C3B67">
              <w:rPr>
                <w:color w:val="1D3251" w:themeColor="accent5" w:themeShade="40"/>
              </w:rPr>
              <w:t>Expense Reimbursement</w:t>
            </w:r>
            <w:r w:rsidR="004C3B67">
              <w:rPr>
                <w:color w:val="1D3251" w:themeColor="accent5" w:themeShade="40"/>
              </w:rPr>
              <w:t xml:space="preserve"> for Employees</w:t>
            </w:r>
          </w:p>
          <w:p w14:paraId="48E9FCC5" w14:textId="77777777" w:rsidR="00B6097C" w:rsidRPr="001A4322" w:rsidRDefault="00B6097C" w:rsidP="000D736F">
            <w:pPr>
              <w:pStyle w:val="ListParagraph"/>
              <w:rPr>
                <w:color w:val="1D3251" w:themeColor="accent5" w:themeShade="40"/>
              </w:rPr>
            </w:pPr>
          </w:p>
          <w:p w14:paraId="1D8AF67B" w14:textId="6F4E2FB6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2A1F8818" w14:textId="2B6FF37D" w:rsidR="00A6425D" w:rsidRPr="00886C21" w:rsidRDefault="00886C2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1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D948AFA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 – HTML – CSS – JS</w:t>
            </w:r>
          </w:p>
          <w:p w14:paraId="4C7B646F" w14:textId="76EA3FDB" w:rsidR="00CB5C6B" w:rsidRPr="004A63F1" w:rsidRDefault="004524ED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2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3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0BF56CD" w14:textId="1870CCAF" w:rsidR="007C15CC" w:rsidRPr="00886C21" w:rsidRDefault="00006D83" w:rsidP="007C15CC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ynamic Programming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LCS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529B10E5" w14:textId="6767D204" w:rsidR="007C15CC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0AAE2" wp14:editId="513505D3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354330</wp:posOffset>
                      </wp:positionV>
                      <wp:extent cx="0" cy="215900"/>
                      <wp:effectExtent l="38100" t="0" r="381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EE4A" id="Straight Connector 12" o:spid="_x0000_s1026" style="position:absolute;rotation:1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9pt" to="88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4430" wp14:editId="14F0E0E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346710</wp:posOffset>
                      </wp:positionV>
                      <wp:extent cx="0" cy="215900"/>
                      <wp:effectExtent l="3810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0F6C5" id="Straight Connector 11" o:spid="_x0000_s1026" style="position:absolute;rotation:1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3pt" to="14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4" w:history="1">
              <w:r w:rsidR="007C15CC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File Manager</w:t>
              </w:r>
            </w:hyperlink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(Operating Systems Project)</w:t>
            </w:r>
          </w:p>
          <w:p w14:paraId="66772ED6" w14:textId="1777EF63" w:rsidR="00DC67F7" w:rsidRPr="00886C21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Linux – CLI – C</w:t>
            </w:r>
          </w:p>
          <w:p w14:paraId="3532D506" w14:textId="77777777" w:rsidR="00CB5C6B" w:rsidRPr="00DC67F7" w:rsidRDefault="00CB5C6B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Times New Roman" w:hAnsi="Times New Roman"/>
                <w:sz w:val="20"/>
                <w:szCs w:val="20"/>
              </w:rPr>
            </w:pP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6D7867C4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Architecting with Google Compute Engine</w:t>
            </w:r>
            <w:r w:rsidR="00EF1A68" w:rsidRPr="003A0486">
              <w:t xml:space="preserve">  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56447A1F" w14:textId="748505A5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Google IT Automation with Pytho</w:t>
            </w:r>
            <w:r w:rsidR="00EF1A68" w:rsidRPr="003A0486">
              <w:t xml:space="preserve">n              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0D919B91" w14:textId="7D373F9A" w:rsidR="00246915" w:rsidRPr="003A0486" w:rsidRDefault="00EF1A68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Programming, DSA using Python                 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NPTEL</w:t>
            </w:r>
          </w:p>
          <w:p w14:paraId="5152B4B9" w14:textId="30B19D77" w:rsidR="00EF1A68" w:rsidRDefault="00EF1A68" w:rsidP="003F7847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Intermediate Problem Solver                         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Hackerrank</w:t>
            </w:r>
          </w:p>
          <w:p w14:paraId="28F29FB8" w14:textId="77777777" w:rsidR="003F7847" w:rsidRPr="003F7847" w:rsidRDefault="003F7847" w:rsidP="003F7847">
            <w:pPr>
              <w:pStyle w:val="ListParagraph"/>
            </w:pPr>
          </w:p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4524ED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5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65AAF2F0" w14:textId="1F1F5D45" w:rsidR="00EF1A68" w:rsidRPr="00757CF9" w:rsidRDefault="004524ED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6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  <w:r w:rsidR="000D736F" w:rsidRPr="00757CF9">
              <w:rPr>
                <w:sz w:val="26"/>
                <w:szCs w:val="26"/>
              </w:rPr>
              <w:t xml:space="preserve"> </w:t>
            </w:r>
          </w:p>
          <w:p w14:paraId="3F7E758E" w14:textId="77777777" w:rsidR="00102691" w:rsidRPr="00102691" w:rsidRDefault="004524ED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7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5F76DBE5" w14:textId="77777777" w:rsidR="00102691" w:rsidRPr="00F77832" w:rsidRDefault="004524ED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8" w:history="1">
              <w:r w:rsidR="00102691">
                <w:rPr>
                  <w:rStyle w:val="Hyperlink"/>
                  <w:sz w:val="26"/>
                  <w:szCs w:val="26"/>
                </w:rPr>
                <w:t>Maximum no. of K sized teams with each player from different country.</w:t>
              </w:r>
            </w:hyperlink>
          </w:p>
          <w:p w14:paraId="676B0ED1" w14:textId="77777777" w:rsidR="00F77832" w:rsidRDefault="00F77832" w:rsidP="00F77832">
            <w:pPr>
              <w:ind w:left="360"/>
              <w:rPr>
                <w:sz w:val="22"/>
                <w:szCs w:val="22"/>
              </w:rPr>
            </w:pPr>
          </w:p>
          <w:p w14:paraId="255CD801" w14:textId="77777777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7E80C945" w14:textId="77777777" w:rsidR="004931B3" w:rsidRDefault="004931B3" w:rsidP="004931B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Star programmer at </w:t>
            </w:r>
            <w:r>
              <w:rPr>
                <w:b/>
                <w:bCs/>
                <w:sz w:val="26"/>
                <w:szCs w:val="26"/>
              </w:rPr>
              <w:t>Codechef</w:t>
            </w:r>
          </w:p>
          <w:p w14:paraId="2DB65527" w14:textId="77777777" w:rsidR="004931B3" w:rsidRDefault="004931B3" w:rsidP="004931B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4372/9000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Google Hash Code 2021</w:t>
            </w:r>
          </w:p>
          <w:p w14:paraId="46ED8106" w14:textId="77777777" w:rsidR="004931B3" w:rsidRDefault="004931B3" w:rsidP="004931B3">
            <w:pPr>
              <w:pStyle w:val="ListParagraph"/>
              <w:numPr>
                <w:ilvl w:val="0"/>
                <w:numId w:val="11"/>
              </w:num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263/8051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Hackerrank Hackfest 2020</w:t>
            </w:r>
          </w:p>
          <w:p w14:paraId="207BA470" w14:textId="77777777" w:rsidR="004931B3" w:rsidRDefault="004931B3" w:rsidP="004931B3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43/1513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Hack the Interview – Global 2020</w:t>
            </w:r>
          </w:p>
          <w:p w14:paraId="3DD4E1A7" w14:textId="42602DAF" w:rsidR="00F77832" w:rsidRPr="00F77832" w:rsidRDefault="004931B3" w:rsidP="004931B3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color w:val="auto"/>
                <w:sz w:val="26"/>
                <w:szCs w:val="26"/>
              </w:rPr>
              <w:t xml:space="preserve">Ranked </w:t>
            </w:r>
            <w:r>
              <w:rPr>
                <w:b/>
                <w:bCs/>
                <w:color w:val="auto"/>
                <w:sz w:val="26"/>
                <w:szCs w:val="26"/>
              </w:rPr>
              <w:t>2138/142567</w:t>
            </w:r>
            <w:r>
              <w:rPr>
                <w:color w:val="auto"/>
                <w:sz w:val="26"/>
                <w:szCs w:val="26"/>
              </w:rPr>
              <w:t xml:space="preserve"> in </w:t>
            </w:r>
            <w:r>
              <w:rPr>
                <w:b/>
                <w:bCs/>
                <w:color w:val="auto"/>
                <w:sz w:val="26"/>
                <w:szCs w:val="26"/>
              </w:rPr>
              <w:t>Project Euler +</w:t>
            </w:r>
          </w:p>
        </w:tc>
      </w:tr>
    </w:tbl>
    <w:p w14:paraId="2DE2A4B3" w14:textId="4C0F1FDC" w:rsidR="005A20B8" w:rsidRDefault="005A20B8" w:rsidP="001A4322"/>
    <w:sectPr w:rsidR="005A20B8" w:rsidSect="00102691">
      <w:headerReference w:type="default" r:id="rId39"/>
      <w:footerReference w:type="default" r:id="rId40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D15D" w14:textId="77777777" w:rsidR="004524ED" w:rsidRDefault="004524ED" w:rsidP="00B21D64">
      <w:pPr>
        <w:spacing w:after="0" w:line="240" w:lineRule="auto"/>
      </w:pPr>
      <w:r>
        <w:separator/>
      </w:r>
    </w:p>
  </w:endnote>
  <w:endnote w:type="continuationSeparator" w:id="0">
    <w:p w14:paraId="1EC9ADAE" w14:textId="77777777" w:rsidR="004524ED" w:rsidRDefault="004524E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4D9E" w14:textId="77777777" w:rsidR="004524ED" w:rsidRDefault="004524ED" w:rsidP="00B21D64">
      <w:pPr>
        <w:spacing w:after="0" w:line="240" w:lineRule="auto"/>
      </w:pPr>
      <w:r>
        <w:separator/>
      </w:r>
    </w:p>
  </w:footnote>
  <w:footnote w:type="continuationSeparator" w:id="0">
    <w:p w14:paraId="1D86ADD1" w14:textId="77777777" w:rsidR="004524ED" w:rsidRDefault="004524E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868F8"/>
    <w:multiLevelType w:val="hybridMultilevel"/>
    <w:tmpl w:val="5F74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8159E"/>
    <w:multiLevelType w:val="hybridMultilevel"/>
    <w:tmpl w:val="0AC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8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6D83"/>
    <w:rsid w:val="000161E1"/>
    <w:rsid w:val="00021303"/>
    <w:rsid w:val="000243B2"/>
    <w:rsid w:val="000D736F"/>
    <w:rsid w:val="00102691"/>
    <w:rsid w:val="00107E81"/>
    <w:rsid w:val="00142C68"/>
    <w:rsid w:val="00144072"/>
    <w:rsid w:val="001A2B85"/>
    <w:rsid w:val="001A4322"/>
    <w:rsid w:val="001B0DD7"/>
    <w:rsid w:val="001C7F39"/>
    <w:rsid w:val="0021475C"/>
    <w:rsid w:val="00246915"/>
    <w:rsid w:val="00251B89"/>
    <w:rsid w:val="002C3DFB"/>
    <w:rsid w:val="002E03C2"/>
    <w:rsid w:val="002E3A80"/>
    <w:rsid w:val="002F7E70"/>
    <w:rsid w:val="00326047"/>
    <w:rsid w:val="0034260B"/>
    <w:rsid w:val="00354C1F"/>
    <w:rsid w:val="003A0486"/>
    <w:rsid w:val="003C0BB5"/>
    <w:rsid w:val="003F7847"/>
    <w:rsid w:val="004067B9"/>
    <w:rsid w:val="004103C0"/>
    <w:rsid w:val="00447AB2"/>
    <w:rsid w:val="00452292"/>
    <w:rsid w:val="004524ED"/>
    <w:rsid w:val="0047701D"/>
    <w:rsid w:val="004865C2"/>
    <w:rsid w:val="00491B02"/>
    <w:rsid w:val="004931B3"/>
    <w:rsid w:val="004A3CBA"/>
    <w:rsid w:val="004A63F1"/>
    <w:rsid w:val="004B4147"/>
    <w:rsid w:val="004C3B67"/>
    <w:rsid w:val="00521946"/>
    <w:rsid w:val="00546815"/>
    <w:rsid w:val="00552F9B"/>
    <w:rsid w:val="005636A7"/>
    <w:rsid w:val="00567D92"/>
    <w:rsid w:val="005A20B8"/>
    <w:rsid w:val="005B1BB9"/>
    <w:rsid w:val="005B57EF"/>
    <w:rsid w:val="005B60FA"/>
    <w:rsid w:val="005B7DB3"/>
    <w:rsid w:val="0061400D"/>
    <w:rsid w:val="00621B5C"/>
    <w:rsid w:val="006504F7"/>
    <w:rsid w:val="006805F2"/>
    <w:rsid w:val="006C270B"/>
    <w:rsid w:val="006C2DFF"/>
    <w:rsid w:val="006F2776"/>
    <w:rsid w:val="007571B5"/>
    <w:rsid w:val="00757CF9"/>
    <w:rsid w:val="007772B1"/>
    <w:rsid w:val="007C15CC"/>
    <w:rsid w:val="007C2392"/>
    <w:rsid w:val="007D1BEF"/>
    <w:rsid w:val="008424CE"/>
    <w:rsid w:val="0087027A"/>
    <w:rsid w:val="00886C21"/>
    <w:rsid w:val="00890F1A"/>
    <w:rsid w:val="0089211D"/>
    <w:rsid w:val="008A1669"/>
    <w:rsid w:val="008E2197"/>
    <w:rsid w:val="00911325"/>
    <w:rsid w:val="00997E86"/>
    <w:rsid w:val="009B7D45"/>
    <w:rsid w:val="009C4B74"/>
    <w:rsid w:val="009E5B51"/>
    <w:rsid w:val="00A21AF8"/>
    <w:rsid w:val="00A6425D"/>
    <w:rsid w:val="00A653B9"/>
    <w:rsid w:val="00A96376"/>
    <w:rsid w:val="00AE582E"/>
    <w:rsid w:val="00B03ED5"/>
    <w:rsid w:val="00B21D64"/>
    <w:rsid w:val="00B25CD5"/>
    <w:rsid w:val="00B316FF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F1A4D"/>
    <w:rsid w:val="00D12DFD"/>
    <w:rsid w:val="00D604D7"/>
    <w:rsid w:val="00D62B7E"/>
    <w:rsid w:val="00D77870"/>
    <w:rsid w:val="00D94304"/>
    <w:rsid w:val="00DC67F7"/>
    <w:rsid w:val="00E861CD"/>
    <w:rsid w:val="00EE6E7D"/>
    <w:rsid w:val="00EF1A68"/>
    <w:rsid w:val="00F420AB"/>
    <w:rsid w:val="00F533A5"/>
    <w:rsid w:val="00F77832"/>
    <w:rsid w:val="00FA3E3D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hyperlink" Target="mailto:saisumanchitturi@gmail.com" TargetMode="External"/><Relationship Id="rId26" Type="http://schemas.openxmlformats.org/officeDocument/2006/relationships/image" Target="media/image14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hyperlink" Target="https://github.com/ChitturiSaiSuman/File_Manager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9.sv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www.linkedin.com/in/sai-suman-chitturi-9727a2196/" TargetMode="External"/><Relationship Id="rId32" Type="http://schemas.openxmlformats.org/officeDocument/2006/relationships/hyperlink" Target="https://github.com/ChitturiSaiSuman/Edith-Virtual-Assistant" TargetMode="External"/><Relationship Id="rId37" Type="http://schemas.openxmlformats.org/officeDocument/2006/relationships/hyperlink" Target="https://www.geeksforgeeks.org/count-all-unique-outcomes-possible-by-performing-s-flips-on-n-coins/" TargetMode="External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www.geeksforgeeks.org/sum-of-factors-of-the-product-of-a-given-array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31" Type="http://schemas.openxmlformats.org/officeDocument/2006/relationships/hyperlink" Target="https://github.com/ChitturiSaiSuman/MetaStrea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github.com/ChitturiSaiSuman/" TargetMode="External"/><Relationship Id="rId30" Type="http://schemas.openxmlformats.org/officeDocument/2006/relationships/hyperlink" Target="https://www.codechef.com/users/suman_18733097" TargetMode="External"/><Relationship Id="rId35" Type="http://schemas.openxmlformats.org/officeDocument/2006/relationships/hyperlink" Target="https://www.geeksforgeeks.org/count-ways-to-split-n-into-two-distinct-co-prime-factors/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github.com/ChitturiSaiSuman/Plagiarism_Detector" TargetMode="External"/><Relationship Id="rId38" Type="http://schemas.openxmlformats.org/officeDocument/2006/relationships/hyperlink" Target="https://www.geeksforgeeks.org/maximum-number-of-teams-of-size-k-possible-with-each-player-from-different-countr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2021-07-04T05:02:00Z</dcterms:created>
  <dcterms:modified xsi:type="dcterms:W3CDTF">2022-02-11T06:25:00Z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