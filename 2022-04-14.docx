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6281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2"/>
        <w:gridCol w:w="2227"/>
        <w:gridCol w:w="2445"/>
        <w:gridCol w:w="303"/>
        <w:gridCol w:w="8242"/>
        <w:gridCol w:w="3663"/>
      </w:tblGrid>
      <w:tr w:rsidR="004B4147" w:rsidRPr="004B4147" w14:paraId="66F6C07C" w14:textId="77777777" w:rsidTr="00774EC3">
        <w:trPr>
          <w:trHeight w:val="1002"/>
        </w:trPr>
        <w:tc>
          <w:tcPr>
            <w:tcW w:w="2769" w:type="dxa"/>
            <w:gridSpan w:val="2"/>
          </w:tcPr>
          <w:p w14:paraId="5EE30010" w14:textId="7B461296" w:rsidR="004B4147" w:rsidRPr="004B4147" w:rsidRDefault="00C77B5B" w:rsidP="004B4147">
            <w:pPr>
              <w:pStyle w:val="Log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007E1" wp14:editId="2BED1129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-15240</wp:posOffset>
                      </wp:positionV>
                      <wp:extent cx="1211580" cy="1234440"/>
                      <wp:effectExtent l="0" t="0" r="26670" b="2286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1580" cy="123444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bright="20000" contrast="-2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D644F3" id="Oval 4" o:spid="_x0000_s1026" style="position:absolute;margin-left:-9.6pt;margin-top:-1.2pt;width:95.4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" strokecolor="#002060" strokeweight="1pt">
                      <v:fill r:id="rId12" o:title="" recolor="t" rotate="t" type="frame"/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4653" w:type="dxa"/>
            <w:gridSpan w:val="4"/>
            <w:tcBorders>
              <w:bottom w:val="single" w:sz="4" w:space="0" w:color="FFFFFF" w:themeColor="background1"/>
            </w:tcBorders>
          </w:tcPr>
          <w:p w14:paraId="4CAEBF89" w14:textId="69E3613E" w:rsidR="004B4147" w:rsidRPr="00CB3B74" w:rsidRDefault="00C77B5B" w:rsidP="00C92975">
            <w:pPr>
              <w:pStyle w:val="Title"/>
              <w:rPr>
                <w:b/>
                <w:bCs/>
                <w:sz w:val="52"/>
                <w:szCs w:val="52"/>
              </w:rPr>
            </w:pP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Sai Suma</w:t>
            </w:r>
            <w:r w:rsidR="00C92975" w:rsidRPr="009C4B74">
              <w:rPr>
                <w:b/>
                <w:bCs/>
                <w:color w:val="FFFFFF" w:themeColor="background1"/>
                <w:sz w:val="52"/>
                <w:szCs w:val="52"/>
              </w:rPr>
              <w:t>n C</w:t>
            </w:r>
            <w:r w:rsidRPr="009C4B74">
              <w:rPr>
                <w:b/>
                <w:bCs/>
                <w:color w:val="FFFFFF" w:themeColor="background1"/>
                <w:sz w:val="52"/>
                <w:szCs w:val="52"/>
              </w:rPr>
              <w:t>hitturi</w:t>
            </w:r>
          </w:p>
        </w:tc>
      </w:tr>
      <w:tr w:rsidR="00A21AF8" w:rsidRPr="004B4147" w14:paraId="49C7B77F" w14:textId="77777777" w:rsidTr="00774EC3">
        <w:tc>
          <w:tcPr>
            <w:tcW w:w="2769" w:type="dxa"/>
            <w:gridSpan w:val="2"/>
          </w:tcPr>
          <w:p w14:paraId="23434D75" w14:textId="77777777" w:rsidR="00A21AF8" w:rsidRPr="004B4147" w:rsidRDefault="00A21AF8" w:rsidP="000161E1"/>
        </w:tc>
        <w:tc>
          <w:tcPr>
            <w:tcW w:w="14653" w:type="dxa"/>
            <w:gridSpan w:val="4"/>
            <w:tcBorders>
              <w:top w:val="single" w:sz="4" w:space="0" w:color="FFFFFF" w:themeColor="background1"/>
            </w:tcBorders>
          </w:tcPr>
          <w:p w14:paraId="67FF575F" w14:textId="236A550C" w:rsidR="00A21AF8" w:rsidRPr="009C4B74" w:rsidRDefault="00F533A5" w:rsidP="00F533A5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  <w:r w:rsidRPr="009C4B74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Quick learner – </w:t>
            </w:r>
            <w:r w:rsidR="00CA1898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Debugger – Enthusiast</w:t>
            </w:r>
          </w:p>
        </w:tc>
      </w:tr>
      <w:tr w:rsidR="007772B1" w:rsidRPr="004B4147" w14:paraId="3D41B2FC" w14:textId="77777777" w:rsidTr="00774EC3">
        <w:trPr>
          <w:trHeight w:val="68"/>
        </w:trPr>
        <w:tc>
          <w:tcPr>
            <w:tcW w:w="2769" w:type="dxa"/>
            <w:gridSpan w:val="2"/>
          </w:tcPr>
          <w:p w14:paraId="0DD750C4" w14:textId="77777777" w:rsidR="007772B1" w:rsidRPr="004B4147" w:rsidRDefault="007772B1" w:rsidP="00A21AF8"/>
        </w:tc>
        <w:tc>
          <w:tcPr>
            <w:tcW w:w="14653" w:type="dxa"/>
            <w:gridSpan w:val="4"/>
          </w:tcPr>
          <w:p w14:paraId="18422993" w14:textId="77777777" w:rsidR="007772B1" w:rsidRDefault="007772B1" w:rsidP="00A21AF8">
            <w:pPr>
              <w:pStyle w:val="Jobtitle"/>
            </w:pPr>
          </w:p>
        </w:tc>
      </w:tr>
      <w:tr w:rsidR="00BF0DAF" w:rsidRPr="00997E86" w14:paraId="2E50D973" w14:textId="77777777" w:rsidTr="00774EC3">
        <w:tc>
          <w:tcPr>
            <w:tcW w:w="542" w:type="dxa"/>
            <w:vAlign w:val="center"/>
          </w:tcPr>
          <w:p w14:paraId="1C7C4B6F" w14:textId="17D58313" w:rsidR="00BF0DAF" w:rsidRPr="00997E86" w:rsidRDefault="00006D83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512391B" wp14:editId="5D4B2BEC">
                      <wp:extent cx="213066" cy="213066"/>
                      <wp:effectExtent l="0" t="0" r="0" b="0"/>
                      <wp:docPr id="131" name="Group 131" descr="Mobile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CFDBF2" id="Group 131" o:spid="_x0000_s1026" alt="Mobile" style="width:16.8pt;height:16.8pt;mso-position-horizontal-relative:char;mso-position-vertical-relative:line" coordorigin="5158,21295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">
                      <v:rect id="Rectangle 132" o:spid="_x0000_s1027" alt="&quot;&quot;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5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766ABA7" w14:textId="4A2D9E79" w:rsidR="00BF0DAF" w:rsidRPr="009C08C2" w:rsidRDefault="00006D83" w:rsidP="00BF0DAF">
            <w:pPr>
              <w:pStyle w:val="Contact"/>
              <w:rPr>
                <w:rFonts w:ascii="Times New Roman" w:hAnsi="Times New Roman" w:cs="Times New Roman"/>
              </w:rPr>
            </w:pPr>
            <w:r w:rsidRPr="009C08C2">
              <w:rPr>
                <w:rFonts w:ascii="Times New Roman" w:hAnsi="Times New Roman" w:cs="Times New Roman"/>
                <w:sz w:val="28"/>
                <w:szCs w:val="22"/>
              </w:rPr>
              <w:t>+91 84979 76559</w:t>
            </w:r>
          </w:p>
        </w:tc>
        <w:tc>
          <w:tcPr>
            <w:tcW w:w="303" w:type="dxa"/>
          </w:tcPr>
          <w:p w14:paraId="68D406B3" w14:textId="77777777" w:rsidR="00BF0DAF" w:rsidRPr="00997E86" w:rsidRDefault="00BF0DAF" w:rsidP="00BF0DAF"/>
        </w:tc>
        <w:tc>
          <w:tcPr>
            <w:tcW w:w="11905" w:type="dxa"/>
            <w:gridSpan w:val="2"/>
            <w:vMerge w:val="restart"/>
          </w:tcPr>
          <w:p w14:paraId="2911E37C" w14:textId="5B55DC9C" w:rsidR="00BF0DAF" w:rsidRPr="00CB3B74" w:rsidRDefault="002C3DFB" w:rsidP="00774EC3">
            <w:pPr>
              <w:spacing w:before="24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ABOUT ME</w:t>
            </w:r>
          </w:p>
        </w:tc>
      </w:tr>
      <w:tr w:rsidR="00BF0DAF" w:rsidRPr="00997E86" w14:paraId="065483BB" w14:textId="77777777" w:rsidTr="00774EC3">
        <w:trPr>
          <w:trHeight w:val="68"/>
        </w:trPr>
        <w:tc>
          <w:tcPr>
            <w:tcW w:w="542" w:type="dxa"/>
            <w:vAlign w:val="center"/>
          </w:tcPr>
          <w:p w14:paraId="6EB2DC9A" w14:textId="62E994A6" w:rsidR="00BF0DAF" w:rsidRPr="00621B5C" w:rsidRDefault="00006D83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5F88830" wp14:editId="3F52DCE1">
                      <wp:extent cx="213066" cy="213066"/>
                      <wp:effectExtent l="0" t="0" r="0" b="0"/>
                      <wp:docPr id="137" name="Group 137" descr="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7254FA" id="Group 137" o:spid="_x0000_s1026" alt="Email" style="width:16.8pt;height:16.8pt;mso-position-horizontal-relative:char;mso-position-vertical-relative:line" coordorigin="5158,24029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">
                      <v:rect id="Rectangle 138" o:spid="_x0000_s1027" alt="&quot;&quot;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8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5EC5F941" w14:textId="77831764" w:rsidR="00BF0DAF" w:rsidRPr="00B03ED5" w:rsidRDefault="00FA6B8E" w:rsidP="00BF0DAF">
            <w:pPr>
              <w:pStyle w:val="Contact"/>
            </w:pPr>
            <w:hyperlink r:id="rId19" w:history="1">
              <w:r w:rsidR="00740081" w:rsidRPr="000B7A11">
                <w:rPr>
                  <w:rStyle w:val="Hyperlink"/>
                  <w:sz w:val="24"/>
                  <w:szCs w:val="20"/>
                </w:rPr>
                <w:t>saisumanchitturi@gmail.com</w:t>
              </w:r>
            </w:hyperlink>
          </w:p>
        </w:tc>
        <w:tc>
          <w:tcPr>
            <w:tcW w:w="303" w:type="dxa"/>
          </w:tcPr>
          <w:p w14:paraId="6BF80F72" w14:textId="77777777" w:rsidR="00BF0DAF" w:rsidRPr="00997E86" w:rsidRDefault="00BF0DAF" w:rsidP="00BF0DAF"/>
        </w:tc>
        <w:tc>
          <w:tcPr>
            <w:tcW w:w="11905" w:type="dxa"/>
            <w:gridSpan w:val="2"/>
            <w:vMerge/>
          </w:tcPr>
          <w:p w14:paraId="26758AA4" w14:textId="77777777" w:rsidR="00BF0DAF" w:rsidRPr="00997E86" w:rsidRDefault="00BF0DAF" w:rsidP="00BF0DAF"/>
        </w:tc>
      </w:tr>
      <w:tr w:rsidR="00CD2FD2" w:rsidRPr="00CD2FD2" w14:paraId="47DA31E1" w14:textId="77777777" w:rsidTr="00774EC3">
        <w:trPr>
          <w:trHeight w:val="432"/>
        </w:trPr>
        <w:tc>
          <w:tcPr>
            <w:tcW w:w="542" w:type="dxa"/>
            <w:vAlign w:val="center"/>
          </w:tcPr>
          <w:p w14:paraId="734E61B7" w14:textId="2F8F93B8" w:rsidR="00CD2FD2" w:rsidRPr="00621B5C" w:rsidRDefault="00006D83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3222CA18" wp14:editId="31A25C14">
                      <wp:extent cx="213066" cy="213066"/>
                      <wp:effectExtent l="0" t="0" r="0" b="0"/>
                      <wp:docPr id="140" name="Group 140" descr="Hyderabad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34BEE" id="Group 140" o:spid="_x0000_s1026" alt="Hyderabad" style="width:16.8pt;height:16.8pt;mso-position-horizontal-relative:char;mso-position-vertical-relative:line" coordorigin="5158,26764" coordsize="2130,213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">
                      <v:rect id="Rectangle 141" o:spid="_x0000_s1027" alt="&quot;&quot;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22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21079FF2" w14:textId="2D1A48FD" w:rsidR="00CD2FD2" w:rsidRPr="00B03ED5" w:rsidRDefault="00006D83" w:rsidP="00CD2FD2">
            <w:pPr>
              <w:pStyle w:val="Contact"/>
            </w:pPr>
            <w:r w:rsidRPr="000B7A11">
              <w:rPr>
                <w:sz w:val="24"/>
                <w:szCs w:val="20"/>
              </w:rPr>
              <w:t>Hyderabad</w:t>
            </w:r>
          </w:p>
        </w:tc>
        <w:tc>
          <w:tcPr>
            <w:tcW w:w="303" w:type="dxa"/>
          </w:tcPr>
          <w:p w14:paraId="3C8FC122" w14:textId="77777777" w:rsidR="00CD2FD2" w:rsidRPr="00CB3B74" w:rsidRDefault="00CD2FD2" w:rsidP="00CD2FD2"/>
        </w:tc>
        <w:tc>
          <w:tcPr>
            <w:tcW w:w="8242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71F1145C" w14:textId="7BEF9B34" w:rsidR="00CD2FD2" w:rsidRPr="00CB3B74" w:rsidRDefault="008A1669" w:rsidP="00B5647A">
            <w:pPr>
              <w:pStyle w:val="Introduction"/>
              <w:jc w:val="both"/>
              <w:rPr>
                <w:szCs w:val="28"/>
              </w:rPr>
            </w:pPr>
            <w:r w:rsidRPr="00CB3B74">
              <w:rPr>
                <w:szCs w:val="28"/>
              </w:rPr>
              <w:t>Computer Science</w:t>
            </w:r>
            <w:r w:rsidR="00B5647A" w:rsidRPr="00CB3B74">
              <w:rPr>
                <w:szCs w:val="28"/>
              </w:rPr>
              <w:t xml:space="preserve"> </w:t>
            </w:r>
            <w:r w:rsidRPr="00CB3B74">
              <w:rPr>
                <w:szCs w:val="28"/>
              </w:rPr>
              <w:t>student, Debugger and Enthusiast looking for an entry-level position as a Software Developer.</w:t>
            </w:r>
            <w:r w:rsidR="00B5647A" w:rsidRPr="00CB3B74">
              <w:rPr>
                <w:szCs w:val="28"/>
              </w:rPr>
              <w:t xml:space="preserve"> </w:t>
            </w:r>
            <w:r w:rsidR="00A7795E">
              <w:rPr>
                <w:szCs w:val="28"/>
              </w:rPr>
              <w:t>W</w:t>
            </w:r>
            <w:r w:rsidR="00B5647A" w:rsidRPr="00CB3B74">
              <w:rPr>
                <w:rFonts w:cs="Arial"/>
                <w:szCs w:val="28"/>
              </w:rPr>
              <w:t>ould love to work</w:t>
            </w:r>
            <w:r w:rsidR="00CB3B74" w:rsidRPr="00CB3B74">
              <w:rPr>
                <w:rFonts w:cs="Arial"/>
                <w:szCs w:val="28"/>
              </w:rPr>
              <w:t xml:space="preserve"> in</w:t>
            </w:r>
            <w:r w:rsidR="00B5647A" w:rsidRPr="00CB3B74">
              <w:rPr>
                <w:rFonts w:cs="Arial"/>
                <w:szCs w:val="28"/>
              </w:rPr>
              <w:t xml:space="preserve"> a </w:t>
            </w:r>
            <w:r w:rsidR="00CB3B74" w:rsidRPr="00CB3B74">
              <w:rPr>
                <w:rFonts w:cs="Arial"/>
                <w:szCs w:val="28"/>
              </w:rPr>
              <w:t>d</w:t>
            </w:r>
            <w:r w:rsidR="00B5647A" w:rsidRPr="00CB3B74">
              <w:rPr>
                <w:rFonts w:cs="Arial"/>
                <w:szCs w:val="28"/>
              </w:rPr>
              <w:t>iverse team</w:t>
            </w:r>
            <w:r w:rsidR="00CB3B74" w:rsidRPr="00CB3B74">
              <w:rPr>
                <w:rFonts w:cs="Arial"/>
                <w:szCs w:val="28"/>
              </w:rPr>
              <w:t xml:space="preserve"> </w:t>
            </w:r>
            <w:r w:rsidR="00B5647A" w:rsidRPr="00CB3B74">
              <w:rPr>
                <w:rFonts w:cs="Arial"/>
                <w:szCs w:val="28"/>
              </w:rPr>
              <w:t>to contribute to Amazing Products and Projects</w:t>
            </w:r>
            <w:r w:rsidR="00CB3B74" w:rsidRPr="00CB3B74">
              <w:rPr>
                <w:rFonts w:cs="Arial"/>
                <w:szCs w:val="28"/>
              </w:rPr>
              <w:t>.</w:t>
            </w:r>
          </w:p>
        </w:tc>
        <w:tc>
          <w:tcPr>
            <w:tcW w:w="366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48A6F38D" w14:textId="6B1A7910" w:rsidR="00CD2FD2" w:rsidRPr="008A1669" w:rsidRDefault="00CD2FD2" w:rsidP="00B5647A">
            <w:pPr>
              <w:ind w:left="1260"/>
              <w:rPr>
                <w:rFonts w:ascii="Arial" w:hAnsi="Arial" w:cs="Arial"/>
                <w:lang w:val="it-IT"/>
              </w:rPr>
            </w:pPr>
          </w:p>
        </w:tc>
      </w:tr>
      <w:tr w:rsidR="00CD2FD2" w:rsidRPr="00997E86" w14:paraId="3E9E5A72" w14:textId="77777777" w:rsidTr="00774EC3">
        <w:tc>
          <w:tcPr>
            <w:tcW w:w="542" w:type="dxa"/>
            <w:vAlign w:val="center"/>
          </w:tcPr>
          <w:p w14:paraId="18B84D6C" w14:textId="3A0F6CA1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CC73E1E" wp14:editId="33F22333">
                      <wp:extent cx="213066" cy="213066"/>
                      <wp:effectExtent l="0" t="0" r="0" b="0"/>
                      <wp:docPr id="144" name="Rectangle 144" descr="LinkedIn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A77914" id="Rectangle 144" o:spid="_x0000_s1026" alt="LinkedIn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" stroked="f" strokeweight="1pt">
                      <v:fill r:id="rId24" o:title="LinkedIn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717EE30D" w14:textId="2CDADD98" w:rsidR="00CD2FD2" w:rsidRPr="00353726" w:rsidRDefault="00FA6B8E" w:rsidP="00CD2FD2">
            <w:pPr>
              <w:pStyle w:val="Contact"/>
              <w:rPr>
                <w:sz w:val="24"/>
                <w:szCs w:val="24"/>
              </w:rPr>
            </w:pPr>
            <w:hyperlink r:id="rId25" w:history="1">
              <w:r w:rsidR="00006D83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BD95A1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C62F60F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B866A08" w14:textId="77777777" w:rsidR="00CD2FD2" w:rsidRPr="00997E86" w:rsidRDefault="00CD2FD2" w:rsidP="00CD2FD2"/>
        </w:tc>
      </w:tr>
      <w:tr w:rsidR="00CD2FD2" w:rsidRPr="00997E86" w14:paraId="63F13D16" w14:textId="77777777" w:rsidTr="00774EC3">
        <w:trPr>
          <w:trHeight w:val="58"/>
        </w:trPr>
        <w:tc>
          <w:tcPr>
            <w:tcW w:w="542" w:type="dxa"/>
            <w:vAlign w:val="center"/>
          </w:tcPr>
          <w:p w14:paraId="5C00A154" w14:textId="264E6342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842B2F2" wp14:editId="7A1C80F8">
                      <wp:extent cx="213066" cy="213066"/>
                      <wp:effectExtent l="0" t="0" r="0" b="0"/>
                      <wp:docPr id="151" name="Rectangle 151" descr="GitHub&#10;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 dpi="0" rotWithShape="1">
                                <a:blip r:embed="rId2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205A0B8" id="Rectangle 151" o:spid="_x0000_s1026" alt="GitHub&#10;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" stroked="f" strokeweight="1pt">
                      <v:fill r:id="rId27" o:title="GitHub&#10;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1F39EC28" w14:textId="04E6C734" w:rsidR="00CD2FD2" w:rsidRPr="00353726" w:rsidRDefault="00FA6B8E" w:rsidP="008A1669">
            <w:pPr>
              <w:pStyle w:val="Contact"/>
              <w:ind w:left="-114" w:firstLine="114"/>
              <w:rPr>
                <w:sz w:val="24"/>
                <w:szCs w:val="24"/>
              </w:rPr>
            </w:pPr>
            <w:hyperlink r:id="rId28" w:history="1">
              <w:r w:rsidR="00006D83" w:rsidRPr="00353726">
                <w:rPr>
                  <w:rStyle w:val="Hyperlink"/>
                  <w:sz w:val="24"/>
                  <w:szCs w:val="24"/>
                </w:rPr>
                <w:t>github.com/ChitturiSaiSuman/</w:t>
              </w:r>
            </w:hyperlink>
          </w:p>
        </w:tc>
        <w:tc>
          <w:tcPr>
            <w:tcW w:w="303" w:type="dxa"/>
          </w:tcPr>
          <w:p w14:paraId="0C258FCE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80A7A1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64F9F322" w14:textId="77777777" w:rsidR="00CD2FD2" w:rsidRPr="00997E86" w:rsidRDefault="00CD2FD2" w:rsidP="00CD2FD2"/>
        </w:tc>
      </w:tr>
      <w:tr w:rsidR="00CD2FD2" w:rsidRPr="00997E86" w14:paraId="2F857637" w14:textId="77777777" w:rsidTr="00774EC3">
        <w:trPr>
          <w:trHeight w:val="58"/>
        </w:trPr>
        <w:tc>
          <w:tcPr>
            <w:tcW w:w="542" w:type="dxa"/>
            <w:vAlign w:val="center"/>
          </w:tcPr>
          <w:p w14:paraId="38C157C0" w14:textId="6CE6289E" w:rsidR="00CD2FD2" w:rsidRPr="00621B5C" w:rsidRDefault="00006D83" w:rsidP="00CD2FD2">
            <w:pPr>
              <w:pStyle w:val="Contac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4B128F0" wp14:editId="167771EB">
                      <wp:extent cx="213066" cy="213066"/>
                      <wp:effectExtent l="0" t="0" r="0" b="0"/>
                      <wp:docPr id="7" name="Rectangle 7" descr="Codechef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2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757253" id="Rectangle 7" o:spid="_x0000_s1026" alt="Codechef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" stroked="f" strokeweight="1pt">
                      <v:fill r:id="rId30" o:title="Codechef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6C5023A9" w14:textId="26A58360" w:rsidR="00CD2FD2" w:rsidRPr="00353726" w:rsidRDefault="00FA6B8E" w:rsidP="00CD2FD2">
            <w:pPr>
              <w:pStyle w:val="Contact"/>
              <w:rPr>
                <w:sz w:val="24"/>
                <w:szCs w:val="24"/>
              </w:rPr>
            </w:pPr>
            <w:hyperlink r:id="rId31" w:history="1">
              <w:r w:rsidR="00006D83" w:rsidRPr="00353726">
                <w:rPr>
                  <w:rStyle w:val="Hyperlink"/>
                  <w:sz w:val="24"/>
                  <w:szCs w:val="24"/>
                </w:rPr>
                <w:t>users/suman_18733097</w:t>
              </w:r>
            </w:hyperlink>
          </w:p>
        </w:tc>
        <w:tc>
          <w:tcPr>
            <w:tcW w:w="303" w:type="dxa"/>
          </w:tcPr>
          <w:p w14:paraId="5974EC1A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759275E3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0EC17A82" w14:textId="77777777" w:rsidR="00CD2FD2" w:rsidRPr="00997E86" w:rsidRDefault="00CD2FD2" w:rsidP="00CD2FD2"/>
        </w:tc>
      </w:tr>
      <w:tr w:rsidR="00774EC3" w:rsidRPr="00997E86" w14:paraId="4EDF31A5" w14:textId="77777777" w:rsidTr="00774EC3">
        <w:trPr>
          <w:trHeight w:val="58"/>
        </w:trPr>
        <w:tc>
          <w:tcPr>
            <w:tcW w:w="542" w:type="dxa"/>
            <w:vAlign w:val="center"/>
          </w:tcPr>
          <w:p w14:paraId="6A362110" w14:textId="171EEB63" w:rsidR="00774EC3" w:rsidRDefault="006E64DF" w:rsidP="00CD2FD2">
            <w:pPr>
              <w:pStyle w:val="Contact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838E67F" wp14:editId="115693BF">
                      <wp:extent cx="213066" cy="213066"/>
                      <wp:effectExtent l="0" t="0" r="0" b="0"/>
                      <wp:docPr id="15" name="Rectangle 1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0"/>
                          </a:ext>
                        </a:extLst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213066" cy="213066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3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22D2F1" id="Rectangle 15" o:spid="_x0000_s1026" style="width:16.8pt;height:1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" stroked="f" strokeweight="1pt">
                      <v:fill r:id="rId33" o:title="" recolor="t" rotate="t" type="frame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672" w:type="dxa"/>
            <w:gridSpan w:val="2"/>
            <w:vAlign w:val="center"/>
          </w:tcPr>
          <w:p w14:paraId="399F4E09" w14:textId="475052D2" w:rsidR="00774EC3" w:rsidRPr="00353726" w:rsidRDefault="00FA6B8E" w:rsidP="00CD2FD2">
            <w:pPr>
              <w:pStyle w:val="Contact"/>
              <w:rPr>
                <w:sz w:val="24"/>
                <w:szCs w:val="24"/>
              </w:rPr>
            </w:pPr>
            <w:hyperlink r:id="rId34" w:history="1">
              <w:r w:rsidR="00353726" w:rsidRPr="00353726">
                <w:rPr>
                  <w:rStyle w:val="Hyperlink"/>
                  <w:sz w:val="24"/>
                  <w:szCs w:val="24"/>
                </w:rPr>
                <w:t>Sai Suman Chitturi</w:t>
              </w:r>
            </w:hyperlink>
          </w:p>
        </w:tc>
        <w:tc>
          <w:tcPr>
            <w:tcW w:w="303" w:type="dxa"/>
          </w:tcPr>
          <w:p w14:paraId="2F818656" w14:textId="77777777" w:rsidR="00774EC3" w:rsidRPr="00997E86" w:rsidRDefault="00774EC3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170B6DA2" w14:textId="77777777" w:rsidR="00774EC3" w:rsidRPr="00997E86" w:rsidRDefault="00774EC3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2C7991E8" w14:textId="77777777" w:rsidR="00774EC3" w:rsidRPr="00997E86" w:rsidRDefault="00774EC3" w:rsidP="00CD2FD2"/>
        </w:tc>
      </w:tr>
      <w:tr w:rsidR="00CD2FD2" w:rsidRPr="00997E86" w14:paraId="7CE3B4BD" w14:textId="77777777" w:rsidTr="00774EC3">
        <w:trPr>
          <w:trHeight w:val="58"/>
        </w:trPr>
        <w:tc>
          <w:tcPr>
            <w:tcW w:w="5214" w:type="dxa"/>
            <w:gridSpan w:val="3"/>
          </w:tcPr>
          <w:p w14:paraId="2E14DD2B" w14:textId="77777777" w:rsidR="00CD2FD2" w:rsidRPr="00997E86" w:rsidRDefault="00CD2FD2" w:rsidP="00CD2FD2"/>
        </w:tc>
        <w:tc>
          <w:tcPr>
            <w:tcW w:w="303" w:type="dxa"/>
          </w:tcPr>
          <w:p w14:paraId="71759582" w14:textId="77777777" w:rsidR="00CD2FD2" w:rsidRPr="00997E86" w:rsidRDefault="00CD2FD2" w:rsidP="00CD2FD2"/>
        </w:tc>
        <w:tc>
          <w:tcPr>
            <w:tcW w:w="8242" w:type="dxa"/>
            <w:vMerge/>
            <w:tcBorders>
              <w:bottom w:val="single" w:sz="4" w:space="0" w:color="D9D9D9" w:themeColor="background1" w:themeShade="D9"/>
            </w:tcBorders>
          </w:tcPr>
          <w:p w14:paraId="46F582BA" w14:textId="77777777" w:rsidR="00CD2FD2" w:rsidRPr="00997E86" w:rsidRDefault="00CD2FD2" w:rsidP="00CD2FD2"/>
        </w:tc>
        <w:tc>
          <w:tcPr>
            <w:tcW w:w="3663" w:type="dxa"/>
            <w:vMerge/>
            <w:tcBorders>
              <w:bottom w:val="single" w:sz="4" w:space="0" w:color="D9D9D9" w:themeColor="background1" w:themeShade="D9"/>
            </w:tcBorders>
          </w:tcPr>
          <w:p w14:paraId="53A505FE" w14:textId="77777777" w:rsidR="00CD2FD2" w:rsidRPr="00997E86" w:rsidRDefault="00CD2FD2" w:rsidP="00CD2FD2"/>
        </w:tc>
      </w:tr>
      <w:tr w:rsidR="00CD2FD2" w:rsidRPr="00997E86" w14:paraId="3DA79402" w14:textId="77777777" w:rsidTr="00774EC3">
        <w:trPr>
          <w:trHeight w:val="58"/>
        </w:trPr>
        <w:tc>
          <w:tcPr>
            <w:tcW w:w="5214" w:type="dxa"/>
            <w:gridSpan w:val="3"/>
          </w:tcPr>
          <w:p w14:paraId="4699C433" w14:textId="5A93993E" w:rsidR="00CD2FD2" w:rsidRPr="00997E86" w:rsidRDefault="00CD2FD2" w:rsidP="00CD2FD2"/>
        </w:tc>
        <w:tc>
          <w:tcPr>
            <w:tcW w:w="303" w:type="dxa"/>
          </w:tcPr>
          <w:p w14:paraId="1408B704" w14:textId="77777777" w:rsidR="00CD2FD2" w:rsidRPr="00997E86" w:rsidRDefault="00CD2FD2" w:rsidP="00CD2FD2"/>
        </w:tc>
        <w:tc>
          <w:tcPr>
            <w:tcW w:w="8242" w:type="dxa"/>
            <w:tcBorders>
              <w:top w:val="single" w:sz="4" w:space="0" w:color="D9D9D9" w:themeColor="background1" w:themeShade="D9"/>
            </w:tcBorders>
          </w:tcPr>
          <w:p w14:paraId="2D61C9CE" w14:textId="77777777" w:rsidR="00CD2FD2" w:rsidRPr="00997E86" w:rsidRDefault="00CD2FD2" w:rsidP="00CD2FD2"/>
        </w:tc>
        <w:tc>
          <w:tcPr>
            <w:tcW w:w="3663" w:type="dxa"/>
            <w:tcBorders>
              <w:top w:val="single" w:sz="4" w:space="0" w:color="D9D9D9" w:themeColor="background1" w:themeShade="D9"/>
            </w:tcBorders>
          </w:tcPr>
          <w:p w14:paraId="1B87A3E7" w14:textId="77777777" w:rsidR="00CD2FD2" w:rsidRPr="00997E86" w:rsidRDefault="00CD2FD2" w:rsidP="00CD2FD2"/>
        </w:tc>
      </w:tr>
      <w:tr w:rsidR="00144072" w:rsidRPr="00997E86" w14:paraId="2AE1A779" w14:textId="77777777" w:rsidTr="00774EC3">
        <w:tc>
          <w:tcPr>
            <w:tcW w:w="5214" w:type="dxa"/>
            <w:gridSpan w:val="3"/>
            <w:tcBorders>
              <w:right w:val="single" w:sz="4" w:space="0" w:color="D9D9D9" w:themeColor="background1" w:themeShade="D9"/>
            </w:tcBorders>
          </w:tcPr>
          <w:p w14:paraId="60E5E851" w14:textId="413CED11" w:rsidR="00144072" w:rsidRPr="00CB3B74" w:rsidRDefault="009C4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7DC6654" wp14:editId="021698F2">
                      <wp:simplePos x="0" y="0"/>
                      <wp:positionH relativeFrom="margin">
                        <wp:posOffset>22860</wp:posOffset>
                      </wp:positionH>
                      <wp:positionV relativeFrom="margin">
                        <wp:posOffset>773430</wp:posOffset>
                      </wp:positionV>
                      <wp:extent cx="960120" cy="323850"/>
                      <wp:effectExtent l="0" t="0" r="11430" b="19050"/>
                      <wp:wrapTopAndBottom/>
                      <wp:docPr id="45" name="Rectangle: Rounded Corners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01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E42E9E" w14:textId="7985FD8F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PYTHON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C6654" id="Rectangle: Rounded Corners 45" o:spid="_x0000_s1026" style="position:absolute;margin-left:1.8pt;margin-top:60.9pt;width:75.6pt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" fillcolor="#c4d3ea [660]" strokecolor="#0e1828 [1604]" strokeweight="1pt">
                      <v:stroke joinstyle="miter"/>
                      <v:textbox>
                        <w:txbxContent>
                          <w:p w14:paraId="4AE42E9E" w14:textId="7985FD8F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PYTHON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B7562EB" wp14:editId="56DD79C0">
                      <wp:simplePos x="0" y="0"/>
                      <wp:positionH relativeFrom="margin">
                        <wp:posOffset>1165860</wp:posOffset>
                      </wp:positionH>
                      <wp:positionV relativeFrom="margin">
                        <wp:posOffset>773430</wp:posOffset>
                      </wp:positionV>
                      <wp:extent cx="731520" cy="323850"/>
                      <wp:effectExtent l="0" t="0" r="11430" b="19050"/>
                      <wp:wrapTopAndBottom/>
                      <wp:docPr id="46" name="Rectangle: Rounded Corners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1520" cy="3238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342E3" w14:textId="57886D38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B7562EB" id="Rectangle: Rounded Corners 46" o:spid="_x0000_s1027" style="position:absolute;margin-left:91.8pt;margin-top:60.9pt;width:57.6pt;height:2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62E342E3" w14:textId="57886D38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HTML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ADFBD0F" wp14:editId="18A368F5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2114550</wp:posOffset>
                      </wp:positionV>
                      <wp:extent cx="1485900" cy="324000"/>
                      <wp:effectExtent l="0" t="0" r="19050" b="19050"/>
                      <wp:wrapTopAndBottom/>
                      <wp:docPr id="53" name="Rectangle: Rounded Corners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6C0E1DA" w14:textId="59C950D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BOOTSTRAP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DFBD0F" id="Rectangle: Rounded Corners 53" o:spid="_x0000_s1028" style="position:absolute;margin-left:.6pt;margin-top:166.5pt;width:117pt;height:25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46C0E1DA" w14:textId="59C950D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BOOTSTRAP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4C1F77" wp14:editId="4FFE3C85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1771650</wp:posOffset>
                      </wp:positionV>
                      <wp:extent cx="571500" cy="324000"/>
                      <wp:effectExtent l="0" t="0" r="19050" b="19050"/>
                      <wp:wrapTopAndBottom/>
                      <wp:docPr id="51" name="Rectangle: Rounded Corner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A2F129" w14:textId="1593FE65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PHP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74C1F77" id="Rectangle: Rounded Corners 51" o:spid="_x0000_s1029" style="position:absolute;margin-left:1.2pt;margin-top:139.5pt;width:4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" fillcolor="#c4d3ea [660]" strokecolor="#0e1828 [1604]" strokeweight="1pt">
                      <v:stroke joinstyle="miter"/>
                      <v:textbox>
                        <w:txbxContent>
                          <w:p w14:paraId="74A2F129" w14:textId="1593FE65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PHP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19935B5" wp14:editId="67649906">
                      <wp:simplePos x="0" y="0"/>
                      <wp:positionH relativeFrom="margin">
                        <wp:posOffset>678180</wp:posOffset>
                      </wp:positionH>
                      <wp:positionV relativeFrom="margin">
                        <wp:posOffset>1771650</wp:posOffset>
                      </wp:positionV>
                      <wp:extent cx="716280" cy="324000"/>
                      <wp:effectExtent l="0" t="0" r="26670" b="19050"/>
                      <wp:wrapTopAndBottom/>
                      <wp:docPr id="52" name="Rectangle: Rounded Corners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62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7DC648" w14:textId="5F55C23C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BASH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9935B5" id="Rectangle: Rounded Corners 52" o:spid="_x0000_s1030" style="position:absolute;margin-left:53.4pt;margin-top:139.5pt;width:56.4pt;height:25.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6J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3B7DC648" w14:textId="5F55C23C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BASH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3540373" wp14:editId="194F6BCD">
                      <wp:simplePos x="0" y="0"/>
                      <wp:positionH relativeFrom="margin">
                        <wp:posOffset>708660</wp:posOffset>
                      </wp:positionH>
                      <wp:positionV relativeFrom="margin">
                        <wp:posOffset>1428750</wp:posOffset>
                      </wp:positionV>
                      <wp:extent cx="967740" cy="324000"/>
                      <wp:effectExtent l="0" t="0" r="22860" b="19050"/>
                      <wp:wrapTopAndBottom/>
                      <wp:docPr id="50" name="Rectangle: Rounded Corners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7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2E08A6F" w14:textId="7256A33A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NODE JS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540373" id="Rectangle: Rounded Corners 50" o:spid="_x0000_s1031" style="position:absolute;margin-left:55.8pt;margin-top:112.5pt;width:76.2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62E08A6F" w14:textId="7256A33A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NODE JS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A78A051" wp14:editId="16E74B2D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1428750</wp:posOffset>
                      </wp:positionV>
                      <wp:extent cx="586740" cy="324000"/>
                      <wp:effectExtent l="0" t="0" r="22860" b="19050"/>
                      <wp:wrapTopAndBottom/>
                      <wp:docPr id="49" name="Rectangle: Rounded Corner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D7E713" w14:textId="5A9B5326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SQL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8A051" id="Rectangle: Rounded Corners 49" o:spid="_x0000_s1032" style="position:absolute;margin-left:.6pt;margin-top:112.5pt;width:46.2pt;height:25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KN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T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" fillcolor="#c4d3ea [660]" strokecolor="#0e1828 [1604]" strokeweight="1pt">
                      <v:stroke joinstyle="miter"/>
                      <v:textbox>
                        <w:txbxContent>
                          <w:p w14:paraId="02D7E713" w14:textId="5A9B5326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SQL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80B0ADB" wp14:editId="423BBD90">
                      <wp:simplePos x="0" y="0"/>
                      <wp:positionH relativeFrom="margin">
                        <wp:posOffset>7620</wp:posOffset>
                      </wp:positionH>
                      <wp:positionV relativeFrom="margin">
                        <wp:posOffset>1085850</wp:posOffset>
                      </wp:positionV>
                      <wp:extent cx="586740" cy="324000"/>
                      <wp:effectExtent l="0" t="0" r="22860" b="19050"/>
                      <wp:wrapTopAndBottom/>
                      <wp:docPr id="47" name="Rectangle: Rounded Corners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67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A716313" w14:textId="27C6BBA2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  <w:r w:rsidR="00326047"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SS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B0ADB" id="Rectangle: Rounded Corners 47" o:spid="_x0000_s1033" style="position:absolute;margin-left:.6pt;margin-top:85.5pt;width:46.2pt;height:2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" fillcolor="#c4d3ea [660]" strokecolor="#0e1828 [1604]" strokeweight="1pt">
                      <v:stroke joinstyle="miter"/>
                      <v:textbox>
                        <w:txbxContent>
                          <w:p w14:paraId="3A716313" w14:textId="27C6BBA2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  <w:r w:rsidR="00326047"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SS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32604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DC90848" wp14:editId="08E40A58">
                      <wp:simplePos x="0" y="0"/>
                      <wp:positionH relativeFrom="margin">
                        <wp:posOffset>701040</wp:posOffset>
                      </wp:positionH>
                      <wp:positionV relativeFrom="margin">
                        <wp:posOffset>1085850</wp:posOffset>
                      </wp:positionV>
                      <wp:extent cx="1310640" cy="324000"/>
                      <wp:effectExtent l="0" t="0" r="22860" b="19050"/>
                      <wp:wrapTopAndBottom/>
                      <wp:docPr id="48" name="Rectangle: Rounded Corners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281B22" w14:textId="4AD25A1D" w:rsidR="00326047" w:rsidRPr="00326047" w:rsidRDefault="00326047" w:rsidP="0032604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JAVASCRIPT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DC90848" id="Rectangle: Rounded Corners 48" o:spid="_x0000_s1034" style="position:absolute;margin-left:55.2pt;margin-top:85.5pt;width:103.2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4B281B22" w14:textId="4AD25A1D" w:rsidR="00326047" w:rsidRPr="00326047" w:rsidRDefault="00326047" w:rsidP="00326047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JAVASCRIPT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BF63BB" wp14:editId="6A5E644D">
                      <wp:simplePos x="0" y="0"/>
                      <wp:positionH relativeFrom="margin">
                        <wp:posOffset>1394460</wp:posOffset>
                      </wp:positionH>
                      <wp:positionV relativeFrom="margin">
                        <wp:posOffset>407670</wp:posOffset>
                      </wp:positionV>
                      <wp:extent cx="693420" cy="324000"/>
                      <wp:effectExtent l="0" t="0" r="11430" b="19050"/>
                      <wp:wrapTopAndBottom/>
                      <wp:docPr id="28" name="Rectangle: Rounded Corners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342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A3E74D" w14:textId="34BF21F4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JAVA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F63BB" id="Rectangle: Rounded Corners 28" o:spid="_x0000_s1035" style="position:absolute;margin-left:109.8pt;margin-top:32.1pt;width:54.6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" fillcolor="#c4d3ea [660]" strokecolor="#0e1828 [1604]" strokeweight="1pt">
                      <v:stroke joinstyle="miter"/>
                      <v:textbox>
                        <w:txbxContent>
                          <w:p w14:paraId="03A3E74D" w14:textId="34BF21F4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JAVA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F6D3ABE" wp14:editId="5FEB8BC8">
                      <wp:simplePos x="0" y="0"/>
                      <wp:positionH relativeFrom="margin">
                        <wp:posOffset>594360</wp:posOffset>
                      </wp:positionH>
                      <wp:positionV relativeFrom="margin">
                        <wp:posOffset>407670</wp:posOffset>
                      </wp:positionV>
                      <wp:extent cx="601980" cy="324000"/>
                      <wp:effectExtent l="0" t="0" r="26670" b="19050"/>
                      <wp:wrapTopAndBottom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198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0C0E94" w14:textId="7F2450F3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F6D3ABE" id="Rectangle: Rounded Corners 23" o:spid="_x0000_s1036" style="position:absolute;margin-left:46.8pt;margin-top:32.1pt;width:47.4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" fillcolor="#c4d3ea [660]" strokecolor="#0e1828 [1604]" strokeweight="1pt">
                      <v:stroke joinstyle="miter"/>
                      <v:textbox>
                        <w:txbxContent>
                          <w:p w14:paraId="1F0C0E94" w14:textId="7F2450F3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CPP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0725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844F74F" wp14:editId="238928B6">
                      <wp:simplePos x="0" y="0"/>
                      <wp:positionH relativeFrom="margin">
                        <wp:posOffset>15240</wp:posOffset>
                      </wp:positionH>
                      <wp:positionV relativeFrom="margin">
                        <wp:posOffset>407670</wp:posOffset>
                      </wp:positionV>
                      <wp:extent cx="396240" cy="324000"/>
                      <wp:effectExtent l="0" t="0" r="22860" b="19050"/>
                      <wp:wrapTopAndBottom/>
                      <wp:docPr id="22" name="Rectangle: Rounded Corner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324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CCC030" w14:textId="77777777" w:rsidR="00C07256" w:rsidRPr="00326047" w:rsidRDefault="00C07256" w:rsidP="00C07256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</w:pPr>
                                  <w:r w:rsidRPr="00326047"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44F74F" id="Rectangle: Rounded Corners 22" o:spid="_x0000_s1037" style="position:absolute;margin-left:1.2pt;margin-top:32.1pt;width:31.2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" fillcolor="#c4d3ea [660]" strokecolor="#0e1828 [1604]" strokeweight="1pt">
                      <v:stroke joinstyle="miter"/>
                      <v:textbox>
                        <w:txbxContent>
                          <w:p w14:paraId="3BCCC030" w14:textId="77777777" w:rsidR="00C07256" w:rsidRPr="00326047" w:rsidRDefault="00C07256" w:rsidP="00C07256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326047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v:textbox>
                      <w10:wrap type="topAndBottom" anchorx="margin" anchory="margin"/>
                    </v:roundrect>
                  </w:pict>
                </mc:Fallback>
              </mc:AlternateContent>
            </w:r>
            <w:r w:rsidR="00CB3B74"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SKILLS</w:t>
            </w:r>
          </w:p>
          <w:p w14:paraId="2B33A1E4" w14:textId="77777777" w:rsidR="00F77832" w:rsidRDefault="00F77832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</w:p>
          <w:p w14:paraId="13755D01" w14:textId="13EAA11D" w:rsidR="008E2197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EDUCATION</w:t>
            </w:r>
          </w:p>
          <w:p w14:paraId="187DB26D" w14:textId="1BD9DAD7" w:rsidR="008E2197" w:rsidRPr="00740081" w:rsidRDefault="0034260B" w:rsidP="0034260B">
            <w:pPr>
              <w:pStyle w:val="Heading2"/>
              <w:spacing w:line="240" w:lineRule="auto"/>
              <w:rPr>
                <w:b/>
                <w:bCs/>
                <w:sz w:val="28"/>
                <w:szCs w:val="28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B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E</w:t>
            </w:r>
            <w:r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740081" w:rsidRPr="00740081">
              <w:rPr>
                <w:b/>
                <w:bCs/>
                <w:sz w:val="28"/>
                <w:szCs w:val="28"/>
              </w:rPr>
              <w:t xml:space="preserve">– Computer Science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</w:t>
            </w:r>
            <w:r w:rsidR="00354C1F" w:rsidRPr="00740081">
              <w:rPr>
                <w:b/>
                <w:bCs/>
                <w:sz w:val="28"/>
                <w:szCs w:val="28"/>
              </w:rPr>
              <w:t xml:space="preserve"> </w:t>
            </w:r>
            <w:r w:rsidR="00354C1F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8.5</w:t>
            </w:r>
            <w:r w:rsidR="009C08C2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1</w:t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 xml:space="preserve"> CGPA</w:t>
            </w:r>
          </w:p>
          <w:p w14:paraId="2932C8E1" w14:textId="0B12BA37" w:rsidR="00552F9B" w:rsidRPr="005B57EF" w:rsidRDefault="00354C1F" w:rsidP="0034260B">
            <w:pPr>
              <w:pStyle w:val="Heading4"/>
              <w:spacing w:line="240" w:lineRule="auto"/>
              <w:rPr>
                <w:rFonts w:ascii="Times New Roman" w:hAnsi="Times New Roman"/>
                <w:i w:val="0"/>
                <w:iCs w:val="0"/>
                <w:sz w:val="24"/>
                <w:szCs w:val="24"/>
              </w:rPr>
            </w:pPr>
            <w:r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Vasavi College of Engineering</w:t>
            </w:r>
            <w:r w:rsidR="0034260B" w:rsidRPr="005B57EF">
              <w:rPr>
                <w:rFonts w:ascii="Times New Roman" w:hAnsi="Times New Roman"/>
                <w:i w:val="0"/>
                <w:iCs w:val="0"/>
                <w:sz w:val="24"/>
                <w:szCs w:val="24"/>
              </w:rPr>
              <w:t>, Hyderabad</w:t>
            </w:r>
          </w:p>
          <w:p w14:paraId="1C512BF1" w14:textId="02C8A407" w:rsidR="00552F9B" w:rsidRPr="0034260B" w:rsidRDefault="00354C1F" w:rsidP="0034260B">
            <w:pPr>
              <w:spacing w:line="240" w:lineRule="auto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2018-2022</w:t>
            </w:r>
          </w:p>
          <w:p w14:paraId="710F8BF9" w14:textId="3184F3BF" w:rsidR="00552F9B" w:rsidRPr="00740081" w:rsidRDefault="00354C1F" w:rsidP="0034260B">
            <w:pPr>
              <w:pStyle w:val="Heading2"/>
              <w:spacing w:line="20" w:lineRule="atLeast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Intermediate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88.7 %</w:t>
            </w:r>
          </w:p>
          <w:p w14:paraId="45B73FCB" w14:textId="316657C0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7C79BDF9" w14:textId="1A150D91" w:rsidR="00552F9B" w:rsidRPr="0034260B" w:rsidRDefault="00354C1F" w:rsidP="0034260B">
            <w:pPr>
              <w:pStyle w:val="Heading4"/>
              <w:spacing w:line="10" w:lineRule="atLeast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Sri Chaitanya Junior College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, Hyderabad</w:t>
            </w:r>
          </w:p>
          <w:p w14:paraId="6579F6A9" w14:textId="461D39A2" w:rsidR="00552F9B" w:rsidRPr="0034260B" w:rsidRDefault="00354C1F" w:rsidP="0034260B">
            <w:pPr>
              <w:spacing w:line="20" w:lineRule="atLeast"/>
              <w:rPr>
                <w:rFonts w:ascii="Times New Roman" w:hAnsi="Times New Roman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sz w:val="22"/>
                <w:szCs w:val="22"/>
              </w:rPr>
              <w:t>2016-2018</w:t>
            </w:r>
          </w:p>
          <w:p w14:paraId="12F89F51" w14:textId="3E49D013" w:rsidR="00552F9B" w:rsidRPr="00740081" w:rsidRDefault="00354C1F" w:rsidP="0034260B">
            <w:pPr>
              <w:pStyle w:val="Heading2"/>
              <w:spacing w:line="240" w:lineRule="auto"/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</w:pP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</w:t>
            </w:r>
            <w:r w:rsidR="0034260B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SC</w:t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="00740081"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  <w:lang w:val="en-IN"/>
              </w:rPr>
              <w:tab/>
            </w:r>
            <w:r w:rsidRPr="00740081">
              <w:rPr>
                <w:rFonts w:ascii="Arial Unicode MS" w:eastAsia="Arial Unicode MS" w:hAnsi="Arial Unicode MS" w:cs="Arial Unicode MS"/>
                <w:b/>
                <w:bCs/>
                <w:sz w:val="28"/>
                <w:szCs w:val="28"/>
              </w:rPr>
              <w:t>– 9.8 CGPA</w:t>
            </w:r>
          </w:p>
          <w:p w14:paraId="58DBCAF5" w14:textId="77777777" w:rsidR="0034260B" w:rsidRPr="0034260B" w:rsidRDefault="0034260B" w:rsidP="0034260B">
            <w:pPr>
              <w:spacing w:after="0" w:line="10" w:lineRule="atLeast"/>
              <w:rPr>
                <w:rFonts w:ascii="Times New Roman" w:hAnsi="Times New Roman"/>
                <w:sz w:val="24"/>
                <w:szCs w:val="24"/>
              </w:rPr>
            </w:pPr>
            <w:r w:rsidRPr="0034260B">
              <w:rPr>
                <w:rFonts w:ascii="Times New Roman" w:hAnsi="Times New Roman"/>
                <w:sz w:val="24"/>
                <w:szCs w:val="24"/>
              </w:rPr>
              <w:t>Telangana state board</w:t>
            </w:r>
          </w:p>
          <w:p w14:paraId="6704ABCF" w14:textId="3AB87122" w:rsidR="00552F9B" w:rsidRPr="0034260B" w:rsidRDefault="00354C1F" w:rsidP="00552F9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 xml:space="preserve">Gowtham Model School, </w:t>
            </w:r>
            <w:r w:rsidR="0034260B"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Hyderabad</w:t>
            </w:r>
          </w:p>
          <w:p w14:paraId="4D231243" w14:textId="77777777" w:rsidR="00552F9B" w:rsidRDefault="00354C1F" w:rsidP="0034260B">
            <w:pPr>
              <w:pStyle w:val="Heading4"/>
              <w:rPr>
                <w:rFonts w:ascii="Times New Roman" w:hAnsi="Times New Roman"/>
                <w:i w:val="0"/>
                <w:iCs w:val="0"/>
                <w:sz w:val="22"/>
                <w:szCs w:val="22"/>
              </w:rPr>
            </w:pP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201</w:t>
            </w:r>
            <w:r w:rsid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5</w:t>
            </w:r>
            <w:r w:rsidRPr="0034260B">
              <w:rPr>
                <w:rFonts w:ascii="Times New Roman" w:hAnsi="Times New Roman"/>
                <w:i w:val="0"/>
                <w:iCs w:val="0"/>
                <w:sz w:val="22"/>
                <w:szCs w:val="22"/>
              </w:rPr>
              <w:t>-2016</w:t>
            </w:r>
          </w:p>
          <w:p w14:paraId="3D539A4F" w14:textId="77777777" w:rsidR="00F77832" w:rsidRDefault="00F77832" w:rsidP="00F77832"/>
          <w:p w14:paraId="615792FF" w14:textId="3A92AAAA" w:rsidR="00F77832" w:rsidRPr="00CB3B74" w:rsidRDefault="00F77832" w:rsidP="00F77832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EXTRA-CURRICULAR ACTIVITIES</w:t>
            </w:r>
          </w:p>
          <w:p w14:paraId="5FA53363" w14:textId="77777777" w:rsidR="00F77832" w:rsidRPr="005B1BB9" w:rsidRDefault="00F77832" w:rsidP="00F77832">
            <w:pPr>
              <w:ind w:left="284" w:right="132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Competitive Programming Lead for Codechef VCE Chapter</w:t>
            </w:r>
          </w:p>
          <w:p w14:paraId="641DDFD1" w14:textId="77777777" w:rsidR="00F77832" w:rsidRDefault="00F77832" w:rsidP="00F77832">
            <w:pPr>
              <w:ind w:left="284" w:hanging="284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Problem Setter and Top contributor at Codechef</w:t>
            </w:r>
          </w:p>
          <w:p w14:paraId="394005AF" w14:textId="32870FA0" w:rsidR="00567D92" w:rsidRPr="00F77832" w:rsidRDefault="00567D92" w:rsidP="00F77832">
            <w:pPr>
              <w:ind w:left="284" w:hanging="284"/>
            </w:pPr>
            <w:r w:rsidRPr="005B1BB9">
              <w:rPr>
                <w:rFonts w:ascii="Times New Roman" w:hAnsi="Times New Roman" w:cs="Times New Roman"/>
                <w:noProof/>
                <w:sz w:val="26"/>
                <w:szCs w:val="26"/>
              </w:rPr>
              <w:t>•</w:t>
            </w:r>
            <w:r w:rsidRPr="005B1BB9">
              <w:rPr>
                <w:noProof/>
                <w:sz w:val="26"/>
                <w:szCs w:val="26"/>
              </w:rPr>
              <w:tab/>
            </w:r>
            <w:r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w:t>Problem setter and Student Co-Ordinator for Bellman Crown 2K20</w:t>
            </w:r>
          </w:p>
        </w:tc>
        <w:tc>
          <w:tcPr>
            <w:tcW w:w="303" w:type="dxa"/>
            <w:tcBorders>
              <w:left w:val="single" w:sz="4" w:space="0" w:color="D9D9D9" w:themeColor="background1" w:themeShade="D9"/>
            </w:tcBorders>
          </w:tcPr>
          <w:p w14:paraId="6826CA1C" w14:textId="77777777" w:rsidR="00144072" w:rsidRPr="00997E86" w:rsidRDefault="00144072" w:rsidP="00144072">
            <w:pPr>
              <w:pStyle w:val="Heading1"/>
            </w:pPr>
          </w:p>
        </w:tc>
        <w:tc>
          <w:tcPr>
            <w:tcW w:w="11905" w:type="dxa"/>
            <w:gridSpan w:val="2"/>
          </w:tcPr>
          <w:p w14:paraId="04E56487" w14:textId="60EBFCAE" w:rsidR="000D736F" w:rsidRDefault="000D736F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EXPERIENCE</w:t>
            </w:r>
          </w:p>
          <w:p w14:paraId="5EA7A5D4" w14:textId="321E4EBF" w:rsidR="000D736F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Role:</w:t>
            </w:r>
            <w:r>
              <w:rPr>
                <w:color w:val="1D3251" w:themeColor="accent5" w:themeShade="40"/>
              </w:rPr>
              <w:t xml:space="preserve"> Software Development Intern</w:t>
            </w:r>
          </w:p>
          <w:p w14:paraId="4FBFC4E3" w14:textId="58634225" w:rsidR="00C217B1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Organization:</w:t>
            </w:r>
            <w:r>
              <w:rPr>
                <w:color w:val="1D3251" w:themeColor="accent5" w:themeShade="40"/>
              </w:rPr>
              <w:t xml:space="preserve"> ServiceNow</w:t>
            </w:r>
          </w:p>
          <w:p w14:paraId="44AAD375" w14:textId="3016D7BD" w:rsidR="00F420AB" w:rsidRPr="006F2776" w:rsidRDefault="00C217B1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Period:</w:t>
            </w:r>
            <w:r>
              <w:rPr>
                <w:color w:val="1D3251" w:themeColor="accent5" w:themeShade="40"/>
              </w:rPr>
              <w:t xml:space="preserve"> September 2021 – December 2021 (4 Months)</w:t>
            </w:r>
            <w:r w:rsidR="00F420AB" w:rsidRPr="00F420AB">
              <w:rPr>
                <w:color w:val="1D3251" w:themeColor="accent5" w:themeShade="40"/>
              </w:rPr>
              <w:t xml:space="preserve"> </w:t>
            </w:r>
          </w:p>
          <w:p w14:paraId="6CB226D7" w14:textId="2647C493" w:rsidR="006F2776" w:rsidRPr="00F420AB" w:rsidRDefault="004C3B67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Environment:</w:t>
            </w:r>
            <w:r>
              <w:rPr>
                <w:color w:val="1D3251" w:themeColor="accent5" w:themeShade="40"/>
              </w:rPr>
              <w:t xml:space="preserve"> </w:t>
            </w:r>
            <w:r w:rsidR="006F2776">
              <w:rPr>
                <w:color w:val="1D3251" w:themeColor="accent5" w:themeShade="40"/>
              </w:rPr>
              <w:t>ServiceNow</w:t>
            </w:r>
            <w:r>
              <w:rPr>
                <w:color w:val="1D3251" w:themeColor="accent5" w:themeShade="40"/>
              </w:rPr>
              <w:t xml:space="preserve"> Studio</w:t>
            </w:r>
          </w:p>
          <w:p w14:paraId="3F022A42" w14:textId="4329037F" w:rsidR="00F420AB" w:rsidRPr="004C3B67" w:rsidRDefault="00F420AB" w:rsidP="004931B3">
            <w:pPr>
              <w:pStyle w:val="ListParagraph"/>
              <w:numPr>
                <w:ilvl w:val="0"/>
                <w:numId w:val="11"/>
              </w:numPr>
              <w:rPr>
                <w:color w:val="1D3251" w:themeColor="accent5" w:themeShade="40"/>
              </w:rPr>
            </w:pPr>
            <w:r w:rsidRPr="004C3B67">
              <w:rPr>
                <w:b/>
                <w:bCs/>
                <w:color w:val="1D3251" w:themeColor="accent5" w:themeShade="40"/>
              </w:rPr>
              <w:t>Project</w:t>
            </w:r>
            <w:r w:rsidR="004C3B67">
              <w:rPr>
                <w:b/>
                <w:bCs/>
                <w:color w:val="1D3251" w:themeColor="accent5" w:themeShade="40"/>
              </w:rPr>
              <w:t>:</w:t>
            </w:r>
            <w:r>
              <w:rPr>
                <w:color w:val="1D3251" w:themeColor="accent5" w:themeShade="40"/>
              </w:rPr>
              <w:t xml:space="preserve"> </w:t>
            </w:r>
            <w:r w:rsidRPr="004C3B67">
              <w:rPr>
                <w:color w:val="1D3251" w:themeColor="accent5" w:themeShade="40"/>
              </w:rPr>
              <w:t>Expense Reimbursement</w:t>
            </w:r>
            <w:r w:rsidR="004C3B67">
              <w:rPr>
                <w:color w:val="1D3251" w:themeColor="accent5" w:themeShade="40"/>
              </w:rPr>
              <w:t xml:space="preserve"> for Employees</w:t>
            </w:r>
          </w:p>
          <w:p w14:paraId="48E9FCC5" w14:textId="77777777" w:rsidR="00B6097C" w:rsidRPr="001A4322" w:rsidRDefault="00B6097C" w:rsidP="000D736F">
            <w:pPr>
              <w:pStyle w:val="ListParagraph"/>
              <w:rPr>
                <w:color w:val="1D3251" w:themeColor="accent5" w:themeShade="40"/>
              </w:rPr>
            </w:pPr>
          </w:p>
          <w:p w14:paraId="1D8AF67B" w14:textId="6F4E2FB6" w:rsidR="00552F9B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ACADEMIC PROJECTS</w:t>
            </w:r>
          </w:p>
          <w:p w14:paraId="2A1F8818" w14:textId="2B6FF37D" w:rsidR="00A6425D" w:rsidRPr="00886C21" w:rsidRDefault="00886C2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E151663" wp14:editId="0DF39B53">
                      <wp:simplePos x="0" y="0"/>
                      <wp:positionH relativeFrom="column">
                        <wp:posOffset>1127760</wp:posOffset>
                      </wp:positionH>
                      <wp:positionV relativeFrom="paragraph">
                        <wp:posOffset>361950</wp:posOffset>
                      </wp:positionV>
                      <wp:extent cx="0" cy="215900"/>
                      <wp:effectExtent l="38100" t="0" r="38100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A7C7FF" id="Straight Connector 5" o:spid="_x0000_s1026" style="position:absolute;rotation:1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8pt,28.5pt" to="88.8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 Unicode MS" w:eastAsia="Arial Unicode MS" w:hAnsi="Arial Unicode MS" w:cs="Arial Unicode MS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195CC30" wp14:editId="00DCC7A6">
                      <wp:simplePos x="0" y="0"/>
                      <wp:positionH relativeFrom="column">
                        <wp:posOffset>1798320</wp:posOffset>
                      </wp:positionH>
                      <wp:positionV relativeFrom="paragraph">
                        <wp:posOffset>360680</wp:posOffset>
                      </wp:positionV>
                      <wp:extent cx="0" cy="215900"/>
                      <wp:effectExtent l="38100" t="0" r="3810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CCEB4" id="Straight Connector 6" o:spid="_x0000_s1026" style="position:absolute;rotation:15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pt,28.4pt" to="141.6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5" w:history="1">
              <w:r w:rsidR="00DC67F7" w:rsidRPr="00886C2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Meta Stream</w:t>
              </w:r>
            </w:hyperlink>
            <w:r w:rsidR="00DC67F7" w:rsidRPr="00886C2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(Video on Demand Platform)</w:t>
            </w:r>
          </w:p>
          <w:p w14:paraId="09DABC06" w14:textId="1D948AFA" w:rsidR="00CB5C6B" w:rsidRPr="00886C21" w:rsidRDefault="00DC67F7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4 Months   Team of 2   Drive API – Php – Node – HTML – CSS – JS</w:t>
            </w:r>
          </w:p>
          <w:p w14:paraId="4C7B646F" w14:textId="76EA3FDB" w:rsidR="00CB5C6B" w:rsidRPr="004A63F1" w:rsidRDefault="00FA6B8E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hyperlink r:id="rId36" w:history="1"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2576" behindDoc="0" locked="0" layoutInCell="1" allowOverlap="1" wp14:anchorId="150F4224" wp14:editId="019AAB10">
                        <wp:simplePos x="0" y="0"/>
                        <wp:positionH relativeFrom="column">
                          <wp:posOffset>1790700</wp:posOffset>
                        </wp:positionH>
                        <wp:positionV relativeFrom="paragraph">
                          <wp:posOffset>363220</wp:posOffset>
                        </wp:positionV>
                        <wp:extent cx="0" cy="215900"/>
                        <wp:effectExtent l="38100" t="0" r="38100" b="12700"/>
                        <wp:wrapNone/>
                        <wp:docPr id="13" name="Straight Connector 1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217C423C" id="Straight Connector 13" o:spid="_x0000_s1026" style="position:absolute;rotation:15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8.6pt" to="141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MyxvgEAANEDAAAOAAAAZHJzL2Uyb0RvYy54bWysU8GO0zAQvSPxD5bvNG0R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4A63F1" w:rsidRPr="00CF1A4D">
                <w:rPr>
                  <w:rStyle w:val="Hyperlink"/>
                  <w:rFonts w:ascii="Arial Unicode MS" w:eastAsia="Arial Unicode MS" w:hAnsi="Arial Unicode MS" w:cs="Arial Unicode MS"/>
                  <w:noProof/>
                  <w:sz w:val="28"/>
                  <w:szCs w:val="28"/>
                </w:rPr>
                <mc:AlternateContent>
                  <mc:Choice Requires="wps">
                    <w:drawing>
                      <wp:anchor distT="0" distB="0" distL="114300" distR="114300" simplePos="0" relativeHeight="251671552" behindDoc="0" locked="0" layoutInCell="1" allowOverlap="1" wp14:anchorId="2E74BB2B" wp14:editId="76207A97">
                        <wp:simplePos x="0" y="0"/>
                        <wp:positionH relativeFrom="column">
                          <wp:posOffset>1120140</wp:posOffset>
                        </wp:positionH>
                        <wp:positionV relativeFrom="paragraph">
                          <wp:posOffset>362585</wp:posOffset>
                        </wp:positionV>
                        <wp:extent cx="0" cy="215900"/>
                        <wp:effectExtent l="38100" t="0" r="38100" b="12700"/>
                        <wp:wrapNone/>
                        <wp:docPr id="14" name="Straight Connector 14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CnPr/>
                              <wps:spPr>
                                <a:xfrm rot="900000">
                                  <a:off x="0" y="0"/>
                                  <a:ext cx="0" cy="2159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line w14:anchorId="1937FEC7" id="Straight Connector 14" o:spid="_x0000_s1026" style="position:absolute;rotation:15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8.55pt" to="88.2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" strokecolor="#1d3251 [3204]" strokeweight=".5pt">
                        <v:stroke joinstyle="miter"/>
                      </v:line>
                    </w:pict>
                  </mc:Fallback>
                </mc:AlternateContent>
              </w:r>
              <w:r w:rsidR="00CB5C6B" w:rsidRPr="00CF1A4D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Edith</w:t>
              </w:r>
            </w:hyperlink>
            <w:r w:rsidR="00CB5C6B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(Virtual Assistant)</w:t>
            </w:r>
          </w:p>
          <w:p w14:paraId="7FB13641" w14:textId="03807A16" w:rsidR="00CB5C6B" w:rsidRPr="00886C21" w:rsidRDefault="00CB5C6B" w:rsidP="00CB5C6B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 w:rsidRPr="00886C21">
              <w:rPr>
                <w:rFonts w:ascii="Arial" w:hAnsi="Arial" w:cs="Arial"/>
                <w:sz w:val="20"/>
                <w:szCs w:val="20"/>
              </w:rPr>
              <w:t>2 Months   Team of 2   Assistant API - Raspberry PI 4 – Python 3</w:t>
            </w:r>
          </w:p>
          <w:p w14:paraId="0D70D6C8" w14:textId="0078E251" w:rsidR="00DC67F7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0AF8B1" wp14:editId="734BB1FA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347345</wp:posOffset>
                      </wp:positionV>
                      <wp:extent cx="0" cy="215900"/>
                      <wp:effectExtent l="38100" t="0" r="38100" b="127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F47DFCB" id="Straight Connector 9" o:spid="_x0000_s1026" style="position:absolute;rotation:15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35pt" to="88.2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7BA6E98" wp14:editId="7CFC3A0B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347980</wp:posOffset>
                      </wp:positionV>
                      <wp:extent cx="0" cy="215900"/>
                      <wp:effectExtent l="38100" t="0" r="38100" b="1270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AF1739" id="Straight Connector 10" o:spid="_x0000_s1026" style="position:absolute;rotation:15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4pt" to="141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7" w:history="1">
              <w:r w:rsidR="00DC67F7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Plagiarism Detector</w:t>
              </w:r>
            </w:hyperlink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</w:t>
            </w:r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Algorithms Project</w:t>
            </w:r>
            <w:r w:rsidR="00DC67F7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>)</w:t>
            </w:r>
          </w:p>
          <w:p w14:paraId="40BF56CD" w14:textId="1870CCAF" w:rsidR="007C15CC" w:rsidRPr="00886C21" w:rsidRDefault="00006D83" w:rsidP="007C15CC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D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ynamic Programming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3B67">
              <w:rPr>
                <w:rFonts w:ascii="Arial" w:hAnsi="Arial" w:cs="Arial"/>
                <w:sz w:val="20"/>
                <w:szCs w:val="20"/>
              </w:rPr>
              <w:t xml:space="preserve">LCS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C</w:t>
            </w:r>
          </w:p>
          <w:p w14:paraId="529B10E5" w14:textId="6767D204" w:rsidR="007C15CC" w:rsidRPr="004A63F1" w:rsidRDefault="004A63F1" w:rsidP="004931B3">
            <w:pPr>
              <w:pStyle w:val="ListBullet"/>
              <w:numPr>
                <w:ilvl w:val="0"/>
                <w:numId w:val="11"/>
              </w:num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D0AAE2" wp14:editId="513505D3">
                      <wp:simplePos x="0" y="0"/>
                      <wp:positionH relativeFrom="column">
                        <wp:posOffset>1120140</wp:posOffset>
                      </wp:positionH>
                      <wp:positionV relativeFrom="paragraph">
                        <wp:posOffset>354330</wp:posOffset>
                      </wp:positionV>
                      <wp:extent cx="0" cy="215900"/>
                      <wp:effectExtent l="38100" t="0" r="38100" b="1270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A0EE4A" id="Straight Connector 12" o:spid="_x0000_s1026" style="position:absolute;rotation:15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27.9pt" to="88.2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r w:rsidRPr="00886C21">
              <w:rPr>
                <w:rFonts w:ascii="Arial" w:hAnsi="Arial" w:cs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3784430" wp14:editId="14F0E0E3">
                      <wp:simplePos x="0" y="0"/>
                      <wp:positionH relativeFrom="column">
                        <wp:posOffset>1790700</wp:posOffset>
                      </wp:positionH>
                      <wp:positionV relativeFrom="paragraph">
                        <wp:posOffset>346710</wp:posOffset>
                      </wp:positionV>
                      <wp:extent cx="0" cy="215900"/>
                      <wp:effectExtent l="38100" t="0" r="38100" b="1270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900000">
                                <a:off x="0" y="0"/>
                                <a:ext cx="0" cy="2159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50F6C5" id="Straight Connector 11" o:spid="_x0000_s1026" style="position:absolute;rotation:15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27.3pt" to="141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" strokecolor="#1d3251 [3204]" strokeweight=".5pt">
                      <v:stroke joinstyle="miter"/>
                    </v:line>
                  </w:pict>
                </mc:Fallback>
              </mc:AlternateContent>
            </w:r>
            <w:hyperlink r:id="rId38" w:history="1">
              <w:r w:rsidR="007C15CC" w:rsidRPr="004A63F1">
                <w:rPr>
                  <w:rStyle w:val="Hyperlink"/>
                  <w:rFonts w:ascii="Arial Unicode MS" w:eastAsia="Arial Unicode MS" w:hAnsi="Arial Unicode MS" w:cs="Arial Unicode MS"/>
                  <w:sz w:val="28"/>
                  <w:szCs w:val="28"/>
                </w:rPr>
                <w:t>File Manager</w:t>
              </w:r>
            </w:hyperlink>
            <w:r w:rsidR="007C15CC" w:rsidRPr="004A63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(Operating Systems Project)</w:t>
            </w:r>
          </w:p>
          <w:p w14:paraId="66772ED6" w14:textId="1777EF63" w:rsidR="00DC67F7" w:rsidRPr="00886C21" w:rsidRDefault="00006D83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7C15CC" w:rsidRPr="00886C21">
              <w:rPr>
                <w:rFonts w:ascii="Arial" w:hAnsi="Arial" w:cs="Arial"/>
                <w:sz w:val="20"/>
                <w:szCs w:val="20"/>
              </w:rPr>
              <w:t xml:space="preserve"> Months   Team of 2   Linux – CLI – C</w:t>
            </w:r>
          </w:p>
          <w:p w14:paraId="3532D506" w14:textId="77777777" w:rsidR="00CB5C6B" w:rsidRPr="00DC67F7" w:rsidRDefault="00CB5C6B" w:rsidP="00EF1A68">
            <w:pPr>
              <w:pStyle w:val="ListBullet"/>
              <w:numPr>
                <w:ilvl w:val="0"/>
                <w:numId w:val="0"/>
              </w:numPr>
              <w:ind w:left="864"/>
              <w:rPr>
                <w:rFonts w:ascii="Times New Roman" w:hAnsi="Times New Roman"/>
                <w:sz w:val="20"/>
                <w:szCs w:val="20"/>
              </w:rPr>
            </w:pPr>
          </w:p>
          <w:p w14:paraId="17987633" w14:textId="60CD8BF0" w:rsidR="007C15CC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>TRAINING, CERTIFICATION AND CERTIFICATES</w:t>
            </w:r>
          </w:p>
          <w:p w14:paraId="51B83803" w14:textId="1977F42C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Architecting with Google Compute Engine</w:t>
            </w:r>
            <w:r w:rsidR="00EF1A68" w:rsidRPr="003A0486">
              <w:t xml:space="preserve">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56447A1F" w14:textId="29DF069D" w:rsidR="007C15CC" w:rsidRPr="003A0486" w:rsidRDefault="007C15CC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Google IT Automation with Pytho</w:t>
            </w:r>
            <w:r w:rsidR="00EF1A68" w:rsidRPr="003A0486">
              <w:t xml:space="preserve">n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="00EF1A68" w:rsidRPr="003A0486">
              <w:t xml:space="preserve">     Coursera</w:t>
            </w:r>
          </w:p>
          <w:p w14:paraId="0D919B91" w14:textId="1A835CC1" w:rsidR="00246915" w:rsidRPr="003A0486" w:rsidRDefault="00EF1A68" w:rsidP="004931B3">
            <w:pPr>
              <w:pStyle w:val="ListParagraph"/>
              <w:numPr>
                <w:ilvl w:val="0"/>
                <w:numId w:val="11"/>
              </w:numPr>
            </w:pPr>
            <w:r w:rsidRPr="003A0486">
              <w:t>Programming</w:t>
            </w:r>
            <w:r w:rsidR="00DF05DE">
              <w:t xml:space="preserve"> and</w:t>
            </w:r>
            <w:r w:rsidRPr="003A0486">
              <w:t xml:space="preserve"> DSA using Python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NPTEL</w:t>
            </w:r>
          </w:p>
          <w:p w14:paraId="5152B4B9" w14:textId="0C43A7A7" w:rsidR="00EF1A68" w:rsidRDefault="00EF1A68" w:rsidP="003F7847">
            <w:pPr>
              <w:pStyle w:val="ListParagraph"/>
              <w:numPr>
                <w:ilvl w:val="0"/>
                <w:numId w:val="11"/>
              </w:numPr>
            </w:pPr>
            <w:r w:rsidRPr="003A0486">
              <w:t xml:space="preserve">Intermediate Problem Solver                         </w:t>
            </w:r>
            <w:r w:rsidR="00287D5C">
              <w:t xml:space="preserve"> </w:t>
            </w:r>
            <w:r w:rsidR="004C3B67" w:rsidRPr="00886C21">
              <w:rPr>
                <w:rFonts w:ascii="Arial" w:hAnsi="Arial" w:cs="Arial"/>
                <w:sz w:val="20"/>
                <w:szCs w:val="20"/>
              </w:rPr>
              <w:t>–</w:t>
            </w:r>
            <w:r w:rsidRPr="003A0486">
              <w:t xml:space="preserve">     Hackerrank</w:t>
            </w:r>
          </w:p>
          <w:p w14:paraId="28F29FB8" w14:textId="0B2AB420" w:rsidR="003F7847" w:rsidRDefault="003F7847" w:rsidP="003F7847">
            <w:pPr>
              <w:pStyle w:val="ListParagraph"/>
            </w:pPr>
          </w:p>
          <w:p w14:paraId="0ABC3374" w14:textId="77777777" w:rsidR="003F5EBC" w:rsidRPr="00CB3B74" w:rsidRDefault="003F5EBC" w:rsidP="003F5EBC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>
              <w:rPr>
                <w:b/>
                <w:bCs/>
                <w:color w:val="1D3251" w:themeColor="accent5" w:themeShade="40"/>
                <w:sz w:val="32"/>
                <w:szCs w:val="32"/>
              </w:rPr>
              <w:t>ACHIEVEMENTS</w:t>
            </w:r>
          </w:p>
          <w:p w14:paraId="710EA528" w14:textId="0D8E79C6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4</w:t>
            </w:r>
            <w:r>
              <w:rPr>
                <w:sz w:val="26"/>
                <w:szCs w:val="26"/>
              </w:rPr>
              <w:t xml:space="preserve"> Star programmer at </w:t>
            </w:r>
            <w:r>
              <w:rPr>
                <w:b/>
                <w:bCs/>
                <w:sz w:val="26"/>
                <w:szCs w:val="26"/>
              </w:rPr>
              <w:t xml:space="preserve">Codechef – </w:t>
            </w:r>
            <w:r w:rsidRPr="000B7A11">
              <w:rPr>
                <w:b/>
                <w:bCs/>
                <w:sz w:val="26"/>
                <w:szCs w:val="26"/>
              </w:rPr>
              <w:t>Highest Rating 19</w:t>
            </w:r>
            <w:r w:rsidR="003E7F49">
              <w:rPr>
                <w:b/>
                <w:bCs/>
                <w:sz w:val="26"/>
                <w:szCs w:val="26"/>
              </w:rPr>
              <w:t>82</w:t>
            </w:r>
          </w:p>
          <w:p w14:paraId="59E2DC53" w14:textId="77777777" w:rsidR="003F5EBC" w:rsidRP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740/17464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807C98">
              <w:rPr>
                <w:b/>
                <w:bCs/>
                <w:sz w:val="26"/>
                <w:szCs w:val="26"/>
              </w:rPr>
              <w:t xml:space="preserve"> Round </w:t>
            </w:r>
            <w:r>
              <w:rPr>
                <w:b/>
                <w:bCs/>
                <w:sz w:val="26"/>
                <w:szCs w:val="26"/>
              </w:rPr>
              <w:t>A</w:t>
            </w:r>
          </w:p>
          <w:p w14:paraId="6F2B5276" w14:textId="77777777" w:rsidR="003F5EBC" w:rsidRPr="00C56102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 w:rsidRPr="00807C98">
              <w:rPr>
                <w:b/>
                <w:bCs/>
                <w:sz w:val="26"/>
                <w:szCs w:val="26"/>
              </w:rPr>
              <w:t>929</w:t>
            </w:r>
            <w:r>
              <w:rPr>
                <w:b/>
                <w:bCs/>
                <w:sz w:val="26"/>
                <w:szCs w:val="26"/>
              </w:rPr>
              <w:t>/7395</w:t>
            </w:r>
            <w:r>
              <w:rPr>
                <w:sz w:val="26"/>
                <w:szCs w:val="26"/>
              </w:rPr>
              <w:t xml:space="preserve"> in </w:t>
            </w:r>
            <w:r w:rsidRPr="00807C98">
              <w:rPr>
                <w:b/>
                <w:bCs/>
                <w:sz w:val="26"/>
                <w:szCs w:val="26"/>
              </w:rPr>
              <w:t>Google Kickstart 2021 Round B</w:t>
            </w:r>
          </w:p>
          <w:p w14:paraId="6C0771CD" w14:textId="77777777" w:rsidR="003F5EBC" w:rsidRDefault="003F5EBC" w:rsidP="003F5EBC">
            <w:pPr>
              <w:pStyle w:val="ListParagraph"/>
              <w:numPr>
                <w:ilvl w:val="0"/>
                <w:numId w:val="11"/>
              </w:numPr>
              <w:rPr>
                <w:b/>
                <w:bCs/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Ranked </w:t>
            </w:r>
            <w:r>
              <w:rPr>
                <w:b/>
                <w:bCs/>
                <w:sz w:val="26"/>
                <w:szCs w:val="26"/>
              </w:rPr>
              <w:t>4372/9000</w:t>
            </w:r>
            <w:r>
              <w:rPr>
                <w:sz w:val="26"/>
                <w:szCs w:val="26"/>
              </w:rPr>
              <w:t xml:space="preserve"> in </w:t>
            </w:r>
            <w:r>
              <w:rPr>
                <w:b/>
                <w:bCs/>
                <w:sz w:val="26"/>
                <w:szCs w:val="26"/>
              </w:rPr>
              <w:t>Google Hash Code 2021</w:t>
            </w:r>
          </w:p>
          <w:p w14:paraId="524CB047" w14:textId="77777777" w:rsidR="003F5EBC" w:rsidRP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263/8051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Hackerrank Hackfest 2020</w:t>
            </w:r>
          </w:p>
          <w:p w14:paraId="004CF683" w14:textId="324D15DE" w:rsidR="003F5EBC" w:rsidRDefault="003F5EBC" w:rsidP="004E4B73">
            <w:pPr>
              <w:pStyle w:val="ListParagraph"/>
              <w:numPr>
                <w:ilvl w:val="0"/>
                <w:numId w:val="11"/>
              </w:numPr>
            </w:pPr>
            <w:r w:rsidRPr="003F5EBC">
              <w:rPr>
                <w:sz w:val="26"/>
                <w:szCs w:val="26"/>
              </w:rPr>
              <w:t xml:space="preserve">Ranked </w:t>
            </w:r>
            <w:r w:rsidRPr="003F5EBC">
              <w:rPr>
                <w:b/>
                <w:bCs/>
                <w:sz w:val="26"/>
                <w:szCs w:val="26"/>
              </w:rPr>
              <w:t>43/1513</w:t>
            </w:r>
            <w:r w:rsidRPr="003F5EBC">
              <w:rPr>
                <w:sz w:val="26"/>
                <w:szCs w:val="26"/>
              </w:rPr>
              <w:t xml:space="preserve"> in </w:t>
            </w:r>
            <w:r w:rsidRPr="003F5EBC">
              <w:rPr>
                <w:b/>
                <w:bCs/>
                <w:sz w:val="26"/>
                <w:szCs w:val="26"/>
              </w:rPr>
              <w:t>Hack the Interview – Global 2020</w:t>
            </w:r>
          </w:p>
          <w:p w14:paraId="3AD14E78" w14:textId="77777777" w:rsidR="003F5EBC" w:rsidRPr="003F7847" w:rsidRDefault="003F5EBC" w:rsidP="003F5EBC"/>
          <w:p w14:paraId="4D5B12B7" w14:textId="6AC7F501" w:rsidR="00EF1A68" w:rsidRPr="00CB3B74" w:rsidRDefault="00CB3B74" w:rsidP="00CB3B74">
            <w:pPr>
              <w:rPr>
                <w:b/>
                <w:bCs/>
                <w:color w:val="1D3251" w:themeColor="accent5" w:themeShade="40"/>
                <w:sz w:val="32"/>
                <w:szCs w:val="32"/>
              </w:rPr>
            </w:pPr>
            <w:r w:rsidRPr="00CB3B74">
              <w:rPr>
                <w:b/>
                <w:bCs/>
                <w:color w:val="1D3251" w:themeColor="accent5" w:themeShade="40"/>
                <w:sz w:val="32"/>
                <w:szCs w:val="32"/>
              </w:rPr>
              <w:t xml:space="preserve">PUBLICATIONS - </w:t>
            </w:r>
            <w:r w:rsidR="0089211D">
              <w:rPr>
                <w:b/>
                <w:bCs/>
                <w:color w:val="1D3251" w:themeColor="accent5" w:themeShade="40"/>
                <w:sz w:val="32"/>
                <w:szCs w:val="32"/>
              </w:rPr>
              <w:t>Geeksforgeeks</w:t>
            </w:r>
          </w:p>
          <w:p w14:paraId="7E274D4D" w14:textId="69328FA8" w:rsidR="00EF1A68" w:rsidRPr="00757CF9" w:rsidRDefault="00FA6B8E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39" w:history="1">
              <w:r w:rsidR="00911325" w:rsidRPr="00757CF9">
                <w:rPr>
                  <w:rStyle w:val="Hyperlink"/>
                  <w:sz w:val="26"/>
                  <w:szCs w:val="26"/>
                </w:rPr>
                <w:t>Number of ways of s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plit</w:t>
              </w:r>
              <w:r w:rsidR="00911325" w:rsidRPr="00757CF9">
                <w:rPr>
                  <w:rStyle w:val="Hyperlink"/>
                  <w:sz w:val="26"/>
                  <w:szCs w:val="26"/>
                </w:rPr>
                <w:t>ting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 xml:space="preserve"> N! into two co-prime factors</w:t>
              </w:r>
            </w:hyperlink>
          </w:p>
          <w:p w14:paraId="65AAF2F0" w14:textId="1F1F5D45" w:rsidR="00EF1A68" w:rsidRPr="00757CF9" w:rsidRDefault="00FA6B8E" w:rsidP="004931B3">
            <w:pPr>
              <w:pStyle w:val="ListParagraph"/>
              <w:numPr>
                <w:ilvl w:val="0"/>
                <w:numId w:val="11"/>
              </w:numPr>
              <w:rPr>
                <w:sz w:val="26"/>
                <w:szCs w:val="26"/>
              </w:rPr>
            </w:pPr>
            <w:hyperlink r:id="rId40" w:history="1">
              <w:r w:rsidR="00EF1A68" w:rsidRPr="00757CF9">
                <w:rPr>
                  <w:rStyle w:val="Hyperlink"/>
                  <w:sz w:val="26"/>
                  <w:szCs w:val="26"/>
                </w:rPr>
                <w:t>Sum of factors of the product of a given array</w:t>
              </w:r>
            </w:hyperlink>
            <w:r w:rsidR="000D736F" w:rsidRPr="00757CF9">
              <w:rPr>
                <w:sz w:val="26"/>
                <w:szCs w:val="26"/>
              </w:rPr>
              <w:t xml:space="preserve"> </w:t>
            </w:r>
          </w:p>
          <w:p w14:paraId="3F7E758E" w14:textId="77777777" w:rsidR="00102691" w:rsidRPr="00102691" w:rsidRDefault="00FA6B8E" w:rsidP="004931B3">
            <w:pPr>
              <w:pStyle w:val="ListParagraph"/>
              <w:numPr>
                <w:ilvl w:val="0"/>
                <w:numId w:val="11"/>
              </w:numPr>
              <w:rPr>
                <w:rStyle w:val="Hyperlink"/>
                <w:color w:val="262626" w:themeColor="text1" w:themeTint="D9"/>
                <w:sz w:val="22"/>
                <w:szCs w:val="22"/>
                <w:u w:val="none"/>
              </w:rPr>
            </w:pPr>
            <w:hyperlink r:id="rId41" w:history="1">
              <w:r w:rsidR="00911325" w:rsidRPr="00757CF9">
                <w:rPr>
                  <w:rStyle w:val="Hyperlink"/>
                  <w:sz w:val="26"/>
                  <w:szCs w:val="26"/>
                </w:rPr>
                <w:t>Un</w:t>
              </w:r>
              <w:r w:rsidR="00EF1A68" w:rsidRPr="00757CF9">
                <w:rPr>
                  <w:rStyle w:val="Hyperlink"/>
                  <w:sz w:val="26"/>
                  <w:szCs w:val="26"/>
                </w:rPr>
                <w:t>ique outcomes possible by performing S flips on N coins</w:t>
              </w:r>
            </w:hyperlink>
          </w:p>
          <w:p w14:paraId="3DD4E1A7" w14:textId="654E118F" w:rsidR="00F77832" w:rsidRPr="00774EC3" w:rsidRDefault="00FA6B8E" w:rsidP="003F5EBC">
            <w:pPr>
              <w:pStyle w:val="ListParagraph"/>
              <w:numPr>
                <w:ilvl w:val="0"/>
                <w:numId w:val="11"/>
              </w:numPr>
              <w:rPr>
                <w:sz w:val="22"/>
                <w:szCs w:val="22"/>
              </w:rPr>
            </w:pPr>
            <w:hyperlink r:id="rId42" w:history="1">
              <w:r w:rsidR="000B7A11">
                <w:rPr>
                  <w:rStyle w:val="Hyperlink"/>
                  <w:sz w:val="26"/>
                  <w:szCs w:val="26"/>
                </w:rPr>
                <w:t>Maximum no. of K sized teams with each player from different country</w:t>
              </w:r>
            </w:hyperlink>
          </w:p>
        </w:tc>
      </w:tr>
    </w:tbl>
    <w:p w14:paraId="4E7C4680" w14:textId="52F69934" w:rsidR="00CF5477" w:rsidRPr="00CF5477" w:rsidRDefault="00CF5477" w:rsidP="00CF5477">
      <w:pPr>
        <w:tabs>
          <w:tab w:val="left" w:pos="5844"/>
        </w:tabs>
        <w:rPr>
          <w:sz w:val="2"/>
          <w:szCs w:val="2"/>
        </w:rPr>
      </w:pPr>
    </w:p>
    <w:sectPr w:rsidR="00CF5477" w:rsidRPr="00CF5477" w:rsidSect="00102691">
      <w:headerReference w:type="default" r:id="rId43"/>
      <w:footerReference w:type="default" r:id="rId44"/>
      <w:pgSz w:w="15309" w:h="20979" w:code="12"/>
      <w:pgMar w:top="578" w:right="720" w:bottom="284" w:left="720" w:header="142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806F2" w14:textId="77777777" w:rsidR="00FA6B8E" w:rsidRDefault="00FA6B8E" w:rsidP="00B21D64">
      <w:pPr>
        <w:spacing w:after="0" w:line="240" w:lineRule="auto"/>
      </w:pPr>
      <w:r>
        <w:separator/>
      </w:r>
    </w:p>
  </w:endnote>
  <w:endnote w:type="continuationSeparator" w:id="0">
    <w:p w14:paraId="196BFEDB" w14:textId="77777777" w:rsidR="00FA6B8E" w:rsidRDefault="00FA6B8E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D767E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7544D1" wp14:editId="7ADDDD5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34C908" id="Rectangle 8" o:spid="_x0000_s1026" alt="&quot;&quot;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54CB5B" w14:textId="77777777" w:rsidR="00FA6B8E" w:rsidRDefault="00FA6B8E" w:rsidP="00B21D64">
      <w:pPr>
        <w:spacing w:after="0" w:line="240" w:lineRule="auto"/>
      </w:pPr>
      <w:r>
        <w:separator/>
      </w:r>
    </w:p>
  </w:footnote>
  <w:footnote w:type="continuationSeparator" w:id="0">
    <w:p w14:paraId="3A4F19B5" w14:textId="77777777" w:rsidR="00FA6B8E" w:rsidRDefault="00FA6B8E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18BB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10F9CC" wp14:editId="774BC94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4A004AE" id="Group 129" o:spid="_x0000_s1026" alt="&quot;&quot;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E868F8"/>
    <w:multiLevelType w:val="hybridMultilevel"/>
    <w:tmpl w:val="5F744C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863BF"/>
    <w:multiLevelType w:val="hybridMultilevel"/>
    <w:tmpl w:val="E1E242C8"/>
    <w:lvl w:ilvl="0" w:tplc="40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1A881197"/>
    <w:multiLevelType w:val="hybridMultilevel"/>
    <w:tmpl w:val="01E4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63A05"/>
    <w:multiLevelType w:val="hybridMultilevel"/>
    <w:tmpl w:val="088061DC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" w15:restartNumberingAfterBreak="0">
    <w:nsid w:val="37062AB3"/>
    <w:multiLevelType w:val="hybridMultilevel"/>
    <w:tmpl w:val="B4E66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1007C6"/>
    <w:multiLevelType w:val="hybridMultilevel"/>
    <w:tmpl w:val="9BA0E884"/>
    <w:lvl w:ilvl="0" w:tplc="B3C4F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3CF2105"/>
    <w:multiLevelType w:val="multilevel"/>
    <w:tmpl w:val="9D984FD2"/>
    <w:numStyleLink w:val="BullettedList"/>
  </w:abstractNum>
  <w:abstractNum w:abstractNumId="10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6F869FB"/>
    <w:multiLevelType w:val="hybridMultilevel"/>
    <w:tmpl w:val="4420E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48159E"/>
    <w:multiLevelType w:val="hybridMultilevel"/>
    <w:tmpl w:val="0AC47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69971961">
    <w:abstractNumId w:val="14"/>
  </w:num>
  <w:num w:numId="2" w16cid:durableId="617025922">
    <w:abstractNumId w:val="16"/>
  </w:num>
  <w:num w:numId="3" w16cid:durableId="1869563606">
    <w:abstractNumId w:val="12"/>
  </w:num>
  <w:num w:numId="4" w16cid:durableId="558827287">
    <w:abstractNumId w:val="8"/>
  </w:num>
  <w:num w:numId="5" w16cid:durableId="2102486234">
    <w:abstractNumId w:val="10"/>
  </w:num>
  <w:num w:numId="6" w16cid:durableId="497577692">
    <w:abstractNumId w:val="15"/>
  </w:num>
  <w:num w:numId="7" w16cid:durableId="331227148">
    <w:abstractNumId w:val="0"/>
  </w:num>
  <w:num w:numId="8" w16cid:durableId="168107438">
    <w:abstractNumId w:val="2"/>
  </w:num>
  <w:num w:numId="9" w16cid:durableId="1202283061">
    <w:abstractNumId w:val="9"/>
  </w:num>
  <w:num w:numId="10" w16cid:durableId="264265026">
    <w:abstractNumId w:val="11"/>
  </w:num>
  <w:num w:numId="11" w16cid:durableId="1453744869">
    <w:abstractNumId w:val="7"/>
  </w:num>
  <w:num w:numId="12" w16cid:durableId="1650137713">
    <w:abstractNumId w:val="6"/>
  </w:num>
  <w:num w:numId="13" w16cid:durableId="2094542728">
    <w:abstractNumId w:val="5"/>
  </w:num>
  <w:num w:numId="14" w16cid:durableId="2109764998">
    <w:abstractNumId w:val="3"/>
  </w:num>
  <w:num w:numId="15" w16cid:durableId="42143762">
    <w:abstractNumId w:val="4"/>
  </w:num>
  <w:num w:numId="16" w16cid:durableId="230770240">
    <w:abstractNumId w:val="13"/>
  </w:num>
  <w:num w:numId="17" w16cid:durableId="2043482836">
    <w:abstractNumId w:val="1"/>
  </w:num>
  <w:num w:numId="18" w16cid:durableId="16041477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B5B"/>
    <w:rsid w:val="00006D83"/>
    <w:rsid w:val="000146E6"/>
    <w:rsid w:val="000161E1"/>
    <w:rsid w:val="00021303"/>
    <w:rsid w:val="000243B2"/>
    <w:rsid w:val="00072F51"/>
    <w:rsid w:val="000B7A11"/>
    <w:rsid w:val="000D736F"/>
    <w:rsid w:val="00102691"/>
    <w:rsid w:val="00107E81"/>
    <w:rsid w:val="00114262"/>
    <w:rsid w:val="00142C68"/>
    <w:rsid w:val="00144072"/>
    <w:rsid w:val="00195997"/>
    <w:rsid w:val="001A2B85"/>
    <w:rsid w:val="001A4322"/>
    <w:rsid w:val="001B0DD7"/>
    <w:rsid w:val="001B597B"/>
    <w:rsid w:val="001C7F39"/>
    <w:rsid w:val="0021475C"/>
    <w:rsid w:val="00246915"/>
    <w:rsid w:val="00251B89"/>
    <w:rsid w:val="00287D5C"/>
    <w:rsid w:val="002C3DFB"/>
    <w:rsid w:val="002E03C2"/>
    <w:rsid w:val="002E3A80"/>
    <w:rsid w:val="002F7E70"/>
    <w:rsid w:val="00326047"/>
    <w:rsid w:val="0034260B"/>
    <w:rsid w:val="003467F7"/>
    <w:rsid w:val="00353726"/>
    <w:rsid w:val="00354C1F"/>
    <w:rsid w:val="003A0486"/>
    <w:rsid w:val="003C0BB5"/>
    <w:rsid w:val="003E7F49"/>
    <w:rsid w:val="003F5EBC"/>
    <w:rsid w:val="003F7847"/>
    <w:rsid w:val="004067B9"/>
    <w:rsid w:val="004103C0"/>
    <w:rsid w:val="0044587C"/>
    <w:rsid w:val="00447AB2"/>
    <w:rsid w:val="00452292"/>
    <w:rsid w:val="004524ED"/>
    <w:rsid w:val="0047701D"/>
    <w:rsid w:val="004865C2"/>
    <w:rsid w:val="00491B02"/>
    <w:rsid w:val="004931B3"/>
    <w:rsid w:val="004A3CBA"/>
    <w:rsid w:val="004A63F1"/>
    <w:rsid w:val="004B4147"/>
    <w:rsid w:val="004C3B67"/>
    <w:rsid w:val="00521946"/>
    <w:rsid w:val="00546815"/>
    <w:rsid w:val="00552F9B"/>
    <w:rsid w:val="005636A7"/>
    <w:rsid w:val="00567D92"/>
    <w:rsid w:val="005A20B8"/>
    <w:rsid w:val="005B1BB9"/>
    <w:rsid w:val="005B57EF"/>
    <w:rsid w:val="005B60FA"/>
    <w:rsid w:val="005B7DB3"/>
    <w:rsid w:val="0061400D"/>
    <w:rsid w:val="00621B5C"/>
    <w:rsid w:val="006504F7"/>
    <w:rsid w:val="006805F2"/>
    <w:rsid w:val="006C270B"/>
    <w:rsid w:val="006C2DFF"/>
    <w:rsid w:val="006D5A73"/>
    <w:rsid w:val="006E64DF"/>
    <w:rsid w:val="006F2776"/>
    <w:rsid w:val="00740081"/>
    <w:rsid w:val="007571B5"/>
    <w:rsid w:val="00757CF9"/>
    <w:rsid w:val="00774EC3"/>
    <w:rsid w:val="007772B1"/>
    <w:rsid w:val="007C15CC"/>
    <w:rsid w:val="007C2392"/>
    <w:rsid w:val="007D1BEF"/>
    <w:rsid w:val="00807C98"/>
    <w:rsid w:val="008424CE"/>
    <w:rsid w:val="0087027A"/>
    <w:rsid w:val="00886C21"/>
    <w:rsid w:val="00890F1A"/>
    <w:rsid w:val="0089211D"/>
    <w:rsid w:val="008A1669"/>
    <w:rsid w:val="008E2197"/>
    <w:rsid w:val="00911325"/>
    <w:rsid w:val="00997E86"/>
    <w:rsid w:val="009B7D45"/>
    <w:rsid w:val="009C08C2"/>
    <w:rsid w:val="009C4B74"/>
    <w:rsid w:val="009E5B51"/>
    <w:rsid w:val="00A21AF8"/>
    <w:rsid w:val="00A6425D"/>
    <w:rsid w:val="00A653B9"/>
    <w:rsid w:val="00A7795E"/>
    <w:rsid w:val="00A96376"/>
    <w:rsid w:val="00AD5430"/>
    <w:rsid w:val="00AE582E"/>
    <w:rsid w:val="00B03ED5"/>
    <w:rsid w:val="00B21D64"/>
    <w:rsid w:val="00B25CD5"/>
    <w:rsid w:val="00B316FF"/>
    <w:rsid w:val="00B5647A"/>
    <w:rsid w:val="00B6097C"/>
    <w:rsid w:val="00B73E22"/>
    <w:rsid w:val="00B93788"/>
    <w:rsid w:val="00BB7CE4"/>
    <w:rsid w:val="00BC33C3"/>
    <w:rsid w:val="00BD6664"/>
    <w:rsid w:val="00BF0DAF"/>
    <w:rsid w:val="00C05345"/>
    <w:rsid w:val="00C07256"/>
    <w:rsid w:val="00C217B1"/>
    <w:rsid w:val="00C344AA"/>
    <w:rsid w:val="00C37B1A"/>
    <w:rsid w:val="00C53145"/>
    <w:rsid w:val="00C56102"/>
    <w:rsid w:val="00C777FF"/>
    <w:rsid w:val="00C77B5B"/>
    <w:rsid w:val="00C92975"/>
    <w:rsid w:val="00CA1898"/>
    <w:rsid w:val="00CA713E"/>
    <w:rsid w:val="00CB3B74"/>
    <w:rsid w:val="00CB5C6B"/>
    <w:rsid w:val="00CC4FCF"/>
    <w:rsid w:val="00CD2FD2"/>
    <w:rsid w:val="00CF1A4D"/>
    <w:rsid w:val="00CF5477"/>
    <w:rsid w:val="00CF5515"/>
    <w:rsid w:val="00CF7442"/>
    <w:rsid w:val="00CF79A2"/>
    <w:rsid w:val="00D07903"/>
    <w:rsid w:val="00D12DFD"/>
    <w:rsid w:val="00D604D7"/>
    <w:rsid w:val="00D62B7E"/>
    <w:rsid w:val="00D77870"/>
    <w:rsid w:val="00D94304"/>
    <w:rsid w:val="00DC67F7"/>
    <w:rsid w:val="00DF05DE"/>
    <w:rsid w:val="00E861CD"/>
    <w:rsid w:val="00EE6E7D"/>
    <w:rsid w:val="00EF1A68"/>
    <w:rsid w:val="00F420AB"/>
    <w:rsid w:val="00F533A5"/>
    <w:rsid w:val="00F62A62"/>
    <w:rsid w:val="00F77832"/>
    <w:rsid w:val="00F96CEA"/>
    <w:rsid w:val="00FA2144"/>
    <w:rsid w:val="00FA3E3D"/>
    <w:rsid w:val="00FA6B8E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8714F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qFormat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C77B5B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B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270B"/>
    <w:rPr>
      <w:color w:val="FE006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hyperlink" Target="https://www.geeksforgeeks.org/count-ways-to-split-n-into-two-distinct-co-prime-factors/" TargetMode="External"/><Relationship Id="rId21" Type="http://schemas.openxmlformats.org/officeDocument/2006/relationships/image" Target="media/image9.svg"/><Relationship Id="rId34" Type="http://schemas.openxmlformats.org/officeDocument/2006/relationships/hyperlink" Target="https://www.hackerrank.com/SkynetasSpyder" TargetMode="External"/><Relationship Id="rId42" Type="http://schemas.openxmlformats.org/officeDocument/2006/relationships/hyperlink" Target="https://www.geeksforgeeks.org/maximum-number-of-teams-of-size-k-possible-with-each-player-from-different-country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24" Type="http://schemas.openxmlformats.org/officeDocument/2006/relationships/image" Target="media/image12.png"/><Relationship Id="rId32" Type="http://schemas.openxmlformats.org/officeDocument/2006/relationships/image" Target="media/image17.png"/><Relationship Id="rId37" Type="http://schemas.openxmlformats.org/officeDocument/2006/relationships/hyperlink" Target="https://github.com/ChitturiSaiSuman/Plagiarism_Detector" TargetMode="External"/><Relationship Id="rId40" Type="http://schemas.openxmlformats.org/officeDocument/2006/relationships/hyperlink" Target="https://www.geeksforgeeks.org/sum-of-factors-of-the-product-of-a-given-array/" TargetMode="External"/><Relationship Id="rId45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hyperlink" Target="https://github.com/ChitturiSaiSuman/" TargetMode="External"/><Relationship Id="rId36" Type="http://schemas.openxmlformats.org/officeDocument/2006/relationships/hyperlink" Target="https://github.com/ChitturiSaiSuman/Edith-Virtual-Assistant" TargetMode="External"/><Relationship Id="rId10" Type="http://schemas.openxmlformats.org/officeDocument/2006/relationships/image" Target="media/image1.png"/><Relationship Id="rId19" Type="http://schemas.openxmlformats.org/officeDocument/2006/relationships/hyperlink" Target="mailto:saisumanchitturi@gmail.com" TargetMode="External"/><Relationship Id="rId31" Type="http://schemas.openxmlformats.org/officeDocument/2006/relationships/hyperlink" Target="https://www.codechef.com/users/suman_18733097" TargetMode="External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github.com/ChitturiSaiSuman/MetaStream" TargetMode="External"/><Relationship Id="rId43" Type="http://schemas.openxmlformats.org/officeDocument/2006/relationships/header" Target="header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6.svg"/><Relationship Id="rId25" Type="http://schemas.openxmlformats.org/officeDocument/2006/relationships/hyperlink" Target="https://www.linkedin.com/in/sai-suman-chitturi-9727a2196/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s://github.com/ChitturiSaiSuman/File_Manager" TargetMode="External"/><Relationship Id="rId46" Type="http://schemas.openxmlformats.org/officeDocument/2006/relationships/theme" Target="theme/theme1.xml"/><Relationship Id="rId20" Type="http://schemas.openxmlformats.org/officeDocument/2006/relationships/image" Target="media/image8.png"/><Relationship Id="rId41" Type="http://schemas.openxmlformats.org/officeDocument/2006/relationships/hyperlink" Target="https://www.geeksforgeeks.org/count-all-unique-outcomes-possible-by-performing-s-flips-on-n-coin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su\AppData\Roaming\Microsoft\Templates\Modern%20initials%20resume.dotx" TargetMode="External"/></Relationship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resume.dotx</Template>
  <TotalTime>0</TotalTime>
  <Pages>2</Pages>
  <Words>509</Words>
  <Characters>2905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2021-07-04T05:02:00Z</dcterms:created>
  <dcterms:modified xsi:type="dcterms:W3CDTF">2022-04-27T16:27:00Z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