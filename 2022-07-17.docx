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227"/>
        <w:gridCol w:w="2445"/>
        <w:gridCol w:w="303"/>
        <w:gridCol w:w="8242"/>
        <w:gridCol w:w="3663"/>
      </w:tblGrid>
      <w:tr w:rsidR="004B4147" w:rsidRPr="004B4147" w14:paraId="66F6C07C" w14:textId="77777777" w:rsidTr="00774EC3">
        <w:trPr>
          <w:trHeight w:val="1002"/>
        </w:trPr>
        <w:tc>
          <w:tcPr>
            <w:tcW w:w="2769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2BED112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644F3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" strokecolor="#002060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653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774EC3">
        <w:tc>
          <w:tcPr>
            <w:tcW w:w="2769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4653" w:type="dxa"/>
            <w:gridSpan w:val="4"/>
            <w:tcBorders>
              <w:top w:val="single" w:sz="4" w:space="0" w:color="FFFFFF" w:themeColor="background1"/>
            </w:tcBorders>
          </w:tcPr>
          <w:p w14:paraId="67FF575F" w14:textId="48FB3F0E" w:rsidR="00A21AF8" w:rsidRPr="009C4B74" w:rsidRDefault="00991414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Competitive Programmer </w:t>
            </w:r>
            <w:r w:rsidR="00A2324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–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 w:rsidR="00A2324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Open-source Contributor </w:t>
            </w:r>
            <w:r w:rsidR="00D043E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–</w:t>
            </w:r>
            <w:r w:rsidR="00A2324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 w:rsidR="00D043E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Software Developer</w:t>
            </w:r>
          </w:p>
        </w:tc>
      </w:tr>
      <w:tr w:rsidR="007772B1" w:rsidRPr="004B4147" w14:paraId="3D41B2FC" w14:textId="77777777" w:rsidTr="00774EC3">
        <w:trPr>
          <w:trHeight w:val="68"/>
        </w:trPr>
        <w:tc>
          <w:tcPr>
            <w:tcW w:w="2769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4653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774EC3">
        <w:tc>
          <w:tcPr>
            <w:tcW w:w="542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D4B2BEC">
                      <wp:extent cx="213066" cy="213066"/>
                      <wp:effectExtent l="0" t="0" r="0" b="0"/>
                      <wp:docPr id="131" name="Group 131" descr="Mobi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FDBF2" id="Group 131" o:spid="_x0000_s1026" alt="Mobil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5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766ABA7" w14:textId="4A2D9E79" w:rsidR="00BF0DAF" w:rsidRPr="009C08C2" w:rsidRDefault="00006D83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9C08C2">
              <w:rPr>
                <w:rFonts w:ascii="Times New Roman" w:hAnsi="Times New Roman" w:cs="Times New Roman"/>
                <w:sz w:val="28"/>
                <w:szCs w:val="22"/>
              </w:rPr>
              <w:t>+91 84979 76559</w:t>
            </w:r>
          </w:p>
        </w:tc>
        <w:tc>
          <w:tcPr>
            <w:tcW w:w="303" w:type="dxa"/>
          </w:tcPr>
          <w:p w14:paraId="68D406B3" w14:textId="77777777" w:rsidR="00BF0DAF" w:rsidRPr="00997E86" w:rsidRDefault="00BF0DAF" w:rsidP="00BF0DAF"/>
        </w:tc>
        <w:tc>
          <w:tcPr>
            <w:tcW w:w="11905" w:type="dxa"/>
            <w:gridSpan w:val="2"/>
            <w:vMerge w:val="restart"/>
          </w:tcPr>
          <w:p w14:paraId="2911E37C" w14:textId="5B55DC9C" w:rsidR="00BF0DAF" w:rsidRPr="00CB3B74" w:rsidRDefault="002C3DFB" w:rsidP="00774EC3">
            <w:pPr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ABOUT ME</w:t>
            </w:r>
          </w:p>
        </w:tc>
      </w:tr>
      <w:tr w:rsidR="00BF0DAF" w:rsidRPr="00997E86" w14:paraId="065483BB" w14:textId="77777777" w:rsidTr="00774EC3">
        <w:trPr>
          <w:trHeight w:val="68"/>
        </w:trPr>
        <w:tc>
          <w:tcPr>
            <w:tcW w:w="542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3F52DCE1">
                      <wp:extent cx="213066" cy="213066"/>
                      <wp:effectExtent l="0" t="0" r="0" b="0"/>
                      <wp:docPr id="137" name="Group 137" descr="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254FA" id="Group 137" o:spid="_x0000_s1026" alt="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5EC5F941" w14:textId="77831764" w:rsidR="00BF0DAF" w:rsidRPr="00B03ED5" w:rsidRDefault="00000000" w:rsidP="00BF0DAF">
            <w:pPr>
              <w:pStyle w:val="Contact"/>
            </w:pPr>
            <w:hyperlink r:id="rId19" w:history="1">
              <w:r w:rsidR="00740081" w:rsidRPr="000B7A11">
                <w:rPr>
                  <w:rStyle w:val="Hyperlink"/>
                  <w:sz w:val="24"/>
                  <w:szCs w:val="20"/>
                </w:rPr>
                <w:t>saisumanchitturi@gmail.com</w:t>
              </w:r>
            </w:hyperlink>
          </w:p>
        </w:tc>
        <w:tc>
          <w:tcPr>
            <w:tcW w:w="303" w:type="dxa"/>
          </w:tcPr>
          <w:p w14:paraId="6BF80F72" w14:textId="77777777" w:rsidR="00BF0DAF" w:rsidRPr="00997E86" w:rsidRDefault="00BF0DAF" w:rsidP="00BF0DAF"/>
        </w:tc>
        <w:tc>
          <w:tcPr>
            <w:tcW w:w="11905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774EC3">
        <w:trPr>
          <w:trHeight w:val="432"/>
        </w:trPr>
        <w:tc>
          <w:tcPr>
            <w:tcW w:w="542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31A25C14">
                      <wp:extent cx="213066" cy="213066"/>
                      <wp:effectExtent l="0" t="0" r="0" b="0"/>
                      <wp:docPr id="140" name="Group 140" descr="Hyderabad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34BEE" id="Group 140" o:spid="_x0000_s1026" alt="Hyderabad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0B7A11">
              <w:rPr>
                <w:sz w:val="24"/>
                <w:szCs w:val="20"/>
              </w:rPr>
              <w:t>Hyderabad</w:t>
            </w:r>
          </w:p>
        </w:tc>
        <w:tc>
          <w:tcPr>
            <w:tcW w:w="303" w:type="dxa"/>
          </w:tcPr>
          <w:p w14:paraId="3C8FC122" w14:textId="77777777" w:rsidR="00CD2FD2" w:rsidRPr="00CB3B74" w:rsidRDefault="00CD2FD2" w:rsidP="00CD2FD2"/>
        </w:tc>
        <w:tc>
          <w:tcPr>
            <w:tcW w:w="8242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2F53D957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 xml:space="preserve">student, Debugger and Enthusiast looking for an </w:t>
            </w:r>
            <w:r w:rsidR="00AD14E5">
              <w:rPr>
                <w:szCs w:val="28"/>
              </w:rPr>
              <w:t>E</w:t>
            </w:r>
            <w:r w:rsidRPr="00CB3B74">
              <w:rPr>
                <w:szCs w:val="28"/>
              </w:rPr>
              <w:t>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A7795E">
              <w:rPr>
                <w:szCs w:val="28"/>
              </w:rPr>
              <w:t>W</w:t>
            </w:r>
            <w:r w:rsidR="00B5647A" w:rsidRPr="00CB3B74">
              <w:rPr>
                <w:rFonts w:cs="Arial"/>
                <w:szCs w:val="28"/>
              </w:rPr>
              <w:t>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3663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774EC3">
        <w:tc>
          <w:tcPr>
            <w:tcW w:w="542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33F22333">
                      <wp:extent cx="213066" cy="213066"/>
                      <wp:effectExtent l="0" t="0" r="0" b="0"/>
                      <wp:docPr id="144" name="Rectangle 144" descr="LinkedI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77914" id="Rectangle 144" o:spid="_x0000_s1026" alt="LinkedIn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" stroked="f" strokeweight="1pt">
                      <v:fill r:id="rId24" o:title="LinkedIn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717EE30D" w14:textId="2CDADD98" w:rsidR="00CD2FD2" w:rsidRPr="00353726" w:rsidRDefault="00000000" w:rsidP="00CD2FD2">
            <w:pPr>
              <w:pStyle w:val="Contact"/>
              <w:rPr>
                <w:sz w:val="24"/>
                <w:szCs w:val="24"/>
              </w:rPr>
            </w:pPr>
            <w:hyperlink r:id="rId25" w:history="1">
              <w:r w:rsidR="00006D83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BD95A1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774EC3">
        <w:trPr>
          <w:trHeight w:val="58"/>
        </w:trPr>
        <w:tc>
          <w:tcPr>
            <w:tcW w:w="542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7A1C80F8">
                      <wp:extent cx="213066" cy="213066"/>
                      <wp:effectExtent l="0" t="0" r="0" b="0"/>
                      <wp:docPr id="151" name="Rectangle 151" descr="GitHub&#10;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05A0B8" id="Rectangle 151" o:spid="_x0000_s1026" alt="GitHub&#10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" stroked="f" strokeweight="1pt">
                      <v:fill r:id="rId27" o:title="GitHub&#10;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1F39EC28" w14:textId="04E6C734" w:rsidR="00CD2FD2" w:rsidRPr="00353726" w:rsidRDefault="00000000" w:rsidP="008A1669">
            <w:pPr>
              <w:pStyle w:val="Contact"/>
              <w:ind w:left="-114" w:firstLine="114"/>
              <w:rPr>
                <w:sz w:val="24"/>
                <w:szCs w:val="24"/>
              </w:rPr>
            </w:pPr>
            <w:hyperlink r:id="rId28" w:history="1">
              <w:r w:rsidR="00006D83" w:rsidRPr="00353726">
                <w:rPr>
                  <w:rStyle w:val="Hyperlink"/>
                  <w:sz w:val="24"/>
                  <w:szCs w:val="24"/>
                </w:rPr>
                <w:t>github.com/ChitturiSaiSuman/</w:t>
              </w:r>
            </w:hyperlink>
          </w:p>
        </w:tc>
        <w:tc>
          <w:tcPr>
            <w:tcW w:w="303" w:type="dxa"/>
          </w:tcPr>
          <w:p w14:paraId="0C258FC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774EC3">
        <w:trPr>
          <w:trHeight w:val="58"/>
        </w:trPr>
        <w:tc>
          <w:tcPr>
            <w:tcW w:w="542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167771EB">
                      <wp:extent cx="213066" cy="213066"/>
                      <wp:effectExtent l="0" t="0" r="0" b="0"/>
                      <wp:docPr id="7" name="Rectangle 7" descr="Codechef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57253" id="Rectangle 7" o:spid="_x0000_s1026" alt="Codechef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" stroked="f" strokeweight="1pt">
                      <v:fill r:id="rId30" o:title="Codechef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C5023A9" w14:textId="26A58360" w:rsidR="00CD2FD2" w:rsidRPr="00353726" w:rsidRDefault="00000000" w:rsidP="00CD2FD2">
            <w:pPr>
              <w:pStyle w:val="Contact"/>
              <w:rPr>
                <w:sz w:val="24"/>
                <w:szCs w:val="24"/>
              </w:rPr>
            </w:pPr>
            <w:hyperlink r:id="rId31" w:history="1">
              <w:r w:rsidR="00006D83" w:rsidRPr="00353726">
                <w:rPr>
                  <w:rStyle w:val="Hyperlink"/>
                  <w:sz w:val="24"/>
                  <w:szCs w:val="24"/>
                </w:rPr>
                <w:t>users/suman_18733097</w:t>
              </w:r>
            </w:hyperlink>
          </w:p>
        </w:tc>
        <w:tc>
          <w:tcPr>
            <w:tcW w:w="303" w:type="dxa"/>
          </w:tcPr>
          <w:p w14:paraId="5974EC1A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774EC3" w:rsidRPr="00997E86" w14:paraId="4EDF31A5" w14:textId="77777777" w:rsidTr="00774EC3">
        <w:trPr>
          <w:trHeight w:val="58"/>
        </w:trPr>
        <w:tc>
          <w:tcPr>
            <w:tcW w:w="542" w:type="dxa"/>
            <w:vAlign w:val="center"/>
          </w:tcPr>
          <w:p w14:paraId="6A362110" w14:textId="171EEB63" w:rsidR="00774EC3" w:rsidRDefault="006E64DF" w:rsidP="00CD2FD2">
            <w:pPr>
              <w:pStyle w:val="Contac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38E67F" wp14:editId="75CA37FA">
                      <wp:extent cx="213066" cy="213066"/>
                      <wp:effectExtent l="0" t="0" r="0" b="0"/>
                      <wp:docPr id="15" name="Rectangle 15" descr="Hackerrank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134CC2" id="Rectangle 15" o:spid="_x0000_s1026" alt="Hackerrank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" stroked="f" strokeweight="1pt">
                      <v:fill r:id="rId33" o:title="Hackerrank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399F4E09" w14:textId="475052D2" w:rsidR="00774EC3" w:rsidRPr="00353726" w:rsidRDefault="00000000" w:rsidP="00CD2FD2">
            <w:pPr>
              <w:pStyle w:val="Contact"/>
              <w:rPr>
                <w:sz w:val="24"/>
                <w:szCs w:val="24"/>
              </w:rPr>
            </w:pPr>
            <w:hyperlink r:id="rId34" w:history="1">
              <w:r w:rsidR="00353726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F818656" w14:textId="77777777" w:rsidR="00774EC3" w:rsidRPr="00997E86" w:rsidRDefault="00774EC3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70B6DA2" w14:textId="77777777" w:rsidR="00774EC3" w:rsidRPr="00997E86" w:rsidRDefault="00774EC3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2C7991E8" w14:textId="77777777" w:rsidR="00774EC3" w:rsidRPr="00997E86" w:rsidRDefault="00774EC3" w:rsidP="00CD2FD2"/>
        </w:tc>
      </w:tr>
      <w:tr w:rsidR="00CD2FD2" w:rsidRPr="00997E86" w14:paraId="7CE3B4BD" w14:textId="77777777" w:rsidTr="00774EC3">
        <w:trPr>
          <w:trHeight w:val="58"/>
        </w:trPr>
        <w:tc>
          <w:tcPr>
            <w:tcW w:w="5214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303" w:type="dxa"/>
          </w:tcPr>
          <w:p w14:paraId="71759582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774EC3">
        <w:trPr>
          <w:trHeight w:val="58"/>
        </w:trPr>
        <w:tc>
          <w:tcPr>
            <w:tcW w:w="5214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303" w:type="dxa"/>
          </w:tcPr>
          <w:p w14:paraId="1408B704" w14:textId="77777777" w:rsidR="00CD2FD2" w:rsidRPr="00997E86" w:rsidRDefault="00CD2FD2" w:rsidP="00CD2FD2"/>
        </w:tc>
        <w:tc>
          <w:tcPr>
            <w:tcW w:w="8242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3663" w:type="dxa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774EC3">
        <w:tc>
          <w:tcPr>
            <w:tcW w:w="5214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5A673B9B" w:rsidR="00144072" w:rsidRPr="00CB3B74" w:rsidRDefault="00657D03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3D0970B" wp14:editId="1C030829">
                      <wp:simplePos x="0" y="0"/>
                      <wp:positionH relativeFrom="margin">
                        <wp:posOffset>1143000</wp:posOffset>
                      </wp:positionH>
                      <wp:positionV relativeFrom="margin">
                        <wp:posOffset>1867535</wp:posOffset>
                      </wp:positionV>
                      <wp:extent cx="685800" cy="323850"/>
                      <wp:effectExtent l="0" t="0" r="19050" b="19050"/>
                      <wp:wrapTopAndBottom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C9F467" w14:textId="55E3C144" w:rsidR="00657D03" w:rsidRPr="00326047" w:rsidRDefault="00657D03" w:rsidP="00657D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LINUX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D0970B" id="Rectangle: Rounded Corners 19" o:spid="_x0000_s1026" style="position:absolute;margin-left:90pt;margin-top:147.05pt;width:54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72C9F467" w14:textId="55E3C144" w:rsidR="00657D03" w:rsidRPr="00326047" w:rsidRDefault="00657D03" w:rsidP="00657D03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LINUX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5B7BECA" wp14:editId="219358EC">
                      <wp:simplePos x="0" y="0"/>
                      <wp:positionH relativeFrom="margin">
                        <wp:posOffset>1775460</wp:posOffset>
                      </wp:positionH>
                      <wp:positionV relativeFrom="margin">
                        <wp:posOffset>1501775</wp:posOffset>
                      </wp:positionV>
                      <wp:extent cx="929640" cy="323850"/>
                      <wp:effectExtent l="0" t="0" r="22860" b="19050"/>
                      <wp:wrapTopAndBottom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BC7696" w14:textId="1EFED017" w:rsidR="00AD14E5" w:rsidRPr="00326047" w:rsidRDefault="00AD14E5" w:rsidP="00AD14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7BECA" id="Rectangle: Rounded Corners 17" o:spid="_x0000_s1027" style="position:absolute;margin-left:139.8pt;margin-top:118.25pt;width:73.2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" fillcolor="#c4d3ea [660]" strokecolor="#0e1828 [1604]" strokeweight="1pt">
                      <v:stroke joinstyle="miter"/>
                      <v:textbox>
                        <w:txbxContent>
                          <w:p w14:paraId="78BC7696" w14:textId="1EFED017" w:rsidR="00AD14E5" w:rsidRPr="00326047" w:rsidRDefault="00AD14E5" w:rsidP="00AD14E5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ANGULAR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1229E9BA">
                      <wp:simplePos x="0" y="0"/>
                      <wp:positionH relativeFrom="margin">
                        <wp:posOffset>1074420</wp:posOffset>
                      </wp:positionH>
                      <wp:positionV relativeFrom="margin">
                        <wp:posOffset>1501775</wp:posOffset>
                      </wp:positionV>
                      <wp:extent cx="601980" cy="32385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28" style="position:absolute;margin-left:84.6pt;margin-top:118.25pt;width:47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648B7301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1504950</wp:posOffset>
                      </wp:positionV>
                      <wp:extent cx="967740" cy="32385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C459A7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r w:rsidR="00B428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29" style="position:absolute;margin-left:.6pt;margin-top:118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08A6F" w14:textId="7C459A7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</w:t>
                            </w:r>
                            <w:r w:rsidR="00B4282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2066E68F">
                      <wp:simplePos x="0" y="0"/>
                      <wp:positionH relativeFrom="margin">
                        <wp:posOffset>1812925</wp:posOffset>
                      </wp:positionH>
                      <wp:positionV relativeFrom="margin">
                        <wp:posOffset>1136015</wp:posOffset>
                      </wp:positionV>
                      <wp:extent cx="739140" cy="32385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05095C1E" w:rsidR="00326047" w:rsidRPr="00326047" w:rsidRDefault="00B4282B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My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30" style="position:absolute;margin-left:142.75pt;margin-top:89.45pt;width:58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2D7E713" w14:textId="05095C1E" w:rsidR="00326047" w:rsidRPr="00326047" w:rsidRDefault="00B4282B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My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1CCBED9E">
                      <wp:simplePos x="0" y="0"/>
                      <wp:positionH relativeFrom="margin">
                        <wp:posOffset>1150620</wp:posOffset>
                      </wp:positionH>
                      <wp:positionV relativeFrom="margin">
                        <wp:posOffset>1139190</wp:posOffset>
                      </wp:positionV>
                      <wp:extent cx="571500" cy="32385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31" style="position:absolute;margin-left:90.6pt;margin-top:89.7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6D0871D0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1136015</wp:posOffset>
                      </wp:positionV>
                      <wp:extent cx="1036320" cy="323850"/>
                      <wp:effectExtent l="0" t="0" r="1143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2" style="position:absolute;margin-left:1.2pt;margin-top:89.45pt;width:81.6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6F947F83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1867535</wp:posOffset>
                      </wp:positionV>
                      <wp:extent cx="1074420" cy="323850"/>
                      <wp:effectExtent l="0" t="0" r="1143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4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33" style="position:absolute;margin-left:.6pt;margin-top:147.05pt;width:84.6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57285574">
                      <wp:simplePos x="0" y="0"/>
                      <wp:positionH relativeFrom="margin">
                        <wp:posOffset>1882140</wp:posOffset>
                      </wp:positionH>
                      <wp:positionV relativeFrom="margin">
                        <wp:posOffset>773430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4" style="position:absolute;margin-left:148.2pt;margin-top:60.9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gD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7F7F44A0">
                      <wp:simplePos x="0" y="0"/>
                      <wp:positionH relativeFrom="margin">
                        <wp:posOffset>1059180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35" style="position:absolute;margin-left:83.4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4OjQ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5582B17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36" style="position:absolute;margin-left:1.2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tqjAIAAJo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EAC1661" wp14:editId="251A9F5F">
                      <wp:simplePos x="0" y="0"/>
                      <wp:positionH relativeFrom="margin">
                        <wp:posOffset>2011680</wp:posOffset>
                      </wp:positionH>
                      <wp:positionV relativeFrom="margin">
                        <wp:posOffset>405130</wp:posOffset>
                      </wp:positionV>
                      <wp:extent cx="716280" cy="323850"/>
                      <wp:effectExtent l="0" t="0" r="26670" b="19050"/>
                      <wp:wrapTopAndBottom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76FCB" w14:textId="1CD9FFC1" w:rsidR="00B4282B" w:rsidRPr="00326047" w:rsidRDefault="00B4282B" w:rsidP="00B428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C1661" id="Rectangle: Rounded Corners 16" o:spid="_x0000_s1037" style="position:absolute;margin-left:158.4pt;margin-top:31.9pt;width:56.4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62576FCB" w14:textId="1CD9FFC1" w:rsidR="00B4282B" w:rsidRPr="00326047" w:rsidRDefault="00B4282B" w:rsidP="00B4282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RUST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33F1FEF6">
                      <wp:simplePos x="0" y="0"/>
                      <wp:positionH relativeFrom="margin">
                        <wp:posOffset>1211580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8" style="position:absolute;margin-left:95.4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6BC8AC64">
                      <wp:simplePos x="0" y="0"/>
                      <wp:positionH relativeFrom="margin">
                        <wp:posOffset>510540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9" style="position:absolute;margin-left:40.2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34747093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40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2B33A1E4" w14:textId="7AD50D2C" w:rsidR="00F77832" w:rsidRDefault="00F77832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</w:p>
          <w:p w14:paraId="13755D01" w14:textId="13EAA11D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1FF7EA37" w:rsidR="008E2197" w:rsidRPr="00740081" w:rsidRDefault="0034260B" w:rsidP="0034260B">
            <w:pPr>
              <w:pStyle w:val="Heading2"/>
              <w:spacing w:line="240" w:lineRule="auto"/>
              <w:rPr>
                <w:b/>
                <w:bCs/>
                <w:sz w:val="28"/>
                <w:szCs w:val="28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B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E</w:t>
            </w:r>
            <w:r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740081" w:rsidRPr="00740081">
              <w:rPr>
                <w:b/>
                <w:bCs/>
                <w:sz w:val="28"/>
                <w:szCs w:val="28"/>
              </w:rPr>
              <w:t xml:space="preserve">– Computer Science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</w:t>
            </w:r>
            <w:r w:rsidR="00354C1F"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8.</w:t>
            </w:r>
            <w:r w:rsidR="00873E74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42</w:t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3184F3BF" w:rsidR="00552F9B" w:rsidRPr="00740081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Intermediate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3E49D013" w:rsidR="00552F9B" w:rsidRPr="00740081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</w:t>
            </w:r>
            <w:r w:rsidR="0034260B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SC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4D231243" w14:textId="77777777" w:rsidR="00552F9B" w:rsidRDefault="00354C1F" w:rsidP="0034260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  <w:p w14:paraId="3D539A4F" w14:textId="77777777" w:rsidR="00F77832" w:rsidRDefault="00F77832" w:rsidP="00F77832"/>
          <w:p w14:paraId="615792FF" w14:textId="3A92AAAA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FA53363" w14:textId="0B18119E" w:rsidR="00F77832" w:rsidRPr="005B1BB9" w:rsidRDefault="00F77832" w:rsidP="00F77832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CP </w:t>
            </w:r>
            <w:r w:rsidR="00793A56">
              <w:rPr>
                <w:rFonts w:ascii="Times New Roman" w:hAnsi="Times New Roman" w:cs="Times New Roman"/>
                <w:noProof/>
                <w:sz w:val="26"/>
                <w:szCs w:val="26"/>
              </w:rPr>
              <w:t>l</w:t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ead for Codechef VCE Chapter</w:t>
            </w:r>
            <w:r w:rsidR="00793A5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and Technical lead for Coding club, CSE, VCE.</w:t>
            </w:r>
          </w:p>
          <w:p w14:paraId="641DDFD1" w14:textId="42C8A430" w:rsidR="00F77832" w:rsidRDefault="00F77832" w:rsidP="00F77832">
            <w:pPr>
              <w:ind w:left="284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 and Top contributor at Codechef</w:t>
            </w:r>
            <w:r w:rsidR="00A058C6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</w:p>
          <w:p w14:paraId="394005AF" w14:textId="4C3C5D00" w:rsidR="00567D92" w:rsidRPr="00F77832" w:rsidRDefault="00567D92" w:rsidP="00F77832">
            <w:pPr>
              <w:ind w:left="284" w:hanging="284"/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Problem 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etter and Student 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o-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rdinator for Bellman Crown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2K20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and 2K22, the prestigious Coding Contest organised by the department of CSE, Vasavi College of Engineering.</w:t>
            </w:r>
          </w:p>
        </w:tc>
        <w:tc>
          <w:tcPr>
            <w:tcW w:w="303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11905" w:type="dxa"/>
            <w:gridSpan w:val="2"/>
          </w:tcPr>
          <w:p w14:paraId="04E56487" w14:textId="60EBFCAE" w:rsidR="000D736F" w:rsidRDefault="000D736F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EXPERIENCE</w:t>
            </w:r>
          </w:p>
          <w:p w14:paraId="5EA7A5D4" w14:textId="321E4EBF" w:rsidR="000D736F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Role:</w:t>
            </w:r>
            <w:r>
              <w:rPr>
                <w:color w:val="1D3251" w:themeColor="accent5" w:themeShade="40"/>
              </w:rPr>
              <w:t xml:space="preserve"> Software Development Intern</w:t>
            </w:r>
          </w:p>
          <w:p w14:paraId="4FBFC4E3" w14:textId="58634225" w:rsidR="00C217B1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Organization:</w:t>
            </w:r>
            <w:r>
              <w:rPr>
                <w:color w:val="1D3251" w:themeColor="accent5" w:themeShade="40"/>
              </w:rPr>
              <w:t xml:space="preserve"> ServiceNow</w:t>
            </w:r>
          </w:p>
          <w:p w14:paraId="44AAD375" w14:textId="3016D7BD" w:rsidR="00F420AB" w:rsidRPr="006F2776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Period:</w:t>
            </w:r>
            <w:r>
              <w:rPr>
                <w:color w:val="1D3251" w:themeColor="accent5" w:themeShade="40"/>
              </w:rPr>
              <w:t xml:space="preserve"> September 2021 – December 2021 (4 Months)</w:t>
            </w:r>
            <w:r w:rsidR="00F420AB" w:rsidRPr="00F420AB">
              <w:rPr>
                <w:color w:val="1D3251" w:themeColor="accent5" w:themeShade="40"/>
              </w:rPr>
              <w:t xml:space="preserve"> </w:t>
            </w:r>
          </w:p>
          <w:p w14:paraId="6CB226D7" w14:textId="2647C493" w:rsidR="006F2776" w:rsidRPr="00F420AB" w:rsidRDefault="004C3B67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Environment:</w:t>
            </w:r>
            <w:r>
              <w:rPr>
                <w:color w:val="1D3251" w:themeColor="accent5" w:themeShade="40"/>
              </w:rPr>
              <w:t xml:space="preserve"> </w:t>
            </w:r>
            <w:r w:rsidR="006F2776">
              <w:rPr>
                <w:color w:val="1D3251" w:themeColor="accent5" w:themeShade="40"/>
              </w:rPr>
              <w:t>ServiceNow</w:t>
            </w:r>
            <w:r>
              <w:rPr>
                <w:color w:val="1D3251" w:themeColor="accent5" w:themeShade="40"/>
              </w:rPr>
              <w:t xml:space="preserve"> Studio</w:t>
            </w:r>
          </w:p>
          <w:p w14:paraId="3F022A42" w14:textId="4329037F" w:rsidR="00F420AB" w:rsidRPr="004C3B67" w:rsidRDefault="00F420AB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Project</w:t>
            </w:r>
            <w:r w:rsidR="004C3B67">
              <w:rPr>
                <w:b/>
                <w:bCs/>
                <w:color w:val="1D3251" w:themeColor="accent5" w:themeShade="40"/>
              </w:rPr>
              <w:t>:</w:t>
            </w:r>
            <w:r>
              <w:rPr>
                <w:color w:val="1D3251" w:themeColor="accent5" w:themeShade="40"/>
              </w:rPr>
              <w:t xml:space="preserve"> </w:t>
            </w:r>
            <w:r w:rsidRPr="004C3B67">
              <w:rPr>
                <w:color w:val="1D3251" w:themeColor="accent5" w:themeShade="40"/>
              </w:rPr>
              <w:t>Expense Reimbursement</w:t>
            </w:r>
            <w:r w:rsidR="004C3B67">
              <w:rPr>
                <w:color w:val="1D3251" w:themeColor="accent5" w:themeShade="40"/>
              </w:rPr>
              <w:t xml:space="preserve"> for Employees</w:t>
            </w:r>
          </w:p>
          <w:p w14:paraId="48E9FCC5" w14:textId="77777777" w:rsidR="00B6097C" w:rsidRPr="001A4322" w:rsidRDefault="00B6097C" w:rsidP="000D736F">
            <w:pPr>
              <w:pStyle w:val="ListParagraph"/>
              <w:rPr>
                <w:color w:val="1D3251" w:themeColor="accent5" w:themeShade="40"/>
              </w:rPr>
            </w:pPr>
          </w:p>
          <w:p w14:paraId="1D8AF67B" w14:textId="6F4E2FB6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1F67198D" w14:textId="1C8BE5B9" w:rsidR="00FA5139" w:rsidRPr="00886C21" w:rsidRDefault="00FA5139" w:rsidP="00FA5139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8B3054D" wp14:editId="36DF41B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1C9A0" id="Straight Connector 8" o:spid="_x0000_s1026" style="position:absolute;rotation:15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DE84AFE" wp14:editId="4391B961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69705" id="Straight Connector 18" o:spid="_x0000_s1026" style="position:absolute;rotation:15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5" w:history="1">
              <w:r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Emotion-aware Music-Recommendation System</w:t>
              </w:r>
            </w:hyperlink>
          </w:p>
          <w:p w14:paraId="6783A276" w14:textId="6089A7A4" w:rsidR="00FA5139" w:rsidRPr="00FA5139" w:rsidRDefault="005C6FEF" w:rsidP="00FA5139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5139" w:rsidRPr="00886C21">
              <w:rPr>
                <w:rFonts w:ascii="Arial" w:hAnsi="Arial" w:cs="Arial"/>
                <w:sz w:val="20"/>
                <w:szCs w:val="20"/>
              </w:rPr>
              <w:t xml:space="preserve"> Months   Team of 2   </w:t>
            </w:r>
            <w:r w:rsidR="00DF235B">
              <w:rPr>
                <w:rFonts w:ascii="Arial" w:hAnsi="Arial" w:cs="Arial"/>
                <w:sz w:val="20"/>
                <w:szCs w:val="20"/>
              </w:rPr>
              <w:t xml:space="preserve">Python – ML </w:t>
            </w:r>
            <w:r w:rsidR="0097714E">
              <w:rPr>
                <w:rFonts w:ascii="Arial" w:hAnsi="Arial" w:cs="Arial"/>
                <w:sz w:val="20"/>
                <w:szCs w:val="20"/>
              </w:rPr>
              <w:t>–</w:t>
            </w:r>
            <w:r w:rsidR="00DF23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714E">
              <w:rPr>
                <w:rFonts w:ascii="Arial" w:hAnsi="Arial" w:cs="Arial"/>
                <w:sz w:val="20"/>
                <w:szCs w:val="20"/>
              </w:rPr>
              <w:t xml:space="preserve">K-MEANS Clustering </w:t>
            </w:r>
            <w:r w:rsidR="00CD72FD">
              <w:rPr>
                <w:rFonts w:ascii="Arial" w:hAnsi="Arial" w:cs="Arial"/>
                <w:sz w:val="20"/>
                <w:szCs w:val="20"/>
              </w:rPr>
              <w:t>–</w:t>
            </w:r>
            <w:r w:rsidR="009771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72FD">
              <w:rPr>
                <w:rFonts w:ascii="Arial" w:hAnsi="Arial" w:cs="Arial"/>
                <w:sz w:val="20"/>
                <w:szCs w:val="20"/>
              </w:rPr>
              <w:t>CNN</w:t>
            </w:r>
            <w:r w:rsidR="00DF23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A1F8818" w14:textId="28873F4C" w:rsidR="00A6425D" w:rsidRPr="00886C21" w:rsidRDefault="00886C2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6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3D126F9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</w:t>
            </w:r>
            <w:r w:rsidR="00A058C6">
              <w:rPr>
                <w:rFonts w:ascii="Arial" w:hAnsi="Arial" w:cs="Arial"/>
                <w:sz w:val="20"/>
                <w:szCs w:val="20"/>
              </w:rPr>
              <w:t>.js</w:t>
            </w:r>
            <w:r w:rsidRPr="00886C21">
              <w:rPr>
                <w:rFonts w:ascii="Arial" w:hAnsi="Arial" w:cs="Arial"/>
                <w:sz w:val="20"/>
                <w:szCs w:val="20"/>
              </w:rPr>
              <w:t xml:space="preserve"> – HTML – CSS – JS</w:t>
            </w:r>
          </w:p>
          <w:p w14:paraId="4C7B646F" w14:textId="76EA3FDB" w:rsidR="00CB5C6B" w:rsidRPr="004A63F1" w:rsidRDefault="00000000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7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8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3532D506" w14:textId="179B63C7" w:rsidR="00CB5C6B" w:rsidRPr="00FA5139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ynamic Programming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LCS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6FB6E036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Architecting with Google Compute Engine</w:t>
            </w:r>
            <w:r w:rsidR="00EF1A68" w:rsidRPr="003A0486">
              <w:t xml:space="preserve">  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56447A1F" w14:textId="29DF069D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Google IT Automation with Pytho</w:t>
            </w:r>
            <w:r w:rsidR="00EF1A68" w:rsidRPr="003A0486">
              <w:t xml:space="preserve">n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0D919B91" w14:textId="1A835CC1" w:rsidR="00246915" w:rsidRPr="003A0486" w:rsidRDefault="00EF1A68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Programming</w:t>
            </w:r>
            <w:r w:rsidR="00DF05DE">
              <w:t xml:space="preserve"> and</w:t>
            </w:r>
            <w:r w:rsidRPr="003A0486">
              <w:t xml:space="preserve"> DSA using Python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NPTEL</w:t>
            </w:r>
          </w:p>
          <w:p w14:paraId="5152B4B9" w14:textId="0C43A7A7" w:rsidR="00EF1A68" w:rsidRDefault="00EF1A68" w:rsidP="003F7847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Intermediate Problem Solver           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Hackerrank</w:t>
            </w:r>
          </w:p>
          <w:p w14:paraId="28F29FB8" w14:textId="0B2AB420" w:rsidR="003F7847" w:rsidRDefault="003F7847" w:rsidP="003F7847">
            <w:pPr>
              <w:pStyle w:val="ListParagraph"/>
            </w:pPr>
          </w:p>
          <w:p w14:paraId="0ABC3374" w14:textId="77777777" w:rsidR="003F5EBC" w:rsidRPr="00CB3B74" w:rsidRDefault="003F5EBC" w:rsidP="003F5EBC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710EA528" w14:textId="284C5E33" w:rsidR="003F5EBC" w:rsidRDefault="004B119F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3F5EBC">
              <w:rPr>
                <w:sz w:val="26"/>
                <w:szCs w:val="26"/>
              </w:rPr>
              <w:t xml:space="preserve"> Star programmer at </w:t>
            </w:r>
            <w:r w:rsidR="003F5EBC">
              <w:rPr>
                <w:b/>
                <w:bCs/>
                <w:sz w:val="26"/>
                <w:szCs w:val="26"/>
              </w:rPr>
              <w:t xml:space="preserve">Codechef – </w:t>
            </w:r>
            <w:r w:rsidR="003F5EBC" w:rsidRPr="000B7A11">
              <w:rPr>
                <w:b/>
                <w:bCs/>
                <w:sz w:val="26"/>
                <w:szCs w:val="26"/>
              </w:rPr>
              <w:t xml:space="preserve">Highest Rating </w:t>
            </w:r>
            <w:r>
              <w:rPr>
                <w:b/>
                <w:bCs/>
                <w:sz w:val="26"/>
                <w:szCs w:val="26"/>
              </w:rPr>
              <w:t>2</w:t>
            </w:r>
            <w:r w:rsidR="006F471F">
              <w:rPr>
                <w:b/>
                <w:bCs/>
                <w:sz w:val="26"/>
                <w:szCs w:val="26"/>
              </w:rPr>
              <w:t>196</w:t>
            </w:r>
          </w:p>
          <w:p w14:paraId="59E2DC53" w14:textId="77777777" w:rsidR="003F5EBC" w:rsidRP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740/17464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807C98">
              <w:rPr>
                <w:b/>
                <w:bCs/>
                <w:sz w:val="26"/>
                <w:szCs w:val="26"/>
              </w:rPr>
              <w:t xml:space="preserve"> Round </w:t>
            </w:r>
            <w:r>
              <w:rPr>
                <w:b/>
                <w:bCs/>
                <w:sz w:val="26"/>
                <w:szCs w:val="26"/>
              </w:rPr>
              <w:t>A</w:t>
            </w:r>
          </w:p>
          <w:p w14:paraId="6F2B5276" w14:textId="77777777" w:rsidR="003F5EBC" w:rsidRPr="00C56102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 w:rsidRPr="00807C98">
              <w:rPr>
                <w:b/>
                <w:bCs/>
                <w:sz w:val="26"/>
                <w:szCs w:val="26"/>
              </w:rPr>
              <w:t>929</w:t>
            </w:r>
            <w:r>
              <w:rPr>
                <w:b/>
                <w:bCs/>
                <w:sz w:val="26"/>
                <w:szCs w:val="26"/>
              </w:rPr>
              <w:t>/7395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2021 Round B</w:t>
            </w:r>
          </w:p>
          <w:p w14:paraId="6C0771CD" w14:textId="77777777" w:rsid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4372/9000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Google Hash Code 2021</w:t>
            </w:r>
          </w:p>
          <w:p w14:paraId="524CB047" w14:textId="77777777" w:rsidR="003F5EBC" w:rsidRP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263/8051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Hackerrank Hackfest 2020</w:t>
            </w:r>
          </w:p>
          <w:p w14:paraId="004CF683" w14:textId="324D15DE" w:rsid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43/1513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 the Interview – Global 2020</w:t>
            </w:r>
          </w:p>
          <w:p w14:paraId="3AD14E78" w14:textId="77777777" w:rsidR="003F5EBC" w:rsidRPr="003F7847" w:rsidRDefault="003F5EBC" w:rsidP="003F5EBC"/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000000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9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65AAF2F0" w14:textId="1F1F5D45" w:rsidR="00EF1A68" w:rsidRPr="00757CF9" w:rsidRDefault="00000000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40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  <w:r w:rsidR="000D736F" w:rsidRPr="00757CF9">
              <w:rPr>
                <w:sz w:val="26"/>
                <w:szCs w:val="26"/>
              </w:rPr>
              <w:t xml:space="preserve"> </w:t>
            </w:r>
          </w:p>
          <w:p w14:paraId="3F7E758E" w14:textId="77777777" w:rsidR="00102691" w:rsidRPr="00102691" w:rsidRDefault="00000000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41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3DD4E1A7" w14:textId="654E118F" w:rsidR="00F77832" w:rsidRPr="00774EC3" w:rsidRDefault="00000000" w:rsidP="003F5EBC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hyperlink r:id="rId42" w:history="1">
              <w:r w:rsidR="000B7A11">
                <w:rPr>
                  <w:rStyle w:val="Hyperlink"/>
                  <w:sz w:val="26"/>
                  <w:szCs w:val="26"/>
                </w:rPr>
                <w:t>Maximum no. of K sized teams with each player from different country</w:t>
              </w:r>
            </w:hyperlink>
          </w:p>
        </w:tc>
      </w:tr>
    </w:tbl>
    <w:p w14:paraId="4E7C4680" w14:textId="52F69934" w:rsidR="00CF5477" w:rsidRPr="00CF5477" w:rsidRDefault="00CF5477" w:rsidP="00CF5477">
      <w:pPr>
        <w:tabs>
          <w:tab w:val="left" w:pos="5844"/>
        </w:tabs>
        <w:rPr>
          <w:sz w:val="2"/>
          <w:szCs w:val="2"/>
        </w:rPr>
      </w:pPr>
    </w:p>
    <w:sectPr w:rsidR="00CF5477" w:rsidRPr="00CF5477" w:rsidSect="00102691">
      <w:headerReference w:type="default" r:id="rId43"/>
      <w:footerReference w:type="default" r:id="rId44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291F" w14:textId="77777777" w:rsidR="00631EC9" w:rsidRDefault="00631EC9" w:rsidP="00B21D64">
      <w:pPr>
        <w:spacing w:after="0" w:line="240" w:lineRule="auto"/>
      </w:pPr>
      <w:r>
        <w:separator/>
      </w:r>
    </w:p>
  </w:endnote>
  <w:endnote w:type="continuationSeparator" w:id="0">
    <w:p w14:paraId="66D1F00C" w14:textId="77777777" w:rsidR="00631EC9" w:rsidRDefault="00631EC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B97D" w14:textId="77777777" w:rsidR="00631EC9" w:rsidRDefault="00631EC9" w:rsidP="00B21D64">
      <w:pPr>
        <w:spacing w:after="0" w:line="240" w:lineRule="auto"/>
      </w:pPr>
      <w:r>
        <w:separator/>
      </w:r>
    </w:p>
  </w:footnote>
  <w:footnote w:type="continuationSeparator" w:id="0">
    <w:p w14:paraId="5EC10D31" w14:textId="77777777" w:rsidR="00631EC9" w:rsidRDefault="00631EC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F0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868F8"/>
    <w:multiLevelType w:val="hybridMultilevel"/>
    <w:tmpl w:val="5F74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8159E"/>
    <w:multiLevelType w:val="hybridMultilevel"/>
    <w:tmpl w:val="0AC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9971961">
    <w:abstractNumId w:val="14"/>
  </w:num>
  <w:num w:numId="2" w16cid:durableId="617025922">
    <w:abstractNumId w:val="16"/>
  </w:num>
  <w:num w:numId="3" w16cid:durableId="1869563606">
    <w:abstractNumId w:val="12"/>
  </w:num>
  <w:num w:numId="4" w16cid:durableId="558827287">
    <w:abstractNumId w:val="8"/>
  </w:num>
  <w:num w:numId="5" w16cid:durableId="2102486234">
    <w:abstractNumId w:val="10"/>
  </w:num>
  <w:num w:numId="6" w16cid:durableId="497577692">
    <w:abstractNumId w:val="15"/>
  </w:num>
  <w:num w:numId="7" w16cid:durableId="331227148">
    <w:abstractNumId w:val="0"/>
  </w:num>
  <w:num w:numId="8" w16cid:durableId="168107438">
    <w:abstractNumId w:val="2"/>
  </w:num>
  <w:num w:numId="9" w16cid:durableId="1202283061">
    <w:abstractNumId w:val="9"/>
  </w:num>
  <w:num w:numId="10" w16cid:durableId="264265026">
    <w:abstractNumId w:val="11"/>
  </w:num>
  <w:num w:numId="11" w16cid:durableId="1453744869">
    <w:abstractNumId w:val="7"/>
  </w:num>
  <w:num w:numId="12" w16cid:durableId="1650137713">
    <w:abstractNumId w:val="6"/>
  </w:num>
  <w:num w:numId="13" w16cid:durableId="2094542728">
    <w:abstractNumId w:val="5"/>
  </w:num>
  <w:num w:numId="14" w16cid:durableId="2109764998">
    <w:abstractNumId w:val="3"/>
  </w:num>
  <w:num w:numId="15" w16cid:durableId="42143762">
    <w:abstractNumId w:val="4"/>
  </w:num>
  <w:num w:numId="16" w16cid:durableId="230770240">
    <w:abstractNumId w:val="13"/>
  </w:num>
  <w:num w:numId="17" w16cid:durableId="2043482836">
    <w:abstractNumId w:val="1"/>
  </w:num>
  <w:num w:numId="18" w16cid:durableId="1604147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33C0"/>
    <w:rsid w:val="00006D83"/>
    <w:rsid w:val="000146E6"/>
    <w:rsid w:val="000161E1"/>
    <w:rsid w:val="00021303"/>
    <w:rsid w:val="000243B2"/>
    <w:rsid w:val="00072F51"/>
    <w:rsid w:val="0007746F"/>
    <w:rsid w:val="000B7A11"/>
    <w:rsid w:val="000D736F"/>
    <w:rsid w:val="00102691"/>
    <w:rsid w:val="00107E81"/>
    <w:rsid w:val="00114262"/>
    <w:rsid w:val="00142C68"/>
    <w:rsid w:val="00144072"/>
    <w:rsid w:val="00195997"/>
    <w:rsid w:val="001A2B85"/>
    <w:rsid w:val="001A4322"/>
    <w:rsid w:val="001B0DD7"/>
    <w:rsid w:val="001B597B"/>
    <w:rsid w:val="001C7F39"/>
    <w:rsid w:val="0021475C"/>
    <w:rsid w:val="0024185B"/>
    <w:rsid w:val="00246915"/>
    <w:rsid w:val="00251B89"/>
    <w:rsid w:val="002564E6"/>
    <w:rsid w:val="00287D5C"/>
    <w:rsid w:val="002C3DFB"/>
    <w:rsid w:val="002E03C2"/>
    <w:rsid w:val="002E3A80"/>
    <w:rsid w:val="002F7E70"/>
    <w:rsid w:val="00317148"/>
    <w:rsid w:val="00326047"/>
    <w:rsid w:val="0034260B"/>
    <w:rsid w:val="003467F7"/>
    <w:rsid w:val="00353726"/>
    <w:rsid w:val="00354C1F"/>
    <w:rsid w:val="00382D07"/>
    <w:rsid w:val="003A0486"/>
    <w:rsid w:val="003C0BB5"/>
    <w:rsid w:val="003E7F49"/>
    <w:rsid w:val="003F5EBC"/>
    <w:rsid w:val="003F7847"/>
    <w:rsid w:val="004067B9"/>
    <w:rsid w:val="004103C0"/>
    <w:rsid w:val="0044587C"/>
    <w:rsid w:val="00447AB2"/>
    <w:rsid w:val="00452292"/>
    <w:rsid w:val="004524ED"/>
    <w:rsid w:val="0047701D"/>
    <w:rsid w:val="004865C2"/>
    <w:rsid w:val="00491B02"/>
    <w:rsid w:val="004931B3"/>
    <w:rsid w:val="004A3CBA"/>
    <w:rsid w:val="004A63F1"/>
    <w:rsid w:val="004B119F"/>
    <w:rsid w:val="004B4147"/>
    <w:rsid w:val="004C3B67"/>
    <w:rsid w:val="00521946"/>
    <w:rsid w:val="00546815"/>
    <w:rsid w:val="00552F9B"/>
    <w:rsid w:val="005636A7"/>
    <w:rsid w:val="00567D92"/>
    <w:rsid w:val="005A20B8"/>
    <w:rsid w:val="005B1BB9"/>
    <w:rsid w:val="005B57EF"/>
    <w:rsid w:val="005B60FA"/>
    <w:rsid w:val="005B7DB3"/>
    <w:rsid w:val="005C6FEF"/>
    <w:rsid w:val="0061400D"/>
    <w:rsid w:val="00621B5C"/>
    <w:rsid w:val="00631EC9"/>
    <w:rsid w:val="006504F7"/>
    <w:rsid w:val="00657D03"/>
    <w:rsid w:val="006805F2"/>
    <w:rsid w:val="006C270B"/>
    <w:rsid w:val="006C2DFF"/>
    <w:rsid w:val="006D5A73"/>
    <w:rsid w:val="006E64DF"/>
    <w:rsid w:val="006F2776"/>
    <w:rsid w:val="006F471F"/>
    <w:rsid w:val="00740081"/>
    <w:rsid w:val="007571B5"/>
    <w:rsid w:val="00757CF9"/>
    <w:rsid w:val="00774EC3"/>
    <w:rsid w:val="007772B1"/>
    <w:rsid w:val="00793A56"/>
    <w:rsid w:val="007A6377"/>
    <w:rsid w:val="007C15CC"/>
    <w:rsid w:val="007C2392"/>
    <w:rsid w:val="007D1BEF"/>
    <w:rsid w:val="00807C98"/>
    <w:rsid w:val="008424CE"/>
    <w:rsid w:val="0087027A"/>
    <w:rsid w:val="00873E74"/>
    <w:rsid w:val="00886C21"/>
    <w:rsid w:val="00890F1A"/>
    <w:rsid w:val="0089211D"/>
    <w:rsid w:val="008A1669"/>
    <w:rsid w:val="008E2197"/>
    <w:rsid w:val="00911325"/>
    <w:rsid w:val="0097714E"/>
    <w:rsid w:val="00991414"/>
    <w:rsid w:val="0099219E"/>
    <w:rsid w:val="00997E86"/>
    <w:rsid w:val="009B7D45"/>
    <w:rsid w:val="009C08C2"/>
    <w:rsid w:val="009C4B74"/>
    <w:rsid w:val="009D5D60"/>
    <w:rsid w:val="009E47FA"/>
    <w:rsid w:val="009E5B51"/>
    <w:rsid w:val="00A058C6"/>
    <w:rsid w:val="00A21AF8"/>
    <w:rsid w:val="00A2324D"/>
    <w:rsid w:val="00A6425D"/>
    <w:rsid w:val="00A653B9"/>
    <w:rsid w:val="00A711C9"/>
    <w:rsid w:val="00A7795E"/>
    <w:rsid w:val="00A96376"/>
    <w:rsid w:val="00AD14E5"/>
    <w:rsid w:val="00AD5430"/>
    <w:rsid w:val="00AE582E"/>
    <w:rsid w:val="00B03ED5"/>
    <w:rsid w:val="00B21D64"/>
    <w:rsid w:val="00B25CD5"/>
    <w:rsid w:val="00B316FF"/>
    <w:rsid w:val="00B4282B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56102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D72FD"/>
    <w:rsid w:val="00CF1A4D"/>
    <w:rsid w:val="00CF5477"/>
    <w:rsid w:val="00CF5515"/>
    <w:rsid w:val="00CF7442"/>
    <w:rsid w:val="00CF79A2"/>
    <w:rsid w:val="00D043EF"/>
    <w:rsid w:val="00D07903"/>
    <w:rsid w:val="00D12DFD"/>
    <w:rsid w:val="00D604D7"/>
    <w:rsid w:val="00D62B7E"/>
    <w:rsid w:val="00D77870"/>
    <w:rsid w:val="00D94304"/>
    <w:rsid w:val="00DC67F7"/>
    <w:rsid w:val="00DF05DE"/>
    <w:rsid w:val="00DF235B"/>
    <w:rsid w:val="00E861CD"/>
    <w:rsid w:val="00EA5966"/>
    <w:rsid w:val="00EE6E7D"/>
    <w:rsid w:val="00EF1A68"/>
    <w:rsid w:val="00F420AB"/>
    <w:rsid w:val="00F533A5"/>
    <w:rsid w:val="00F62A62"/>
    <w:rsid w:val="00F77832"/>
    <w:rsid w:val="00F96CEA"/>
    <w:rsid w:val="00FA2144"/>
    <w:rsid w:val="00FA3E3D"/>
    <w:rsid w:val="00FA5139"/>
    <w:rsid w:val="00FA6B8E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geeksforgeeks.org/count-ways-to-split-n-into-two-distinct-co-prime-factors/" TargetMode="External"/><Relationship Id="rId21" Type="http://schemas.openxmlformats.org/officeDocument/2006/relationships/image" Target="media/image9.svg"/><Relationship Id="rId34" Type="http://schemas.openxmlformats.org/officeDocument/2006/relationships/hyperlink" Target="https://www.hackerrank.com/SkynetasSpyder" TargetMode="External"/><Relationship Id="rId42" Type="http://schemas.openxmlformats.org/officeDocument/2006/relationships/hyperlink" Target="https://www.geeksforgeeks.org/maximum-number-of-teams-of-size-k-possible-with-each-player-from-different-country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github.com/ChitturiSaiSuman/Edith-Virtual-Assistant" TargetMode="External"/><Relationship Id="rId40" Type="http://schemas.openxmlformats.org/officeDocument/2006/relationships/hyperlink" Target="https://www.geeksforgeeks.org/sum-of-factors-of-the-product-of-a-given-array/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github.com/ChitturiSaiSuman/" TargetMode="External"/><Relationship Id="rId36" Type="http://schemas.openxmlformats.org/officeDocument/2006/relationships/hyperlink" Target="https://github.com/ChitturiSaiSuman/MetaStream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saisumanchitturi@gmail.com" TargetMode="External"/><Relationship Id="rId31" Type="http://schemas.openxmlformats.org/officeDocument/2006/relationships/hyperlink" Target="https://www.codechef.com/users/suman_18733097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github.com/ChitturiSaiSuman/Emotion-aware-music-recommendation-system" TargetMode="External"/><Relationship Id="rId43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yperlink" Target="https://www.linkedin.com/in/sai-suman-chitturi-9727a2196/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github.com/ChitturiSaiSuman/Plagiarism_Detector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www.geeksforgeeks.org/count-all-unique-outcomes-possible-by-performing-s-flips-on-n-coi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2021-07-04T05:02:00Z</dcterms:created>
  <dcterms:modified xsi:type="dcterms:W3CDTF">2022-07-17T03:13:00Z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