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2080"/>
        <w:gridCol w:w="2468"/>
        <w:gridCol w:w="306"/>
        <w:gridCol w:w="8321"/>
        <w:gridCol w:w="3691"/>
        <w:gridCol w:w="8"/>
      </w:tblGrid>
      <w:tr w:rsidR="004B4147" w:rsidRPr="004B4147" w14:paraId="66F6C07C" w14:textId="77777777" w:rsidTr="0034260B">
        <w:trPr>
          <w:gridAfter w:val="1"/>
          <w:wAfter w:w="6" w:type="dxa"/>
          <w:trHeight w:val="848"/>
        </w:trPr>
        <w:tc>
          <w:tcPr>
            <w:tcW w:w="2047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0057419A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8C217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" strokecolor="#002060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14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34260B">
        <w:trPr>
          <w:gridAfter w:val="1"/>
          <w:wAfter w:w="6" w:type="dxa"/>
        </w:trPr>
        <w:tc>
          <w:tcPr>
            <w:tcW w:w="2047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1514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34260B">
        <w:trPr>
          <w:gridAfter w:val="1"/>
          <w:wAfter w:w="6" w:type="dxa"/>
          <w:trHeight w:val="720"/>
        </w:trPr>
        <w:tc>
          <w:tcPr>
            <w:tcW w:w="2047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1514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34260B">
        <w:trPr>
          <w:gridAfter w:val="1"/>
          <w:wAfter w:w="6" w:type="dxa"/>
        </w:trPr>
        <w:tc>
          <w:tcPr>
            <w:tcW w:w="427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725AC6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4646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766ABA7" w14:textId="4A2D9E79" w:rsidR="00BF0DAF" w:rsidRPr="00B03ED5" w:rsidRDefault="00006D83" w:rsidP="00BF0DAF">
            <w:pPr>
              <w:pStyle w:val="Contact"/>
            </w:pPr>
            <w:r w:rsidRPr="00B316FF">
              <w:rPr>
                <w:sz w:val="20"/>
                <w:szCs w:val="16"/>
              </w:rPr>
              <w:t>+91 84979</w:t>
            </w:r>
            <w:r>
              <w:rPr>
                <w:sz w:val="20"/>
                <w:szCs w:val="16"/>
              </w:rPr>
              <w:t xml:space="preserve"> </w:t>
            </w:r>
            <w:r w:rsidRPr="00B316FF">
              <w:rPr>
                <w:sz w:val="20"/>
                <w:szCs w:val="16"/>
              </w:rPr>
              <w:t>76559</w:t>
            </w:r>
          </w:p>
        </w:tc>
        <w:tc>
          <w:tcPr>
            <w:tcW w:w="238" w:type="dxa"/>
          </w:tcPr>
          <w:p w14:paraId="68D406B3" w14:textId="77777777" w:rsidR="00BF0DAF" w:rsidRPr="00997E86" w:rsidRDefault="00BF0DAF" w:rsidP="00BF0DAF"/>
        </w:tc>
        <w:tc>
          <w:tcPr>
            <w:tcW w:w="9354" w:type="dxa"/>
            <w:gridSpan w:val="2"/>
            <w:vMerge w:val="restart"/>
          </w:tcPr>
          <w:p w14:paraId="2911E37C" w14:textId="6DA280C5" w:rsidR="00BF0DAF" w:rsidRPr="00CB3B74" w:rsidRDefault="00CB3B74" w:rsidP="00CB3B74">
            <w:pPr>
              <w:rPr>
                <w:b/>
                <w:bCs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CAREER OBJECTIVE</w:t>
            </w:r>
          </w:p>
        </w:tc>
      </w:tr>
      <w:tr w:rsidR="00BF0DAF" w:rsidRPr="00997E86" w14:paraId="065483BB" w14:textId="77777777" w:rsidTr="0034260B">
        <w:trPr>
          <w:gridAfter w:val="1"/>
          <w:wAfter w:w="6" w:type="dxa"/>
          <w:trHeight w:val="68"/>
        </w:trPr>
        <w:tc>
          <w:tcPr>
            <w:tcW w:w="427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1A8D5D40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183D8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5EC5F941" w14:textId="06EC37A1" w:rsidR="00BF0DAF" w:rsidRPr="00B03ED5" w:rsidRDefault="00C138CD" w:rsidP="00BF0DAF">
            <w:pPr>
              <w:pStyle w:val="Contact"/>
            </w:pPr>
            <w:hyperlink r:id="rId18" w:history="1">
              <w:r w:rsidR="00006D83" w:rsidRPr="00B316FF">
                <w:rPr>
                  <w:rStyle w:val="Hyperlink"/>
                  <w:sz w:val="20"/>
                  <w:szCs w:val="16"/>
                </w:rPr>
                <w:t>saisumanchitturi@gmail.com</w:t>
              </w:r>
            </w:hyperlink>
          </w:p>
        </w:tc>
        <w:tc>
          <w:tcPr>
            <w:tcW w:w="238" w:type="dxa"/>
          </w:tcPr>
          <w:p w14:paraId="6BF80F72" w14:textId="77777777" w:rsidR="00BF0DAF" w:rsidRPr="00997E86" w:rsidRDefault="00BF0DAF" w:rsidP="00BF0DAF"/>
        </w:tc>
        <w:tc>
          <w:tcPr>
            <w:tcW w:w="9354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34260B">
        <w:trPr>
          <w:trHeight w:val="432"/>
        </w:trPr>
        <w:tc>
          <w:tcPr>
            <w:tcW w:w="427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7BAFC2C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CF01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B316FF">
              <w:rPr>
                <w:sz w:val="20"/>
                <w:szCs w:val="16"/>
              </w:rPr>
              <w:t>Hyderabad</w:t>
            </w:r>
          </w:p>
        </w:tc>
        <w:tc>
          <w:tcPr>
            <w:tcW w:w="238" w:type="dxa"/>
          </w:tcPr>
          <w:p w14:paraId="3C8FC122" w14:textId="77777777" w:rsidR="00CD2FD2" w:rsidRPr="00CB3B74" w:rsidRDefault="00CD2FD2" w:rsidP="00CD2FD2"/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7E936E9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I am a 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I would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2880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34260B">
        <w:tc>
          <w:tcPr>
            <w:tcW w:w="427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02A6F8BE">
                      <wp:extent cx="213066" cy="213066"/>
                      <wp:effectExtent l="0" t="0" r="0" b="0"/>
                      <wp:docPr id="144" name="Rectangle 1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5F616C" id="Rectangle 144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" stroked="f" strokeweight="1pt">
                      <v:fill r:id="rId2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717EE30D" w14:textId="2CDADD98" w:rsidR="00CD2FD2" w:rsidRPr="00B03ED5" w:rsidRDefault="00C138CD" w:rsidP="00CD2FD2">
            <w:pPr>
              <w:pStyle w:val="Contact"/>
            </w:pPr>
            <w:hyperlink r:id="rId24" w:history="1">
              <w:r w:rsidR="00006D83">
                <w:rPr>
                  <w:rStyle w:val="Hyperlink"/>
                </w:rPr>
                <w:t>Sai Suman Chitturi</w:t>
              </w:r>
            </w:hyperlink>
          </w:p>
        </w:tc>
        <w:tc>
          <w:tcPr>
            <w:tcW w:w="238" w:type="dxa"/>
          </w:tcPr>
          <w:p w14:paraId="2BD95A1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34260B">
        <w:trPr>
          <w:trHeight w:val="58"/>
        </w:trPr>
        <w:tc>
          <w:tcPr>
            <w:tcW w:w="427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21D7AAD5">
                      <wp:extent cx="213066" cy="213066"/>
                      <wp:effectExtent l="0" t="0" r="0" b="0"/>
                      <wp:docPr id="151" name="Rectangle 15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FFDBE" id="Rectangle 151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" stroked="f" strokeweight="1pt">
                      <v:fill r:id="rId26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1F39EC28" w14:textId="027AFE9E" w:rsidR="00CD2FD2" w:rsidRPr="00B03ED5" w:rsidRDefault="00C138CD" w:rsidP="008A1669">
            <w:pPr>
              <w:pStyle w:val="Contact"/>
              <w:ind w:left="-114" w:firstLine="114"/>
            </w:pPr>
            <w:hyperlink r:id="rId27" w:history="1">
              <w:r w:rsidR="00006D83">
                <w:rPr>
                  <w:rStyle w:val="Hyperlink"/>
                </w:rPr>
                <w:t>github.com/ChitturiSaiSuman/</w:t>
              </w:r>
            </w:hyperlink>
          </w:p>
        </w:tc>
        <w:tc>
          <w:tcPr>
            <w:tcW w:w="238" w:type="dxa"/>
          </w:tcPr>
          <w:p w14:paraId="0C258FC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34260B">
        <w:trPr>
          <w:trHeight w:val="69"/>
        </w:trPr>
        <w:tc>
          <w:tcPr>
            <w:tcW w:w="427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283C7A79">
                      <wp:extent cx="213066" cy="213066"/>
                      <wp:effectExtent l="0" t="0" r="0" b="0"/>
                      <wp:docPr id="7" name="Rectangle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F7196B" id="Rectangle 7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" stroked="f" strokeweight="1pt">
                      <v:fill r:id="rId29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C5023A9" w14:textId="26A58360" w:rsidR="00CD2FD2" w:rsidRPr="00B03ED5" w:rsidRDefault="00C138CD" w:rsidP="00CD2FD2">
            <w:pPr>
              <w:pStyle w:val="Contact"/>
            </w:pPr>
            <w:hyperlink r:id="rId30" w:history="1">
              <w:r w:rsidR="00006D83" w:rsidRPr="00006D83">
                <w:rPr>
                  <w:rStyle w:val="Hyperlink"/>
                </w:rPr>
                <w:t>users/suman_18733097</w:t>
              </w:r>
            </w:hyperlink>
          </w:p>
        </w:tc>
        <w:tc>
          <w:tcPr>
            <w:tcW w:w="238" w:type="dxa"/>
          </w:tcPr>
          <w:p w14:paraId="5974EC1A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CD2FD2" w:rsidRPr="00997E86" w14:paraId="7CE3B4BD" w14:textId="77777777" w:rsidTr="001A2B85">
        <w:trPr>
          <w:trHeight w:val="58"/>
        </w:trPr>
        <w:tc>
          <w:tcPr>
            <w:tcW w:w="3969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238" w:type="dxa"/>
          </w:tcPr>
          <w:p w14:paraId="71759582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34260B">
        <w:trPr>
          <w:trHeight w:val="288"/>
        </w:trPr>
        <w:tc>
          <w:tcPr>
            <w:tcW w:w="3969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238" w:type="dxa"/>
          </w:tcPr>
          <w:p w14:paraId="1408B70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2880" w:type="dxa"/>
            <w:gridSpan w:val="2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34260B">
        <w:trPr>
          <w:gridAfter w:val="1"/>
          <w:wAfter w:w="6" w:type="dxa"/>
        </w:trPr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6F0E523A" w14:textId="42E44C91" w:rsidR="00144072" w:rsidRDefault="00144072" w:rsidP="00144072"/>
          <w:p w14:paraId="13755D01" w14:textId="6885D8CC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28CA8370" w:rsidR="008E2197" w:rsidRPr="0034260B" w:rsidRDefault="0034260B" w:rsidP="0034260B">
            <w:pPr>
              <w:pStyle w:val="Heading2"/>
              <w:spacing w:line="240" w:lineRule="auto"/>
              <w:rPr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B.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E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  <w:r w:rsidRPr="00342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</w:t>
            </w:r>
            <w:r w:rsidR="00354C1F" w:rsidRPr="00251B89">
              <w:rPr>
                <w:rFonts w:ascii="Arial Unicode MS" w:eastAsia="Arial Unicode MS" w:hAnsi="Arial Unicode MS" w:cs="Arial Unicode MS"/>
                <w:sz w:val="28"/>
                <w:szCs w:val="28"/>
              </w:rPr>
              <w:t>–</w:t>
            </w:r>
            <w:r w:rsidR="00354C1F" w:rsidRPr="0034260B">
              <w:rPr>
                <w:sz w:val="28"/>
                <w:szCs w:val="28"/>
              </w:rPr>
              <w:t xml:space="preserve"> 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8.53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7255E485" w:rsidR="00552F9B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Intermediate 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5C4D5901" w:rsidR="00552F9B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S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SC             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394005AF" w14:textId="129C8A7C" w:rsidR="00552F9B" w:rsidRPr="00DC67F7" w:rsidRDefault="00354C1F" w:rsidP="0034260B">
            <w:pPr>
              <w:pStyle w:val="Heading4"/>
              <w:rPr>
                <w:rFonts w:ascii="Times New Roman" w:hAnsi="Times New Roman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1D8AF67B" w14:textId="7ED9DEB5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DC67F7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1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C138CD" w:rsidP="00CB5C6B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2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DC67F7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3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4FD4C1FD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DP – Longest Common Subsequence – C</w:t>
            </w:r>
          </w:p>
          <w:p w14:paraId="529B10E5" w14:textId="6767D204" w:rsidR="007C15CC" w:rsidRPr="004A63F1" w:rsidRDefault="004A63F1" w:rsidP="007C15CC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4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47737C22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Designed for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0373D114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6447A1F" w14:textId="6CEB0B4A" w:rsidR="007C15CC" w:rsidRDefault="007C15CC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Google IT Automation with Pytho</w:t>
            </w:r>
            <w:r w:rsidR="00EF1A68" w:rsidRPr="003A0486">
              <w:t>n               -     Coursera</w:t>
            </w:r>
          </w:p>
          <w:p w14:paraId="78DA6303" w14:textId="2A9D020A" w:rsidR="00162306" w:rsidRDefault="00162306" w:rsidP="00162306">
            <w:pPr>
              <w:pStyle w:val="ListParagraph"/>
              <w:numPr>
                <w:ilvl w:val="0"/>
                <w:numId w:val="10"/>
              </w:numPr>
            </w:pPr>
            <w:r>
              <w:t xml:space="preserve">Algorithmic Toolbox                       </w:t>
            </w:r>
            <w:r w:rsidRPr="003A0486">
              <w:t xml:space="preserve">               -     Coursera</w:t>
            </w:r>
          </w:p>
          <w:p w14:paraId="695A4B5A" w14:textId="0B96F2A9" w:rsidR="00EF1A68" w:rsidRDefault="00EF1A68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Programming, DSA using Python                  -     NPTEL</w:t>
            </w:r>
          </w:p>
          <w:p w14:paraId="0D919B91" w14:textId="38E7EC27" w:rsidR="00246915" w:rsidRPr="003A0486" w:rsidRDefault="00246915" w:rsidP="007C15CC">
            <w:pPr>
              <w:pStyle w:val="ListParagraph"/>
              <w:numPr>
                <w:ilvl w:val="0"/>
                <w:numId w:val="10"/>
              </w:numPr>
            </w:pPr>
            <w:r>
              <w:t>Joy of Computing using Python                     -     NPTEL</w:t>
            </w:r>
          </w:p>
          <w:p w14:paraId="7ED4F5A5" w14:textId="0581E1CA" w:rsidR="00EF1A68" w:rsidRDefault="00EF1A68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Intermediate Problem Solver                          -     Hackerrank</w:t>
            </w:r>
          </w:p>
          <w:p w14:paraId="62BFC059" w14:textId="77777777" w:rsidR="001A2B85" w:rsidRPr="003A0486" w:rsidRDefault="001A2B85" w:rsidP="001A2B85">
            <w:pPr>
              <w:pStyle w:val="ListParagraph"/>
            </w:pPr>
          </w:p>
          <w:p w14:paraId="5152B4B9" w14:textId="47E4F41D" w:rsidR="00EF1A68" w:rsidRDefault="00EF1A68" w:rsidP="00EF1A68">
            <w:pPr>
              <w:pStyle w:val="ListParagraph"/>
              <w:rPr>
                <w:sz w:val="22"/>
                <w:szCs w:val="22"/>
              </w:rPr>
            </w:pPr>
          </w:p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C138CD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5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20E0ACDE" w14:textId="2688B596" w:rsidR="00EF1A68" w:rsidRPr="00757CF9" w:rsidRDefault="00C138CD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6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</w:p>
          <w:p w14:paraId="65AAF2F0" w14:textId="197623E2" w:rsidR="00EF1A68" w:rsidRPr="00757CF9" w:rsidRDefault="00C138CD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7" w:history="1">
              <w:r w:rsidR="00EF1A68" w:rsidRPr="00757CF9">
                <w:rPr>
                  <w:rStyle w:val="Hyperlink"/>
                  <w:sz w:val="26"/>
                  <w:szCs w:val="26"/>
                </w:rPr>
                <w:t>Count ways to represent an integer as an exponent</w:t>
              </w:r>
            </w:hyperlink>
          </w:p>
          <w:p w14:paraId="3F7E758E" w14:textId="77777777" w:rsidR="00102691" w:rsidRPr="00102691" w:rsidRDefault="00C138CD" w:rsidP="00102691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8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5582A4DC" w14:textId="7142F87C" w:rsidR="00102691" w:rsidRPr="001A2B85" w:rsidRDefault="00C138CD" w:rsidP="00102691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9" w:history="1">
              <w:r w:rsidR="00102691">
                <w:rPr>
                  <w:rStyle w:val="Hyperlink"/>
                  <w:sz w:val="26"/>
                  <w:szCs w:val="26"/>
                </w:rPr>
                <w:t>Maximum no. of K sized teams with each player from different country.</w:t>
              </w:r>
            </w:hyperlink>
          </w:p>
          <w:p w14:paraId="3143AB4D" w14:textId="77777777" w:rsidR="001A2B85" w:rsidRDefault="001A2B85" w:rsidP="001A2B85">
            <w:pPr>
              <w:pStyle w:val="ListParagraph"/>
              <w:rPr>
                <w:sz w:val="22"/>
                <w:szCs w:val="22"/>
              </w:rPr>
            </w:pPr>
          </w:p>
          <w:p w14:paraId="3DD4E1A7" w14:textId="09F9F6ED" w:rsidR="00102691" w:rsidRPr="00102691" w:rsidRDefault="00102691" w:rsidP="00102691">
            <w:pPr>
              <w:pStyle w:val="ListParagraph"/>
              <w:rPr>
                <w:sz w:val="22"/>
                <w:szCs w:val="22"/>
              </w:rPr>
            </w:pPr>
          </w:p>
        </w:tc>
      </w:tr>
      <w:tr w:rsidR="003A0486" w:rsidRPr="00997E86" w14:paraId="0F0C223C" w14:textId="77777777" w:rsidTr="0034260B">
        <w:trPr>
          <w:gridAfter w:val="1"/>
          <w:wAfter w:w="6" w:type="dxa"/>
        </w:trPr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56FDB8E7" w14:textId="70E3CB8E" w:rsidR="00CA713E" w:rsidRPr="00CB3B74" w:rsidRDefault="00CA713E" w:rsidP="00CA713E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EFC43AC" w14:textId="6A50145D" w:rsidR="004A3CBA" w:rsidRPr="005B1BB9" w:rsidRDefault="004A3CBA" w:rsidP="004A3CBA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="00757CF9"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381E7EE7" w14:textId="76082A21" w:rsidR="00CA713E" w:rsidRPr="005B1BB9" w:rsidRDefault="00CA713E" w:rsidP="00CF1A4D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</w:t>
            </w:r>
            <w:r w:rsidR="00CF1A4D"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and Top contributor at 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Codechef</w:t>
            </w:r>
          </w:p>
          <w:p w14:paraId="5FDACD74" w14:textId="217D4EDD" w:rsidR="00CA713E" w:rsidRPr="00CA713E" w:rsidRDefault="00CA713E" w:rsidP="00B93788">
            <w:pPr>
              <w:ind w:left="284" w:right="1280" w:hanging="284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Problem setter and Student Co-Ordinator for Bellman Crown 2K20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08D3A0" w14:textId="77777777" w:rsidR="003A0486" w:rsidRPr="00997E86" w:rsidRDefault="003A0486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46B71B5A" w14:textId="490B677A" w:rsidR="003A0486" w:rsidRPr="00CB3B74" w:rsidRDefault="00CA713E" w:rsidP="003A0486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4BD1750D" w14:textId="33700E8D" w:rsidR="00162306" w:rsidRPr="00CE1FA6" w:rsidRDefault="00162306" w:rsidP="00162306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 w:rsidRPr="00CE1FA6"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 w:rsidRPr="00CE1FA6">
              <w:rPr>
                <w:b/>
                <w:bCs/>
                <w:sz w:val="26"/>
                <w:szCs w:val="26"/>
              </w:rPr>
              <w:t>Codechef</w:t>
            </w:r>
          </w:p>
          <w:p w14:paraId="1400F222" w14:textId="7B497319" w:rsidR="003A0486" w:rsidRPr="00CE1FA6" w:rsidRDefault="003A0486" w:rsidP="003A0486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 w:rsidRPr="00757CF9">
              <w:rPr>
                <w:sz w:val="26"/>
                <w:szCs w:val="26"/>
              </w:rPr>
              <w:t xml:space="preserve">Ranked </w:t>
            </w:r>
            <w:r w:rsidRPr="00CE1FA6">
              <w:rPr>
                <w:b/>
                <w:bCs/>
                <w:sz w:val="26"/>
                <w:szCs w:val="26"/>
              </w:rPr>
              <w:t>4372</w:t>
            </w:r>
            <w:r w:rsidR="00CA713E" w:rsidRPr="00CE1FA6">
              <w:rPr>
                <w:b/>
                <w:bCs/>
                <w:sz w:val="26"/>
                <w:szCs w:val="26"/>
              </w:rPr>
              <w:t>/</w:t>
            </w:r>
            <w:r w:rsidRPr="00CE1FA6">
              <w:rPr>
                <w:b/>
                <w:bCs/>
                <w:sz w:val="26"/>
                <w:szCs w:val="26"/>
              </w:rPr>
              <w:t>9000</w:t>
            </w:r>
            <w:r w:rsidRPr="00757CF9">
              <w:rPr>
                <w:sz w:val="26"/>
                <w:szCs w:val="26"/>
              </w:rPr>
              <w:t xml:space="preserve"> in </w:t>
            </w:r>
            <w:r w:rsidRPr="00CE1FA6">
              <w:rPr>
                <w:b/>
                <w:bCs/>
                <w:sz w:val="26"/>
                <w:szCs w:val="26"/>
              </w:rPr>
              <w:t>Google Hash Code 2021</w:t>
            </w:r>
          </w:p>
          <w:p w14:paraId="48F0DD08" w14:textId="77777777" w:rsidR="00CA1898" w:rsidRPr="00757CF9" w:rsidRDefault="003A0486" w:rsidP="00447AB2">
            <w:pPr>
              <w:pStyle w:val="ListParagraph"/>
              <w:numPr>
                <w:ilvl w:val="0"/>
                <w:numId w:val="11"/>
              </w:numPr>
            </w:pPr>
            <w:r w:rsidRPr="00757CF9">
              <w:rPr>
                <w:sz w:val="26"/>
                <w:szCs w:val="26"/>
              </w:rPr>
              <w:t>Rank</w:t>
            </w:r>
            <w:r w:rsidR="00CA713E" w:rsidRPr="00757CF9">
              <w:rPr>
                <w:sz w:val="26"/>
                <w:szCs w:val="26"/>
              </w:rPr>
              <w:t xml:space="preserve">ed </w:t>
            </w:r>
            <w:r w:rsidRPr="00CE1FA6">
              <w:rPr>
                <w:b/>
                <w:bCs/>
                <w:sz w:val="26"/>
                <w:szCs w:val="26"/>
              </w:rPr>
              <w:t>263</w:t>
            </w:r>
            <w:r w:rsidR="00CA713E" w:rsidRPr="00CE1FA6">
              <w:rPr>
                <w:b/>
                <w:bCs/>
                <w:sz w:val="26"/>
                <w:szCs w:val="26"/>
              </w:rPr>
              <w:t>/8051</w:t>
            </w:r>
            <w:r w:rsidRPr="00757CF9">
              <w:rPr>
                <w:sz w:val="26"/>
                <w:szCs w:val="26"/>
              </w:rPr>
              <w:t xml:space="preserve"> in </w:t>
            </w:r>
            <w:r w:rsidRPr="00CE1FA6">
              <w:rPr>
                <w:b/>
                <w:bCs/>
                <w:sz w:val="26"/>
                <w:szCs w:val="26"/>
              </w:rPr>
              <w:t>Hacker</w:t>
            </w:r>
            <w:r w:rsidR="0087027A" w:rsidRPr="00CE1FA6">
              <w:rPr>
                <w:b/>
                <w:bCs/>
                <w:sz w:val="26"/>
                <w:szCs w:val="26"/>
              </w:rPr>
              <w:t>r</w:t>
            </w:r>
            <w:r w:rsidRPr="00CE1FA6">
              <w:rPr>
                <w:b/>
                <w:bCs/>
                <w:sz w:val="26"/>
                <w:szCs w:val="26"/>
              </w:rPr>
              <w:t>ank Hack</w:t>
            </w:r>
            <w:r w:rsidR="0087027A" w:rsidRPr="00CE1FA6">
              <w:rPr>
                <w:b/>
                <w:bCs/>
                <w:sz w:val="26"/>
                <w:szCs w:val="26"/>
              </w:rPr>
              <w:t>f</w:t>
            </w:r>
            <w:r w:rsidRPr="00CE1FA6">
              <w:rPr>
                <w:b/>
                <w:bCs/>
                <w:sz w:val="26"/>
                <w:szCs w:val="26"/>
              </w:rPr>
              <w:t>est 2020</w:t>
            </w:r>
          </w:p>
          <w:p w14:paraId="16A1D16D" w14:textId="5E59469F" w:rsidR="00447AB2" w:rsidRPr="00CE1FA6" w:rsidRDefault="00447AB2" w:rsidP="00447AB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757CF9">
              <w:rPr>
                <w:sz w:val="26"/>
                <w:szCs w:val="26"/>
              </w:rPr>
              <w:t xml:space="preserve">Ranked </w:t>
            </w:r>
            <w:r w:rsidRPr="00CE1FA6">
              <w:rPr>
                <w:b/>
                <w:bCs/>
                <w:sz w:val="26"/>
                <w:szCs w:val="26"/>
              </w:rPr>
              <w:t>43/1513</w:t>
            </w:r>
            <w:r w:rsidRPr="00757CF9">
              <w:rPr>
                <w:sz w:val="26"/>
                <w:szCs w:val="26"/>
              </w:rPr>
              <w:t xml:space="preserve"> in </w:t>
            </w:r>
            <w:r w:rsidRPr="00CE1FA6">
              <w:rPr>
                <w:b/>
                <w:bCs/>
                <w:sz w:val="26"/>
                <w:szCs w:val="26"/>
              </w:rPr>
              <w:t>Hack the Interview – Global</w:t>
            </w:r>
            <w:r w:rsidR="00FA3E3D" w:rsidRPr="00CE1FA6">
              <w:rPr>
                <w:b/>
                <w:bCs/>
                <w:sz w:val="26"/>
                <w:szCs w:val="26"/>
              </w:rPr>
              <w:t xml:space="preserve"> 2020</w:t>
            </w:r>
          </w:p>
          <w:p w14:paraId="35AB7DF6" w14:textId="09CFCAD2" w:rsidR="00162306" w:rsidRPr="003A0486" w:rsidRDefault="00447AB2" w:rsidP="00162306">
            <w:pPr>
              <w:pStyle w:val="ListParagraph"/>
              <w:numPr>
                <w:ilvl w:val="0"/>
                <w:numId w:val="11"/>
              </w:numPr>
            </w:pPr>
            <w:r w:rsidRPr="00757CF9">
              <w:rPr>
                <w:sz w:val="26"/>
                <w:szCs w:val="26"/>
              </w:rPr>
              <w:t xml:space="preserve">Ranked </w:t>
            </w:r>
            <w:r w:rsidRPr="00CE1FA6">
              <w:rPr>
                <w:b/>
                <w:bCs/>
                <w:sz w:val="26"/>
                <w:szCs w:val="26"/>
              </w:rPr>
              <w:t>2138/142567</w:t>
            </w:r>
            <w:r w:rsidRPr="00757CF9">
              <w:rPr>
                <w:sz w:val="26"/>
                <w:szCs w:val="26"/>
              </w:rPr>
              <w:t xml:space="preserve"> </w:t>
            </w:r>
            <w:r w:rsidR="002E3A80" w:rsidRPr="00757CF9">
              <w:rPr>
                <w:sz w:val="26"/>
                <w:szCs w:val="26"/>
              </w:rPr>
              <w:t xml:space="preserve">in </w:t>
            </w:r>
            <w:r w:rsidR="002E3A80" w:rsidRPr="00CE1FA6">
              <w:rPr>
                <w:b/>
                <w:bCs/>
                <w:sz w:val="26"/>
                <w:szCs w:val="26"/>
              </w:rPr>
              <w:t>Project Euler +</w:t>
            </w:r>
          </w:p>
        </w:tc>
      </w:tr>
    </w:tbl>
    <w:p w14:paraId="2DE2A4B3" w14:textId="4C0F1FDC" w:rsidR="005A20B8" w:rsidRDefault="005A20B8"/>
    <w:sectPr w:rsidR="005A20B8" w:rsidSect="00102691">
      <w:headerReference w:type="default" r:id="rId40"/>
      <w:footerReference w:type="default" r:id="rId41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FD2E" w14:textId="77777777" w:rsidR="00C138CD" w:rsidRDefault="00C138CD" w:rsidP="00B21D64">
      <w:pPr>
        <w:spacing w:after="0" w:line="240" w:lineRule="auto"/>
      </w:pPr>
      <w:r>
        <w:separator/>
      </w:r>
    </w:p>
  </w:endnote>
  <w:endnote w:type="continuationSeparator" w:id="0">
    <w:p w14:paraId="587C3D81" w14:textId="77777777" w:rsidR="00C138CD" w:rsidRDefault="00C138C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885A" w14:textId="77777777" w:rsidR="00C138CD" w:rsidRDefault="00C138CD" w:rsidP="00B21D64">
      <w:pPr>
        <w:spacing w:after="0" w:line="240" w:lineRule="auto"/>
      </w:pPr>
      <w:r>
        <w:separator/>
      </w:r>
    </w:p>
  </w:footnote>
  <w:footnote w:type="continuationSeparator" w:id="0">
    <w:p w14:paraId="6CA84BD7" w14:textId="77777777" w:rsidR="00C138CD" w:rsidRDefault="00C138C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61E1"/>
    <w:rsid w:val="00021303"/>
    <w:rsid w:val="000243B2"/>
    <w:rsid w:val="00102691"/>
    <w:rsid w:val="00107E81"/>
    <w:rsid w:val="00142C68"/>
    <w:rsid w:val="00144072"/>
    <w:rsid w:val="00162306"/>
    <w:rsid w:val="001A2B85"/>
    <w:rsid w:val="001B0DD7"/>
    <w:rsid w:val="001C7F39"/>
    <w:rsid w:val="0021475C"/>
    <w:rsid w:val="00246915"/>
    <w:rsid w:val="00251B89"/>
    <w:rsid w:val="002E03C2"/>
    <w:rsid w:val="002E3A80"/>
    <w:rsid w:val="002F7E70"/>
    <w:rsid w:val="00326047"/>
    <w:rsid w:val="0034260B"/>
    <w:rsid w:val="00354C1F"/>
    <w:rsid w:val="003A0486"/>
    <w:rsid w:val="003C0BB5"/>
    <w:rsid w:val="004067B9"/>
    <w:rsid w:val="004103C0"/>
    <w:rsid w:val="00447AB2"/>
    <w:rsid w:val="00452292"/>
    <w:rsid w:val="0047701D"/>
    <w:rsid w:val="004865C2"/>
    <w:rsid w:val="004A3CBA"/>
    <w:rsid w:val="004A63F1"/>
    <w:rsid w:val="004B4147"/>
    <w:rsid w:val="004F6439"/>
    <w:rsid w:val="00521946"/>
    <w:rsid w:val="00546815"/>
    <w:rsid w:val="00552F9B"/>
    <w:rsid w:val="0055487F"/>
    <w:rsid w:val="005636A7"/>
    <w:rsid w:val="005A20B8"/>
    <w:rsid w:val="005B1BB9"/>
    <w:rsid w:val="005B57EF"/>
    <w:rsid w:val="005B60FA"/>
    <w:rsid w:val="005B7DB3"/>
    <w:rsid w:val="0061400D"/>
    <w:rsid w:val="00621B5C"/>
    <w:rsid w:val="006504F7"/>
    <w:rsid w:val="006C270B"/>
    <w:rsid w:val="006C2DFF"/>
    <w:rsid w:val="007571B5"/>
    <w:rsid w:val="00757CF9"/>
    <w:rsid w:val="007772B1"/>
    <w:rsid w:val="007C15CC"/>
    <w:rsid w:val="007C2392"/>
    <w:rsid w:val="007D1BEF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4B74"/>
    <w:rsid w:val="009E5B51"/>
    <w:rsid w:val="00A21AF8"/>
    <w:rsid w:val="00A6425D"/>
    <w:rsid w:val="00A96376"/>
    <w:rsid w:val="00AE582E"/>
    <w:rsid w:val="00B03ED5"/>
    <w:rsid w:val="00B21D64"/>
    <w:rsid w:val="00B25CD5"/>
    <w:rsid w:val="00B316FF"/>
    <w:rsid w:val="00B5647A"/>
    <w:rsid w:val="00B73E22"/>
    <w:rsid w:val="00B92ED3"/>
    <w:rsid w:val="00B93788"/>
    <w:rsid w:val="00BB7CE4"/>
    <w:rsid w:val="00BC33C3"/>
    <w:rsid w:val="00BD6664"/>
    <w:rsid w:val="00BF0DAF"/>
    <w:rsid w:val="00C05345"/>
    <w:rsid w:val="00C07256"/>
    <w:rsid w:val="00C138CD"/>
    <w:rsid w:val="00C344AA"/>
    <w:rsid w:val="00C37B1A"/>
    <w:rsid w:val="00C53145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E1FA6"/>
    <w:rsid w:val="00CF1A4D"/>
    <w:rsid w:val="00D12DFD"/>
    <w:rsid w:val="00D62B7E"/>
    <w:rsid w:val="00D77870"/>
    <w:rsid w:val="00D94304"/>
    <w:rsid w:val="00DC67F7"/>
    <w:rsid w:val="00E861CD"/>
    <w:rsid w:val="00EF1A68"/>
    <w:rsid w:val="00F533A5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hyperlink" Target="mailto:saisumanchitturi@gmail.com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geeksforgeeks.org/maximum-number-of-teams-of-size-k-possible-with-each-player-from-different-country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github.com/ChitturiSaiSuman/File_Manager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sv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linkedin.com/in/sai-suman-chitturi-9727a2196/" TargetMode="External"/><Relationship Id="rId32" Type="http://schemas.openxmlformats.org/officeDocument/2006/relationships/hyperlink" Target="https://github.com/ChitturiSaiSuman/Edith-Virtual-Assistant" TargetMode="External"/><Relationship Id="rId37" Type="http://schemas.openxmlformats.org/officeDocument/2006/relationships/hyperlink" Target="https://www.geeksforgeeks.org/count-ways-to-represent-an-integer-as-an-exponent/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geeksforgeeks.org/sum-of-factors-of-the-product-of-a-given-array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31" Type="http://schemas.openxmlformats.org/officeDocument/2006/relationships/hyperlink" Target="https://github.com/ChitturiSaiSuman/MetaStre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ChitturiSaiSuman/" TargetMode="External"/><Relationship Id="rId30" Type="http://schemas.openxmlformats.org/officeDocument/2006/relationships/hyperlink" Target="https://www.codechef.com/users/suman_18733097" TargetMode="External"/><Relationship Id="rId35" Type="http://schemas.openxmlformats.org/officeDocument/2006/relationships/hyperlink" Target="https://www.geeksforgeeks.org/count-ways-to-split-n-into-two-distinct-co-prime-factors/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ChitturiSaiSuman/Plagiarism_Detector" TargetMode="External"/><Relationship Id="rId38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2021-08-05T09:51:00Z</dcterms:created>
  <dcterms:modified xsi:type="dcterms:W3CDTF">2021-08-05T09:51:00Z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