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CF7442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BEF9B34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CF7442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CF7442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CF7442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115693BF">
                      <wp:extent cx="213066" cy="213066"/>
                      <wp:effectExtent l="0" t="0" r="0" b="0"/>
                      <wp:docPr id="15" name="Rectangle 1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2D2F1" id="Rectangle 15" o:spid="_x0000_s1026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353726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7777777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BD9DAD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8.5</w:t>
            </w:r>
            <w:r w:rsidR="009C08C2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77777777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641DDFD1" w14:textId="77777777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</w:p>
          <w:p w14:paraId="394005AF" w14:textId="32870FA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Problem setter and Student Co-Ordinator for Bellman Crown 2K20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 xml:space="preserve">4 Months   Team of 2   Drive API – </w:t>
            </w:r>
            <w:proofErr w:type="spellStart"/>
            <w:r w:rsidRPr="00886C21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  <w:r w:rsidRPr="00886C21">
              <w:rPr>
                <w:rFonts w:ascii="Arial" w:hAnsi="Arial" w:cs="Arial"/>
                <w:sz w:val="20"/>
                <w:szCs w:val="20"/>
              </w:rPr>
              <w:t xml:space="preserve"> – Node – HTML – CSS – JS</w:t>
            </w:r>
          </w:p>
          <w:p w14:paraId="4C7B646F" w14:textId="76EA3FDB" w:rsidR="00CB5C6B" w:rsidRPr="004A63F1" w:rsidRDefault="00CF7442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6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7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1977F42C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 xml:space="preserve">Codechef – </w:t>
            </w:r>
            <w:r w:rsidRPr="000B7A11">
              <w:rPr>
                <w:b/>
                <w:bCs/>
                <w:sz w:val="26"/>
                <w:szCs w:val="26"/>
              </w:rPr>
              <w:t>Highest Rating 1953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CF7442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CF7442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CF7442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CF7442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BB00" w14:textId="77777777" w:rsidR="00CF7442" w:rsidRDefault="00CF7442" w:rsidP="00B21D64">
      <w:pPr>
        <w:spacing w:after="0" w:line="240" w:lineRule="auto"/>
      </w:pPr>
      <w:r>
        <w:separator/>
      </w:r>
    </w:p>
  </w:endnote>
  <w:endnote w:type="continuationSeparator" w:id="0">
    <w:p w14:paraId="6352B1F7" w14:textId="77777777" w:rsidR="00CF7442" w:rsidRDefault="00CF744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FDE9" w14:textId="77777777" w:rsidR="00CF7442" w:rsidRDefault="00CF7442" w:rsidP="00B21D64">
      <w:pPr>
        <w:spacing w:after="0" w:line="240" w:lineRule="auto"/>
      </w:pPr>
      <w:r>
        <w:separator/>
      </w:r>
    </w:p>
  </w:footnote>
  <w:footnote w:type="continuationSeparator" w:id="0">
    <w:p w14:paraId="1F6FEDE0" w14:textId="77777777" w:rsidR="00CF7442" w:rsidRDefault="00CF744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46E6"/>
    <w:rsid w:val="000161E1"/>
    <w:rsid w:val="00021303"/>
    <w:rsid w:val="000243B2"/>
    <w:rsid w:val="000B7A11"/>
    <w:rsid w:val="000D736F"/>
    <w:rsid w:val="00102691"/>
    <w:rsid w:val="00107E81"/>
    <w:rsid w:val="00142C68"/>
    <w:rsid w:val="00144072"/>
    <w:rsid w:val="001A2B85"/>
    <w:rsid w:val="001A4322"/>
    <w:rsid w:val="001B0DD7"/>
    <w:rsid w:val="001B597B"/>
    <w:rsid w:val="001C7F39"/>
    <w:rsid w:val="0021475C"/>
    <w:rsid w:val="00246915"/>
    <w:rsid w:val="00251B89"/>
    <w:rsid w:val="00287D5C"/>
    <w:rsid w:val="002C3DFB"/>
    <w:rsid w:val="002E03C2"/>
    <w:rsid w:val="002E3A80"/>
    <w:rsid w:val="002F7E70"/>
    <w:rsid w:val="00326047"/>
    <w:rsid w:val="0034260B"/>
    <w:rsid w:val="003467F7"/>
    <w:rsid w:val="00353726"/>
    <w:rsid w:val="00354C1F"/>
    <w:rsid w:val="003A0486"/>
    <w:rsid w:val="003C0BB5"/>
    <w:rsid w:val="003F5EBC"/>
    <w:rsid w:val="003F7847"/>
    <w:rsid w:val="004067B9"/>
    <w:rsid w:val="004103C0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D5A73"/>
    <w:rsid w:val="006E64DF"/>
    <w:rsid w:val="006F2776"/>
    <w:rsid w:val="00740081"/>
    <w:rsid w:val="007571B5"/>
    <w:rsid w:val="00757CF9"/>
    <w:rsid w:val="00774EC3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08C2"/>
    <w:rsid w:val="009C4B74"/>
    <w:rsid w:val="009E5B51"/>
    <w:rsid w:val="00A21AF8"/>
    <w:rsid w:val="00A6425D"/>
    <w:rsid w:val="00A653B9"/>
    <w:rsid w:val="00A7795E"/>
    <w:rsid w:val="00A96376"/>
    <w:rsid w:val="00AD5430"/>
    <w:rsid w:val="00AE582E"/>
    <w:rsid w:val="00B03ED5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5477"/>
    <w:rsid w:val="00CF5515"/>
    <w:rsid w:val="00CF7442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77832"/>
    <w:rsid w:val="00FA2144"/>
    <w:rsid w:val="00FA3E3D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Plagiarism_Detector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Edith-Virtual-Assistan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MetaStrea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File_Manag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2022-03-20T11:40:00Z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